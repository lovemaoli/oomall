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1B45" w14:textId="77777777" w:rsidR="00BB0992" w:rsidRDefault="00BB0992">
      <w:pPr>
        <w:jc w:val="center"/>
        <w:rPr>
          <w:sz w:val="52"/>
        </w:rPr>
      </w:pPr>
    </w:p>
    <w:p w14:paraId="7EFD05F9" w14:textId="6895A8B0" w:rsidR="00356629" w:rsidRDefault="0029418E">
      <w:pPr>
        <w:jc w:val="center"/>
        <w:rPr>
          <w:sz w:val="52"/>
        </w:rPr>
      </w:pPr>
      <w:r>
        <w:rPr>
          <w:rFonts w:hint="eastAsia"/>
          <w:sz w:val="52"/>
        </w:rPr>
        <w:t>支付</w:t>
      </w:r>
      <w:r w:rsidR="006144FF">
        <w:rPr>
          <w:rFonts w:hint="eastAsia"/>
          <w:sz w:val="52"/>
        </w:rPr>
        <w:t>模块</w:t>
      </w:r>
      <w:r>
        <w:rPr>
          <w:rFonts w:hint="eastAsia"/>
          <w:sz w:val="52"/>
        </w:rPr>
        <w:t>需求规格说明书</w:t>
      </w:r>
    </w:p>
    <w:p w14:paraId="4BDB0E7A" w14:textId="77777777" w:rsidR="00BB0992" w:rsidRDefault="00BB0992">
      <w:pPr>
        <w:jc w:val="center"/>
        <w:rPr>
          <w:sz w:val="52"/>
        </w:rPr>
      </w:pPr>
    </w:p>
    <w:p w14:paraId="2DC74340" w14:textId="77777777" w:rsidR="00BB0992" w:rsidRDefault="00BB0992">
      <w:pPr>
        <w:jc w:val="center"/>
        <w:rPr>
          <w:sz w:val="52"/>
        </w:rPr>
      </w:pPr>
    </w:p>
    <w:p w14:paraId="506BBB6D" w14:textId="77777777" w:rsidR="00BB0992" w:rsidRDefault="00BB0992">
      <w:pPr>
        <w:jc w:val="center"/>
        <w:rPr>
          <w:sz w:val="52"/>
        </w:rPr>
      </w:pPr>
    </w:p>
    <w:p w14:paraId="500221E2" w14:textId="77777777" w:rsidR="00BB0992" w:rsidRDefault="00BB0992">
      <w:pPr>
        <w:jc w:val="center"/>
        <w:rPr>
          <w:sz w:val="52"/>
        </w:rPr>
      </w:pPr>
    </w:p>
    <w:p w14:paraId="7CDABA68" w14:textId="77777777" w:rsidR="00BB0992" w:rsidRDefault="00BB0992">
      <w:pPr>
        <w:jc w:val="center"/>
        <w:rPr>
          <w:sz w:val="52"/>
        </w:rPr>
      </w:pPr>
    </w:p>
    <w:p w14:paraId="6E2E29C8" w14:textId="77777777" w:rsidR="00BB0992" w:rsidRDefault="00BB0992">
      <w:pPr>
        <w:jc w:val="center"/>
        <w:rPr>
          <w:sz w:val="52"/>
        </w:rPr>
      </w:pPr>
    </w:p>
    <w:p w14:paraId="7C05BD30" w14:textId="77777777" w:rsidR="00BB0992" w:rsidRDefault="00BB0992">
      <w:pPr>
        <w:jc w:val="center"/>
        <w:rPr>
          <w:sz w:val="52"/>
        </w:rPr>
      </w:pPr>
    </w:p>
    <w:p w14:paraId="0337CB0F" w14:textId="77777777" w:rsidR="00BB0992" w:rsidRDefault="00BB0992">
      <w:pPr>
        <w:jc w:val="center"/>
        <w:rPr>
          <w:sz w:val="52"/>
        </w:rPr>
      </w:pPr>
    </w:p>
    <w:p w14:paraId="0E75B23A" w14:textId="77777777" w:rsidR="00BB0992" w:rsidRDefault="00BB0992">
      <w:pPr>
        <w:jc w:val="center"/>
        <w:rPr>
          <w:sz w:val="52"/>
        </w:rPr>
      </w:pPr>
    </w:p>
    <w:p w14:paraId="54432241" w14:textId="77777777" w:rsidR="00BB0992" w:rsidRDefault="00BB0992">
      <w:pPr>
        <w:jc w:val="center"/>
        <w:rPr>
          <w:sz w:val="52"/>
        </w:rPr>
      </w:pPr>
    </w:p>
    <w:p w14:paraId="2E85F786" w14:textId="77777777" w:rsidR="00BB0992" w:rsidRDefault="00BB0992">
      <w:pPr>
        <w:jc w:val="center"/>
        <w:rPr>
          <w:sz w:val="52"/>
        </w:rPr>
      </w:pPr>
    </w:p>
    <w:p w14:paraId="64759656" w14:textId="77777777" w:rsidR="00BB0992" w:rsidRDefault="00BB0992">
      <w:pPr>
        <w:jc w:val="center"/>
        <w:rPr>
          <w:sz w:val="52"/>
        </w:rPr>
      </w:pPr>
    </w:p>
    <w:p w14:paraId="0E154619" w14:textId="77777777" w:rsidR="00BB0992" w:rsidRDefault="00BB0992">
      <w:pPr>
        <w:jc w:val="center"/>
        <w:rPr>
          <w:sz w:val="52"/>
        </w:rPr>
      </w:pPr>
    </w:p>
    <w:p w14:paraId="612EF34A" w14:textId="77777777" w:rsidR="00BB0992" w:rsidRDefault="00BB0992">
      <w:pPr>
        <w:jc w:val="center"/>
        <w:rPr>
          <w:sz w:val="52"/>
        </w:rPr>
      </w:pPr>
    </w:p>
    <w:p w14:paraId="61383F4A" w14:textId="77777777" w:rsidR="00BB0992" w:rsidRPr="00BB0992" w:rsidRDefault="00BB0992">
      <w:pPr>
        <w:jc w:val="center"/>
        <w:rPr>
          <w:sz w:val="28"/>
        </w:rPr>
      </w:pPr>
      <w:r w:rsidRPr="00BB0992">
        <w:rPr>
          <w:rFonts w:hint="eastAsia"/>
          <w:sz w:val="28"/>
        </w:rPr>
        <w:t>版本</w:t>
      </w:r>
      <w:r w:rsidRPr="00BB0992">
        <w:rPr>
          <w:rFonts w:hint="eastAsia"/>
          <w:sz w:val="28"/>
        </w:rPr>
        <w:t xml:space="preserve"> </w:t>
      </w:r>
      <w:r w:rsidRPr="00BB0992">
        <w:rPr>
          <w:sz w:val="28"/>
        </w:rPr>
        <w:t>1.0</w:t>
      </w:r>
    </w:p>
    <w:p w14:paraId="45E0D8D1" w14:textId="77777777" w:rsidR="00BB0992" w:rsidRDefault="00BB0992">
      <w:pPr>
        <w:jc w:val="center"/>
        <w:rPr>
          <w:sz w:val="28"/>
        </w:rPr>
      </w:pPr>
      <w:r w:rsidRPr="00BB0992">
        <w:rPr>
          <w:rFonts w:hint="eastAsia"/>
          <w:sz w:val="28"/>
        </w:rPr>
        <w:t>2</w:t>
      </w:r>
      <w:r w:rsidRPr="00BB0992">
        <w:rPr>
          <w:sz w:val="28"/>
        </w:rPr>
        <w:t>023</w:t>
      </w:r>
      <w:r w:rsidRPr="00BB0992">
        <w:rPr>
          <w:rFonts w:hint="eastAsia"/>
          <w:sz w:val="28"/>
        </w:rPr>
        <w:t>年</w:t>
      </w:r>
      <w:r w:rsidRPr="00BB0992">
        <w:rPr>
          <w:rFonts w:hint="eastAsia"/>
          <w:sz w:val="28"/>
        </w:rPr>
        <w:t>9</w:t>
      </w:r>
      <w:r w:rsidRPr="00BB0992">
        <w:rPr>
          <w:rFonts w:hint="eastAsia"/>
          <w:sz w:val="28"/>
        </w:rPr>
        <w:t>月</w:t>
      </w:r>
      <w:r w:rsidRPr="00BB0992">
        <w:rPr>
          <w:rFonts w:hint="eastAsia"/>
          <w:sz w:val="28"/>
        </w:rPr>
        <w:t>1</w:t>
      </w:r>
      <w:r w:rsidRPr="00BB0992">
        <w:rPr>
          <w:sz w:val="28"/>
        </w:rPr>
        <w:t>5</w:t>
      </w:r>
      <w:r w:rsidRPr="00BB0992">
        <w:rPr>
          <w:rFonts w:hint="eastAsia"/>
          <w:sz w:val="28"/>
        </w:rPr>
        <w:t>日</w:t>
      </w:r>
    </w:p>
    <w:p w14:paraId="5DEAA915" w14:textId="77777777" w:rsidR="00BB0992" w:rsidRDefault="00BB099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0E657EB2" w14:textId="77777777" w:rsidR="00BB0992" w:rsidRPr="00BB0992" w:rsidRDefault="00BB0992">
      <w:pPr>
        <w:jc w:val="center"/>
        <w:rPr>
          <w:b/>
          <w:sz w:val="44"/>
        </w:rPr>
      </w:pPr>
      <w:r w:rsidRPr="00BB0992">
        <w:rPr>
          <w:rFonts w:hint="eastAsia"/>
          <w:b/>
          <w:sz w:val="44"/>
        </w:rPr>
        <w:lastRenderedPageBreak/>
        <w:t>目</w:t>
      </w:r>
      <w:r w:rsidRPr="00BB0992">
        <w:rPr>
          <w:rFonts w:hint="eastAsia"/>
          <w:b/>
          <w:sz w:val="44"/>
        </w:rPr>
        <w:t xml:space="preserve"> </w:t>
      </w:r>
      <w:r w:rsidRPr="00BB0992">
        <w:rPr>
          <w:rFonts w:hint="eastAsia"/>
          <w:b/>
          <w:sz w:val="44"/>
        </w:rPr>
        <w:t>录</w:t>
      </w:r>
    </w:p>
    <w:p w14:paraId="66BA3400" w14:textId="77777777" w:rsidR="00356629" w:rsidRDefault="00356629">
      <w:pPr>
        <w:rPr>
          <w:sz w:val="52"/>
        </w:rPr>
      </w:pPr>
    </w:p>
    <w:p w14:paraId="34C04C57" w14:textId="7BB473E5" w:rsidR="00E42839" w:rsidRDefault="0029418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46084346" w:history="1">
        <w:r w:rsidR="00E42839" w:rsidRPr="002A38E0">
          <w:rPr>
            <w:rStyle w:val="ac"/>
            <w:noProof/>
            <w:kern w:val="0"/>
          </w:rPr>
          <w:t>1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引言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_Toc146084346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3</w:t>
        </w:r>
        <w:r w:rsidR="00E42839">
          <w:rPr>
            <w:noProof/>
            <w:webHidden/>
          </w:rPr>
          <w:fldChar w:fldCharType="end"/>
        </w:r>
      </w:hyperlink>
    </w:p>
    <w:p w14:paraId="503D740E" w14:textId="34BBDA9A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47" w:history="1">
        <w:r w:rsidR="00E42839" w:rsidRPr="002A38E0">
          <w:rPr>
            <w:rStyle w:val="ac"/>
            <w:noProof/>
            <w:kern w:val="0"/>
          </w:rPr>
          <w:t>1.1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编写目的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_Toc146084347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3</w:t>
        </w:r>
        <w:r w:rsidR="00E42839">
          <w:rPr>
            <w:noProof/>
            <w:webHidden/>
          </w:rPr>
          <w:fldChar w:fldCharType="end"/>
        </w:r>
      </w:hyperlink>
    </w:p>
    <w:p w14:paraId="609A1DBE" w14:textId="1CB610D7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48" w:history="1">
        <w:r w:rsidR="00E42839" w:rsidRPr="002A38E0">
          <w:rPr>
            <w:rStyle w:val="ac"/>
            <w:noProof/>
            <w:kern w:val="0"/>
          </w:rPr>
          <w:t>1.2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项目背景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_Toc146084348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3</w:t>
        </w:r>
        <w:r w:rsidR="00E42839">
          <w:rPr>
            <w:noProof/>
            <w:webHidden/>
          </w:rPr>
          <w:fldChar w:fldCharType="end"/>
        </w:r>
      </w:hyperlink>
    </w:p>
    <w:p w14:paraId="1373E801" w14:textId="1976E607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49" w:history="1">
        <w:r w:rsidR="00E42839" w:rsidRPr="002A38E0">
          <w:rPr>
            <w:rStyle w:val="ac"/>
            <w:noProof/>
            <w:kern w:val="0"/>
          </w:rPr>
          <w:t>1.3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定义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_Toc146084349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3</w:t>
        </w:r>
        <w:r w:rsidR="00E42839">
          <w:rPr>
            <w:noProof/>
            <w:webHidden/>
          </w:rPr>
          <w:fldChar w:fldCharType="end"/>
        </w:r>
      </w:hyperlink>
    </w:p>
    <w:p w14:paraId="60982A01" w14:textId="2DCF1EBF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50" w:history="1">
        <w:r w:rsidR="00E42839" w:rsidRPr="002A38E0">
          <w:rPr>
            <w:rStyle w:val="ac"/>
            <w:noProof/>
            <w:kern w:val="0"/>
          </w:rPr>
          <w:t>1.4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参考资料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_Toc146084350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3</w:t>
        </w:r>
        <w:r w:rsidR="00E42839">
          <w:rPr>
            <w:noProof/>
            <w:webHidden/>
          </w:rPr>
          <w:fldChar w:fldCharType="end"/>
        </w:r>
      </w:hyperlink>
    </w:p>
    <w:p w14:paraId="489058AE" w14:textId="1EB7266E" w:rsidR="00E42839" w:rsidRDefault="0043635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51" w:history="1">
        <w:r w:rsidR="00E42839" w:rsidRPr="002A38E0">
          <w:rPr>
            <w:rStyle w:val="ac"/>
            <w:noProof/>
            <w:kern w:val="0"/>
          </w:rPr>
          <w:t>2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任务概述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_Toc146084351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4</w:t>
        </w:r>
        <w:r w:rsidR="00E42839">
          <w:rPr>
            <w:noProof/>
            <w:webHidden/>
          </w:rPr>
          <w:fldChar w:fldCharType="end"/>
        </w:r>
      </w:hyperlink>
    </w:p>
    <w:p w14:paraId="64A6EFC3" w14:textId="41DC999D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52" w:history="1">
        <w:r w:rsidR="00E42839" w:rsidRPr="002A38E0">
          <w:rPr>
            <w:rStyle w:val="ac"/>
            <w:noProof/>
            <w:kern w:val="0"/>
          </w:rPr>
          <w:t>2.1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目标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_Toc146084352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4</w:t>
        </w:r>
        <w:r w:rsidR="00E42839">
          <w:rPr>
            <w:noProof/>
            <w:webHidden/>
          </w:rPr>
          <w:fldChar w:fldCharType="end"/>
        </w:r>
      </w:hyperlink>
    </w:p>
    <w:p w14:paraId="734902E6" w14:textId="3C539D3A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53" w:history="1">
        <w:r w:rsidR="00E42839" w:rsidRPr="002A38E0">
          <w:rPr>
            <w:rStyle w:val="ac"/>
            <w:noProof/>
            <w:kern w:val="0"/>
          </w:rPr>
          <w:t>2.2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运行环境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_Toc146084353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4</w:t>
        </w:r>
        <w:r w:rsidR="00E42839">
          <w:rPr>
            <w:noProof/>
            <w:webHidden/>
          </w:rPr>
          <w:fldChar w:fldCharType="end"/>
        </w:r>
      </w:hyperlink>
    </w:p>
    <w:p w14:paraId="53012372" w14:textId="4955B76F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54" w:history="1">
        <w:r w:rsidR="00E42839" w:rsidRPr="002A38E0">
          <w:rPr>
            <w:rStyle w:val="ac"/>
            <w:noProof/>
            <w:kern w:val="0"/>
          </w:rPr>
          <w:t>2.3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条件与限制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_Toc146084354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4</w:t>
        </w:r>
        <w:r w:rsidR="00E42839">
          <w:rPr>
            <w:noProof/>
            <w:webHidden/>
          </w:rPr>
          <w:fldChar w:fldCharType="end"/>
        </w:r>
      </w:hyperlink>
    </w:p>
    <w:p w14:paraId="6DB9A9D9" w14:textId="2BEB5FA7" w:rsidR="00E42839" w:rsidRDefault="0043635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55" w:history="1">
        <w:r w:rsidR="00E42839" w:rsidRPr="002A38E0">
          <w:rPr>
            <w:rStyle w:val="ac"/>
            <w:noProof/>
            <w:kern w:val="0"/>
          </w:rPr>
          <w:t>3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数据描述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_Toc146084355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5</w:t>
        </w:r>
        <w:r w:rsidR="00E42839">
          <w:rPr>
            <w:noProof/>
            <w:webHidden/>
          </w:rPr>
          <w:fldChar w:fldCharType="end"/>
        </w:r>
      </w:hyperlink>
    </w:p>
    <w:p w14:paraId="06B5D715" w14:textId="0E47131E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56" w:history="1">
        <w:r w:rsidR="00E42839" w:rsidRPr="002A38E0">
          <w:rPr>
            <w:rStyle w:val="ac"/>
            <w:noProof/>
            <w:kern w:val="0"/>
          </w:rPr>
          <w:t>3.1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领域模型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_Toc146084356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5</w:t>
        </w:r>
        <w:r w:rsidR="00E42839">
          <w:rPr>
            <w:noProof/>
            <w:webHidden/>
          </w:rPr>
          <w:fldChar w:fldCharType="end"/>
        </w:r>
      </w:hyperlink>
    </w:p>
    <w:p w14:paraId="0908EDD0" w14:textId="7E42EE9D" w:rsidR="00E42839" w:rsidRDefault="0043635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57" w:history="1">
        <w:r w:rsidR="00E42839" w:rsidRPr="002A38E0">
          <w:rPr>
            <w:rStyle w:val="ac"/>
            <w:noProof/>
            <w:kern w:val="0"/>
          </w:rPr>
          <w:t>4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功能需求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_Toc146084357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7</w:t>
        </w:r>
        <w:r w:rsidR="00E42839">
          <w:rPr>
            <w:noProof/>
            <w:webHidden/>
          </w:rPr>
          <w:fldChar w:fldCharType="end"/>
        </w:r>
      </w:hyperlink>
    </w:p>
    <w:p w14:paraId="36980C58" w14:textId="29ED8E5F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58" w:history="1">
        <w:r w:rsidR="00E42839" w:rsidRPr="002A38E0">
          <w:rPr>
            <w:rStyle w:val="ac"/>
            <w:noProof/>
            <w:kern w:val="0"/>
          </w:rPr>
          <w:t>4.1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功能划分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_Toc146084358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7</w:t>
        </w:r>
        <w:r w:rsidR="00E42839">
          <w:rPr>
            <w:noProof/>
            <w:webHidden/>
          </w:rPr>
          <w:fldChar w:fldCharType="end"/>
        </w:r>
      </w:hyperlink>
    </w:p>
    <w:p w14:paraId="021E6643" w14:textId="1E472006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59" w:history="1">
        <w:r w:rsidR="00E42839" w:rsidRPr="002A38E0">
          <w:rPr>
            <w:rStyle w:val="ac"/>
            <w:noProof/>
            <w:kern w:val="0"/>
          </w:rPr>
          <w:t>4.2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功能描述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_Toc146084359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9</w:t>
        </w:r>
        <w:r w:rsidR="00E42839">
          <w:rPr>
            <w:noProof/>
            <w:webHidden/>
          </w:rPr>
          <w:fldChar w:fldCharType="end"/>
        </w:r>
      </w:hyperlink>
    </w:p>
    <w:p w14:paraId="6345C718" w14:textId="4F441942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60" w:history="1">
        <w:r w:rsidR="00E42839" w:rsidRPr="002A38E0">
          <w:rPr>
            <w:rStyle w:val="ac"/>
            <w:noProof/>
            <w:kern w:val="0"/>
          </w:rPr>
          <w:t>4.2.1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支付交易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_Toc146084360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9</w:t>
        </w:r>
        <w:r w:rsidR="00E42839">
          <w:rPr>
            <w:noProof/>
            <w:webHidden/>
          </w:rPr>
          <w:fldChar w:fldCharType="end"/>
        </w:r>
      </w:hyperlink>
    </w:p>
    <w:p w14:paraId="06F3CAC0" w14:textId="79661DE4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61" w:history="1">
        <w:r w:rsidR="00E42839" w:rsidRPr="002A38E0">
          <w:rPr>
            <w:rStyle w:val="ac"/>
            <w:noProof/>
            <w:kern w:val="0"/>
          </w:rPr>
          <w:t>4.2.2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退款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_Toc146084361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10</w:t>
        </w:r>
        <w:r w:rsidR="00E42839">
          <w:rPr>
            <w:noProof/>
            <w:webHidden/>
          </w:rPr>
          <w:fldChar w:fldCharType="end"/>
        </w:r>
      </w:hyperlink>
    </w:p>
    <w:p w14:paraId="51B5E8DD" w14:textId="12357F30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62" w:history="1">
        <w:r w:rsidR="00E42839" w:rsidRPr="002A38E0">
          <w:rPr>
            <w:rStyle w:val="ac"/>
            <w:noProof/>
            <w:kern w:val="0"/>
          </w:rPr>
          <w:t>4.2.3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分账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_Toc146084362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12</w:t>
        </w:r>
        <w:r w:rsidR="00E42839">
          <w:rPr>
            <w:noProof/>
            <w:webHidden/>
          </w:rPr>
          <w:fldChar w:fldCharType="end"/>
        </w:r>
      </w:hyperlink>
    </w:p>
    <w:p w14:paraId="4AB33A34" w14:textId="612E1365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63" w:history="1">
        <w:r w:rsidR="00E42839" w:rsidRPr="002A38E0">
          <w:rPr>
            <w:rStyle w:val="ac"/>
            <w:noProof/>
            <w:kern w:val="0"/>
          </w:rPr>
          <w:t>4.2.4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对账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_Toc146084363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13</w:t>
        </w:r>
        <w:r w:rsidR="00E42839">
          <w:rPr>
            <w:noProof/>
            <w:webHidden/>
          </w:rPr>
          <w:fldChar w:fldCharType="end"/>
        </w:r>
      </w:hyperlink>
    </w:p>
    <w:p w14:paraId="58CCC783" w14:textId="5D9AFF4D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64" w:history="1">
        <w:r w:rsidR="00E42839" w:rsidRPr="002A38E0">
          <w:rPr>
            <w:rStyle w:val="ac"/>
            <w:noProof/>
            <w:kern w:val="0"/>
          </w:rPr>
          <w:t>4.2.5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处理挂账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_Toc146084364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14</w:t>
        </w:r>
        <w:r w:rsidR="00E42839">
          <w:rPr>
            <w:noProof/>
            <w:webHidden/>
          </w:rPr>
          <w:fldChar w:fldCharType="end"/>
        </w:r>
      </w:hyperlink>
    </w:p>
    <w:p w14:paraId="430ED8A3" w14:textId="696E6A1D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65" w:history="1">
        <w:r w:rsidR="00E42839" w:rsidRPr="002A38E0">
          <w:rPr>
            <w:rStyle w:val="ac"/>
            <w:noProof/>
            <w:kern w:val="0"/>
          </w:rPr>
          <w:t>4.2.6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配置支付渠道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_Toc146084365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14</w:t>
        </w:r>
        <w:r w:rsidR="00E42839">
          <w:rPr>
            <w:noProof/>
            <w:webHidden/>
          </w:rPr>
          <w:fldChar w:fldCharType="end"/>
        </w:r>
      </w:hyperlink>
    </w:p>
    <w:p w14:paraId="2B99BC35" w14:textId="147D19A2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66" w:history="1">
        <w:r w:rsidR="00E42839" w:rsidRPr="002A38E0">
          <w:rPr>
            <w:rStyle w:val="ac"/>
            <w:noProof/>
            <w:kern w:val="0"/>
          </w:rPr>
          <w:t>4.2.7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删除配置支付渠道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_Toc146084366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15</w:t>
        </w:r>
        <w:r w:rsidR="00E42839">
          <w:rPr>
            <w:noProof/>
            <w:webHidden/>
          </w:rPr>
          <w:fldChar w:fldCharType="end"/>
        </w:r>
      </w:hyperlink>
    </w:p>
    <w:p w14:paraId="43D612AC" w14:textId="088419A7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67" w:history="1">
        <w:r w:rsidR="00E42839" w:rsidRPr="002A38E0">
          <w:rPr>
            <w:rStyle w:val="ac"/>
            <w:noProof/>
            <w:kern w:val="0"/>
          </w:rPr>
          <w:t>4.2.8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暂停支付渠道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_Toc146084367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15</w:t>
        </w:r>
        <w:r w:rsidR="00E42839">
          <w:rPr>
            <w:noProof/>
            <w:webHidden/>
          </w:rPr>
          <w:fldChar w:fldCharType="end"/>
        </w:r>
      </w:hyperlink>
    </w:p>
    <w:p w14:paraId="06972D06" w14:textId="1D7016D8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68" w:history="1">
        <w:r w:rsidR="00E42839" w:rsidRPr="002A38E0">
          <w:rPr>
            <w:rStyle w:val="ac"/>
            <w:noProof/>
            <w:kern w:val="0"/>
          </w:rPr>
          <w:t>4.2.9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取消暂停支付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_Toc146084368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16</w:t>
        </w:r>
        <w:r w:rsidR="00E42839">
          <w:rPr>
            <w:noProof/>
            <w:webHidden/>
          </w:rPr>
          <w:fldChar w:fldCharType="end"/>
        </w:r>
      </w:hyperlink>
    </w:p>
    <w:p w14:paraId="70A6FF2A" w14:textId="5B491FF6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69" w:history="1">
        <w:r w:rsidR="00E42839" w:rsidRPr="002A38E0">
          <w:rPr>
            <w:rStyle w:val="ac"/>
            <w:noProof/>
            <w:kern w:val="0"/>
          </w:rPr>
          <w:t>4.2.10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查支付单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_Toc146084369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16</w:t>
        </w:r>
        <w:r w:rsidR="00E42839">
          <w:rPr>
            <w:noProof/>
            <w:webHidden/>
          </w:rPr>
          <w:fldChar w:fldCharType="end"/>
        </w:r>
      </w:hyperlink>
    </w:p>
    <w:p w14:paraId="5197F31B" w14:textId="67D68F35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70" w:history="1">
        <w:r w:rsidR="00E42839" w:rsidRPr="002A38E0">
          <w:rPr>
            <w:rStyle w:val="ac"/>
            <w:noProof/>
            <w:kern w:val="0"/>
          </w:rPr>
          <w:t>4.2.11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查退款单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_Toc146084370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16</w:t>
        </w:r>
        <w:r w:rsidR="00E42839">
          <w:rPr>
            <w:noProof/>
            <w:webHidden/>
          </w:rPr>
          <w:fldChar w:fldCharType="end"/>
        </w:r>
      </w:hyperlink>
    </w:p>
    <w:p w14:paraId="4D562E98" w14:textId="5C81D75A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71" w:history="1">
        <w:r w:rsidR="00E42839" w:rsidRPr="002A38E0">
          <w:rPr>
            <w:rStyle w:val="ac"/>
            <w:noProof/>
            <w:kern w:val="0"/>
          </w:rPr>
          <w:t>4.2.12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签约账户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_Toc146084371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17</w:t>
        </w:r>
        <w:r w:rsidR="00E42839">
          <w:rPr>
            <w:noProof/>
            <w:webHidden/>
          </w:rPr>
          <w:fldChar w:fldCharType="end"/>
        </w:r>
      </w:hyperlink>
    </w:p>
    <w:p w14:paraId="7E466A9C" w14:textId="36776BB9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72" w:history="1">
        <w:r w:rsidR="00E42839" w:rsidRPr="002A38E0">
          <w:rPr>
            <w:rStyle w:val="ac"/>
            <w:noProof/>
            <w:kern w:val="0"/>
          </w:rPr>
          <w:t>4.2.13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解约账户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_Toc146084372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18</w:t>
        </w:r>
        <w:r w:rsidR="00E42839">
          <w:rPr>
            <w:noProof/>
            <w:webHidden/>
          </w:rPr>
          <w:fldChar w:fldCharType="end"/>
        </w:r>
      </w:hyperlink>
    </w:p>
    <w:p w14:paraId="6E74EA5D" w14:textId="24A2E497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73" w:history="1">
        <w:r w:rsidR="00E42839" w:rsidRPr="002A38E0">
          <w:rPr>
            <w:rStyle w:val="ac"/>
            <w:noProof/>
            <w:kern w:val="0"/>
          </w:rPr>
          <w:t>4.3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业务流程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_Toc146084373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19</w:t>
        </w:r>
        <w:r w:rsidR="00E42839">
          <w:rPr>
            <w:noProof/>
            <w:webHidden/>
          </w:rPr>
          <w:fldChar w:fldCharType="end"/>
        </w:r>
      </w:hyperlink>
    </w:p>
    <w:p w14:paraId="164FF031" w14:textId="71C5649A" w:rsidR="00E42839" w:rsidRDefault="0043635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74" w:history="1">
        <w:r w:rsidR="00E42839" w:rsidRPr="002A38E0">
          <w:rPr>
            <w:rStyle w:val="ac"/>
            <w:noProof/>
            <w:kern w:val="0"/>
          </w:rPr>
          <w:t>4.3.1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总体流程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_Toc146084374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19</w:t>
        </w:r>
        <w:r w:rsidR="00E42839">
          <w:rPr>
            <w:noProof/>
            <w:webHidden/>
          </w:rPr>
          <w:fldChar w:fldCharType="end"/>
        </w:r>
      </w:hyperlink>
    </w:p>
    <w:p w14:paraId="13BE4BC4" w14:textId="1D19DEFA" w:rsidR="00E42839" w:rsidRDefault="0043635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75" w:history="1">
        <w:r w:rsidR="00E42839" w:rsidRPr="002A38E0">
          <w:rPr>
            <w:rStyle w:val="ac"/>
            <w:noProof/>
            <w:kern w:val="0"/>
          </w:rPr>
          <w:t>5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性能需求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_Toc146084375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20</w:t>
        </w:r>
        <w:r w:rsidR="00E42839">
          <w:rPr>
            <w:noProof/>
            <w:webHidden/>
          </w:rPr>
          <w:fldChar w:fldCharType="end"/>
        </w:r>
      </w:hyperlink>
    </w:p>
    <w:p w14:paraId="066D4804" w14:textId="25D1E943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76" w:history="1">
        <w:r w:rsidR="00E42839" w:rsidRPr="002A38E0">
          <w:rPr>
            <w:rStyle w:val="ac"/>
            <w:noProof/>
            <w:kern w:val="0"/>
          </w:rPr>
          <w:t>5.1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数据精确度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_Toc146084376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20</w:t>
        </w:r>
        <w:r w:rsidR="00E42839">
          <w:rPr>
            <w:noProof/>
            <w:webHidden/>
          </w:rPr>
          <w:fldChar w:fldCharType="end"/>
        </w:r>
      </w:hyperlink>
    </w:p>
    <w:p w14:paraId="29708291" w14:textId="715F2236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77" w:history="1">
        <w:r w:rsidR="00E42839" w:rsidRPr="002A38E0">
          <w:rPr>
            <w:rStyle w:val="ac"/>
            <w:noProof/>
            <w:kern w:val="0"/>
          </w:rPr>
          <w:t>5.2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时间特性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_Toc146084377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20</w:t>
        </w:r>
        <w:r w:rsidR="00E42839">
          <w:rPr>
            <w:noProof/>
            <w:webHidden/>
          </w:rPr>
          <w:fldChar w:fldCharType="end"/>
        </w:r>
      </w:hyperlink>
    </w:p>
    <w:p w14:paraId="5C4DC898" w14:textId="0001730A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78" w:history="1">
        <w:r w:rsidR="00E42839" w:rsidRPr="002A38E0">
          <w:rPr>
            <w:rStyle w:val="ac"/>
            <w:noProof/>
            <w:kern w:val="0"/>
          </w:rPr>
          <w:t>5.3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适应性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_Toc146084378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20</w:t>
        </w:r>
        <w:r w:rsidR="00E42839">
          <w:rPr>
            <w:noProof/>
            <w:webHidden/>
          </w:rPr>
          <w:fldChar w:fldCharType="end"/>
        </w:r>
      </w:hyperlink>
    </w:p>
    <w:p w14:paraId="2F1559D8" w14:textId="4D7D6F05" w:rsidR="00E42839" w:rsidRDefault="0043635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79" w:history="1">
        <w:r w:rsidR="00E42839" w:rsidRPr="002A38E0">
          <w:rPr>
            <w:rStyle w:val="ac"/>
            <w:noProof/>
            <w:kern w:val="0"/>
          </w:rPr>
          <w:t>6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运行需求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_Toc146084379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20</w:t>
        </w:r>
        <w:r w:rsidR="00E42839">
          <w:rPr>
            <w:noProof/>
            <w:webHidden/>
          </w:rPr>
          <w:fldChar w:fldCharType="end"/>
        </w:r>
      </w:hyperlink>
    </w:p>
    <w:p w14:paraId="61247926" w14:textId="55D6072B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80" w:history="1">
        <w:r w:rsidR="00E42839" w:rsidRPr="002A38E0">
          <w:rPr>
            <w:rStyle w:val="ac"/>
            <w:noProof/>
            <w:kern w:val="0"/>
          </w:rPr>
          <w:t>6.1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软件接口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_Toc146084380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20</w:t>
        </w:r>
        <w:r w:rsidR="00E42839">
          <w:rPr>
            <w:noProof/>
            <w:webHidden/>
          </w:rPr>
          <w:fldChar w:fldCharType="end"/>
        </w:r>
      </w:hyperlink>
    </w:p>
    <w:p w14:paraId="4F48A429" w14:textId="4D564DC2" w:rsidR="00E42839" w:rsidRDefault="00436350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81" w:history="1">
        <w:r w:rsidR="00E42839" w:rsidRPr="002A38E0">
          <w:rPr>
            <w:rStyle w:val="ac"/>
            <w:noProof/>
            <w:kern w:val="0"/>
          </w:rPr>
          <w:t>6.2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故障处理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_Toc146084381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20</w:t>
        </w:r>
        <w:r w:rsidR="00E42839">
          <w:rPr>
            <w:noProof/>
            <w:webHidden/>
          </w:rPr>
          <w:fldChar w:fldCharType="end"/>
        </w:r>
      </w:hyperlink>
    </w:p>
    <w:p w14:paraId="30CE8E50" w14:textId="11C2FFCE" w:rsidR="00E42839" w:rsidRDefault="0043635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46084382" w:history="1">
        <w:r w:rsidR="00E42839" w:rsidRPr="002A38E0">
          <w:rPr>
            <w:rStyle w:val="ac"/>
            <w:noProof/>
            <w:kern w:val="0"/>
          </w:rPr>
          <w:t>7</w:t>
        </w:r>
        <w:r w:rsidR="00E4283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2839" w:rsidRPr="002A38E0">
          <w:rPr>
            <w:rStyle w:val="ac"/>
            <w:noProof/>
          </w:rPr>
          <w:t>其它需求</w:t>
        </w:r>
        <w:r w:rsidR="00E42839">
          <w:rPr>
            <w:noProof/>
            <w:webHidden/>
          </w:rPr>
          <w:tab/>
        </w:r>
        <w:r w:rsidR="00E42839">
          <w:rPr>
            <w:noProof/>
            <w:webHidden/>
          </w:rPr>
          <w:fldChar w:fldCharType="begin"/>
        </w:r>
        <w:r w:rsidR="00E42839">
          <w:rPr>
            <w:noProof/>
            <w:webHidden/>
          </w:rPr>
          <w:instrText xml:space="preserve"> PAGEREF _Toc146084382 \h </w:instrText>
        </w:r>
        <w:r w:rsidR="00E42839">
          <w:rPr>
            <w:noProof/>
            <w:webHidden/>
          </w:rPr>
        </w:r>
        <w:r w:rsidR="00E42839">
          <w:rPr>
            <w:noProof/>
            <w:webHidden/>
          </w:rPr>
          <w:fldChar w:fldCharType="separate"/>
        </w:r>
        <w:r w:rsidR="00E42839">
          <w:rPr>
            <w:noProof/>
            <w:webHidden/>
          </w:rPr>
          <w:t>20</w:t>
        </w:r>
        <w:r w:rsidR="00E42839">
          <w:rPr>
            <w:noProof/>
            <w:webHidden/>
          </w:rPr>
          <w:fldChar w:fldCharType="end"/>
        </w:r>
      </w:hyperlink>
    </w:p>
    <w:p w14:paraId="17A96EA4" w14:textId="7F366F98" w:rsidR="00356629" w:rsidRDefault="0029418E">
      <w:r>
        <w:fldChar w:fldCharType="end"/>
      </w:r>
    </w:p>
    <w:p w14:paraId="5A065661" w14:textId="77777777" w:rsidR="00356629" w:rsidRDefault="00356629"/>
    <w:p w14:paraId="402CA80C" w14:textId="77777777" w:rsidR="00356629" w:rsidRDefault="0029418E">
      <w:pPr>
        <w:pStyle w:val="1"/>
      </w:pPr>
      <w:bookmarkStart w:id="0" w:name="_Toc146084346"/>
      <w:r>
        <w:rPr>
          <w:rFonts w:hint="eastAsia"/>
        </w:rPr>
        <w:lastRenderedPageBreak/>
        <w:t>引言</w:t>
      </w:r>
      <w:bookmarkEnd w:id="0"/>
    </w:p>
    <w:p w14:paraId="0C37A1EA" w14:textId="77777777" w:rsidR="00356629" w:rsidRDefault="0029418E">
      <w:pPr>
        <w:pStyle w:val="2"/>
      </w:pPr>
      <w:bookmarkStart w:id="1" w:name="_Toc146084347"/>
      <w:r>
        <w:rPr>
          <w:rFonts w:hint="eastAsia"/>
        </w:rPr>
        <w:t>编写目的</w:t>
      </w:r>
      <w:bookmarkEnd w:id="1"/>
    </w:p>
    <w:p w14:paraId="4D4B4168" w14:textId="77777777" w:rsidR="00356629" w:rsidRDefault="0029418E">
      <w:r>
        <w:rPr>
          <w:rFonts w:hint="eastAsia"/>
        </w:rPr>
        <w:tab/>
      </w:r>
      <w:r>
        <w:rPr>
          <w:rFonts w:hint="eastAsia"/>
        </w:rPr>
        <w:t>为明确支付系统需求、划清系统的边界、组织软件设计、开发与测试。</w:t>
      </w:r>
    </w:p>
    <w:p w14:paraId="5B1923D9" w14:textId="77777777" w:rsidR="00356629" w:rsidRDefault="0029418E">
      <w:pPr>
        <w:pStyle w:val="2"/>
      </w:pPr>
      <w:bookmarkStart w:id="2" w:name="_Toc146084348"/>
      <w:r>
        <w:rPr>
          <w:rFonts w:hint="eastAsia"/>
        </w:rPr>
        <w:t>项目背景</w:t>
      </w:r>
      <w:bookmarkEnd w:id="2"/>
    </w:p>
    <w:p w14:paraId="6E811957" w14:textId="77777777" w:rsidR="00356629" w:rsidRDefault="0029418E">
      <w:pPr>
        <w:numPr>
          <w:ilvl w:val="0"/>
          <w:numId w:val="2"/>
        </w:numPr>
      </w:pPr>
      <w:r>
        <w:rPr>
          <w:rFonts w:hint="eastAsia"/>
        </w:rPr>
        <w:t>项目的委托单位、开发单位和主管部门</w:t>
      </w:r>
    </w:p>
    <w:p w14:paraId="69B612D1" w14:textId="77777777" w:rsidR="00356629" w:rsidRDefault="0029418E">
      <w:pPr>
        <w:numPr>
          <w:ilvl w:val="0"/>
          <w:numId w:val="2"/>
        </w:numPr>
      </w:pPr>
      <w:r>
        <w:rPr>
          <w:rFonts w:hint="eastAsia"/>
        </w:rPr>
        <w:t>该软件系统与其他</w:t>
      </w:r>
    </w:p>
    <w:p w14:paraId="08FCD1A4" w14:textId="77777777" w:rsidR="00356629" w:rsidRDefault="0029418E">
      <w:pPr>
        <w:pStyle w:val="2"/>
      </w:pPr>
      <w:bookmarkStart w:id="3" w:name="_Toc146084349"/>
      <w:r>
        <w:rPr>
          <w:rFonts w:hint="eastAsia"/>
        </w:rPr>
        <w:t>定义</w:t>
      </w:r>
      <w:bookmarkEnd w:id="3"/>
    </w:p>
    <w:p w14:paraId="660341C4" w14:textId="77777777" w:rsidR="00356629" w:rsidRDefault="0029418E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、需求用例编号规则：</w:t>
      </w:r>
    </w:p>
    <w:p w14:paraId="25FED718" w14:textId="77777777" w:rsidR="00356629" w:rsidRDefault="00356629">
      <w:pPr>
        <w:rPr>
          <w:b/>
        </w:rPr>
      </w:pPr>
    </w:p>
    <w:p w14:paraId="3C8E73DC" w14:textId="77777777" w:rsidR="00356629" w:rsidRDefault="0029418E">
      <w:pPr>
        <w:ind w:firstLine="420"/>
      </w:pPr>
      <w:r>
        <w:rPr>
          <w:rFonts w:hint="eastAsia"/>
        </w:rPr>
        <w:t>格式为</w:t>
      </w:r>
      <w:r>
        <w:rPr>
          <w:rFonts w:hint="eastAsia"/>
        </w:rPr>
        <w:t>XXXX</w:t>
      </w:r>
      <w:r>
        <w:t>-</w:t>
      </w:r>
      <w:r>
        <w:rPr>
          <w:rFonts w:hint="eastAsia"/>
        </w:rPr>
        <w:t>REQ</w:t>
      </w:r>
      <w:r>
        <w:t>-</w:t>
      </w:r>
      <w:r>
        <w:rPr>
          <w:rFonts w:hint="eastAsia"/>
        </w:rPr>
        <w:t>XXX</w:t>
      </w:r>
      <w:r>
        <w:t>-</w:t>
      </w:r>
      <w:r>
        <w:rPr>
          <w:rFonts w:hint="eastAsia"/>
        </w:rPr>
        <w:t>XXX</w:t>
      </w:r>
      <w:r>
        <w:rPr>
          <w:rFonts w:hint="eastAsia"/>
        </w:rPr>
        <w:t>，含义如下表所示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6629" w14:paraId="2278617C" w14:textId="77777777">
        <w:tc>
          <w:tcPr>
            <w:tcW w:w="2074" w:type="dxa"/>
          </w:tcPr>
          <w:p w14:paraId="3FFF84FB" w14:textId="77777777" w:rsidR="00356629" w:rsidRDefault="0029418E">
            <w:pPr>
              <w:rPr>
                <w:b/>
              </w:rPr>
            </w:pPr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2074" w:type="dxa"/>
          </w:tcPr>
          <w:p w14:paraId="489D64A7" w14:textId="77777777" w:rsidR="00356629" w:rsidRDefault="0029418E">
            <w:pPr>
              <w:rPr>
                <w:b/>
              </w:rPr>
            </w:pPr>
            <w:r>
              <w:rPr>
                <w:rFonts w:hint="eastAsia"/>
                <w:b/>
              </w:rPr>
              <w:t>文档类型</w:t>
            </w:r>
          </w:p>
        </w:tc>
        <w:tc>
          <w:tcPr>
            <w:tcW w:w="2074" w:type="dxa"/>
          </w:tcPr>
          <w:p w14:paraId="592B41D8" w14:textId="77777777" w:rsidR="00356629" w:rsidRDefault="0029418E">
            <w:pPr>
              <w:rPr>
                <w:b/>
              </w:rPr>
            </w:pPr>
            <w:r>
              <w:rPr>
                <w:rFonts w:hint="eastAsia"/>
                <w:b/>
              </w:rPr>
              <w:t>子系统</w:t>
            </w:r>
          </w:p>
        </w:tc>
        <w:tc>
          <w:tcPr>
            <w:tcW w:w="2074" w:type="dxa"/>
          </w:tcPr>
          <w:p w14:paraId="6B89D9E0" w14:textId="77777777" w:rsidR="00356629" w:rsidRDefault="0029418E">
            <w:pPr>
              <w:rPr>
                <w:b/>
              </w:rPr>
            </w:pPr>
            <w:r>
              <w:rPr>
                <w:rFonts w:hint="eastAsia"/>
                <w:b/>
              </w:rPr>
              <w:t>顺序编号</w:t>
            </w:r>
          </w:p>
        </w:tc>
      </w:tr>
      <w:tr w:rsidR="00356629" w14:paraId="720CAE82" w14:textId="77777777">
        <w:tc>
          <w:tcPr>
            <w:tcW w:w="2074" w:type="dxa"/>
          </w:tcPr>
          <w:p w14:paraId="7F40964E" w14:textId="77777777" w:rsidR="00356629" w:rsidRDefault="0029418E">
            <w:r>
              <w:rPr>
                <w:rFonts w:hint="eastAsia"/>
              </w:rPr>
              <w:t>M</w:t>
            </w:r>
            <w:r>
              <w:t xml:space="preserve">ALL – </w:t>
            </w:r>
            <w:r>
              <w:rPr>
                <w:rFonts w:hint="eastAsia"/>
              </w:rPr>
              <w:t>商城</w:t>
            </w:r>
          </w:p>
          <w:p w14:paraId="6BD31A61" w14:textId="77777777" w:rsidR="00356629" w:rsidRDefault="0029418E">
            <w:r>
              <w:rPr>
                <w:rFonts w:hint="eastAsia"/>
              </w:rPr>
              <w:t>GATE</w:t>
            </w:r>
            <w:r>
              <w:t xml:space="preserve"> – </w:t>
            </w:r>
            <w:r>
              <w:rPr>
                <w:rFonts w:hint="eastAsia"/>
              </w:rPr>
              <w:t>权限网关</w:t>
            </w:r>
          </w:p>
        </w:tc>
        <w:tc>
          <w:tcPr>
            <w:tcW w:w="2074" w:type="dxa"/>
          </w:tcPr>
          <w:p w14:paraId="1CA7F8BF" w14:textId="77777777" w:rsidR="00356629" w:rsidRDefault="0029418E">
            <w:r>
              <w:rPr>
                <w:rFonts w:hint="eastAsia"/>
              </w:rPr>
              <w:t>REQ</w:t>
            </w:r>
            <w:r>
              <w:rPr>
                <w:rFonts w:hint="eastAsia"/>
              </w:rPr>
              <w:t>：需求文档</w:t>
            </w:r>
          </w:p>
        </w:tc>
        <w:tc>
          <w:tcPr>
            <w:tcW w:w="2074" w:type="dxa"/>
          </w:tcPr>
          <w:p w14:paraId="72FE7473" w14:textId="77777777" w:rsidR="00356629" w:rsidRDefault="0029418E">
            <w:r>
              <w:rPr>
                <w:rFonts w:hint="eastAsia"/>
              </w:rPr>
              <w:t>P</w:t>
            </w:r>
            <w:r>
              <w:t>RIV</w:t>
            </w:r>
            <w:r>
              <w:rPr>
                <w:rFonts w:hint="eastAsia"/>
              </w:rPr>
              <w:t>：后台用户</w:t>
            </w:r>
          </w:p>
          <w:p w14:paraId="26C66168" w14:textId="77777777" w:rsidR="00356629" w:rsidRDefault="0029418E">
            <w:r>
              <w:rPr>
                <w:rFonts w:hint="eastAsia"/>
              </w:rPr>
              <w:t>GATE</w:t>
            </w:r>
            <w:r>
              <w:rPr>
                <w:rFonts w:hint="eastAsia"/>
              </w:rPr>
              <w:t>：网关</w:t>
            </w:r>
          </w:p>
          <w:p w14:paraId="23938F8D" w14:textId="77777777" w:rsidR="00356629" w:rsidRDefault="0029418E">
            <w:r>
              <w:rPr>
                <w:rFonts w:hint="eastAsia"/>
              </w:rPr>
              <w:t>GOOD</w:t>
            </w:r>
            <w:r>
              <w:t>S</w:t>
            </w:r>
            <w:r>
              <w:rPr>
                <w:rFonts w:hint="eastAsia"/>
              </w:rPr>
              <w:t>：商品模块</w:t>
            </w:r>
          </w:p>
          <w:p w14:paraId="6EF6D39C" w14:textId="77777777" w:rsidR="00356629" w:rsidRDefault="0029418E">
            <w:r>
              <w:rPr>
                <w:rFonts w:hint="eastAsia"/>
              </w:rPr>
              <w:t>SHOP</w:t>
            </w:r>
            <w:r>
              <w:rPr>
                <w:rFonts w:hint="eastAsia"/>
              </w:rPr>
              <w:t>：商铺</w:t>
            </w:r>
          </w:p>
          <w:p w14:paraId="0E20FB24" w14:textId="77777777" w:rsidR="00356629" w:rsidRDefault="0029418E">
            <w:r>
              <w:rPr>
                <w:rFonts w:hint="eastAsia"/>
              </w:rPr>
              <w:t>GROUPON</w:t>
            </w:r>
            <w:r>
              <w:rPr>
                <w:rFonts w:hint="eastAsia"/>
              </w:rPr>
              <w:t>：团购</w:t>
            </w:r>
          </w:p>
          <w:p w14:paraId="224F441C" w14:textId="77777777" w:rsidR="00356629" w:rsidRDefault="0029418E">
            <w:r>
              <w:rPr>
                <w:rFonts w:hint="eastAsia"/>
              </w:rPr>
              <w:t>PRESALE</w:t>
            </w:r>
            <w:r>
              <w:rPr>
                <w:rFonts w:hint="eastAsia"/>
              </w:rPr>
              <w:t>：预售</w:t>
            </w:r>
          </w:p>
          <w:p w14:paraId="55F4AA35" w14:textId="77777777" w:rsidR="00356629" w:rsidRDefault="0029418E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：优惠</w:t>
            </w:r>
          </w:p>
          <w:p w14:paraId="26328A66" w14:textId="77777777" w:rsidR="00356629" w:rsidRDefault="0029418E">
            <w:r>
              <w:rPr>
                <w:rFonts w:hint="eastAsia"/>
              </w:rPr>
              <w:t>PAY</w:t>
            </w:r>
            <w:r>
              <w:rPr>
                <w:rFonts w:hint="eastAsia"/>
              </w:rPr>
              <w:t>：支付模块</w:t>
            </w:r>
          </w:p>
          <w:p w14:paraId="7BF4280B" w14:textId="77777777" w:rsidR="00356629" w:rsidRDefault="0029418E">
            <w:r>
              <w:rPr>
                <w:rFonts w:hint="eastAsia"/>
              </w:rPr>
              <w:t>TRANS</w:t>
            </w:r>
            <w:r>
              <w:rPr>
                <w:rFonts w:hint="eastAsia"/>
              </w:rPr>
              <w:t>：运费模块</w:t>
            </w:r>
          </w:p>
          <w:p w14:paraId="60B128A7" w14:textId="77777777" w:rsidR="00356629" w:rsidRDefault="0029418E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：订单模块</w:t>
            </w:r>
          </w:p>
          <w:p w14:paraId="077175D9" w14:textId="77777777" w:rsidR="00356629" w:rsidRDefault="0029418E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：售后模块</w:t>
            </w:r>
          </w:p>
          <w:p w14:paraId="26C2BDE1" w14:textId="77777777" w:rsidR="00356629" w:rsidRDefault="0029418E">
            <w:r>
              <w:rPr>
                <w:rFonts w:hint="eastAsia"/>
              </w:rPr>
              <w:t>C</w:t>
            </w:r>
            <w:r>
              <w:t>UST</w:t>
            </w:r>
            <w:r>
              <w:rPr>
                <w:rFonts w:hint="eastAsia"/>
              </w:rPr>
              <w:t>：顾客模块</w:t>
            </w:r>
          </w:p>
          <w:p w14:paraId="17FB357C" w14:textId="77777777" w:rsidR="00356629" w:rsidRDefault="0029418E">
            <w:r>
              <w:rPr>
                <w:rFonts w:hint="eastAsia"/>
              </w:rPr>
              <w:t>SHARE</w:t>
            </w:r>
            <w:r>
              <w:rPr>
                <w:rFonts w:hint="eastAsia"/>
              </w:rPr>
              <w:t>：分享模块</w:t>
            </w:r>
          </w:p>
        </w:tc>
        <w:tc>
          <w:tcPr>
            <w:tcW w:w="2074" w:type="dxa"/>
          </w:tcPr>
          <w:p w14:paraId="1B3F9A3C" w14:textId="77777777" w:rsidR="00356629" w:rsidRDefault="0029418E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t>01</w:t>
            </w:r>
            <w:r>
              <w:rPr>
                <w:rFonts w:hint="eastAsia"/>
              </w:rPr>
              <w:t>开始</w:t>
            </w:r>
          </w:p>
        </w:tc>
      </w:tr>
    </w:tbl>
    <w:p w14:paraId="6B8FB2B3" w14:textId="77777777" w:rsidR="00356629" w:rsidRDefault="00356629">
      <w:pPr>
        <w:rPr>
          <w:b/>
        </w:rPr>
      </w:pPr>
    </w:p>
    <w:p w14:paraId="02C77870" w14:textId="77777777" w:rsidR="00356629" w:rsidRDefault="0029418E">
      <w:pPr>
        <w:pStyle w:val="2"/>
      </w:pPr>
      <w:bookmarkStart w:id="4" w:name="_Toc146084350"/>
      <w:r>
        <w:rPr>
          <w:rFonts w:hint="eastAsia"/>
        </w:rPr>
        <w:t>参考资料</w:t>
      </w:r>
      <w:bookmarkEnd w:id="4"/>
    </w:p>
    <w:p w14:paraId="39641A75" w14:textId="77777777" w:rsidR="00356629" w:rsidRDefault="0029418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中国人民银行办公厅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关于进一步加强无证经验支付业务整治工作的通知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银办发</w:t>
      </w:r>
      <w:r>
        <w:rPr>
          <w:rFonts w:hint="eastAsia"/>
        </w:rPr>
        <w:t>[2017]217</w:t>
      </w:r>
      <w:r>
        <w:rPr>
          <w:rFonts w:hint="eastAsia"/>
        </w:rPr>
        <w:t>号文</w:t>
      </w:r>
    </w:p>
    <w:p w14:paraId="5057D611" w14:textId="77777777" w:rsidR="00356629" w:rsidRDefault="0029418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中国人民银行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关于规范支付创新业务通知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银办发</w:t>
      </w:r>
      <w:r>
        <w:rPr>
          <w:rFonts w:hint="eastAsia"/>
        </w:rPr>
        <w:t>[2017]281</w:t>
      </w:r>
      <w:r>
        <w:rPr>
          <w:rFonts w:hint="eastAsia"/>
        </w:rPr>
        <w:t>号文</w:t>
      </w:r>
    </w:p>
    <w:p w14:paraId="54BC39AB" w14:textId="77777777" w:rsidR="00356629" w:rsidRDefault="0029418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中国人民银行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关于印发</w:t>
      </w:r>
      <w:r>
        <w:rPr>
          <w:rFonts w:hint="eastAsia"/>
        </w:rPr>
        <w:t xml:space="preserve"> &lt;</w:t>
      </w:r>
      <w:r>
        <w:rPr>
          <w:rFonts w:hint="eastAsia"/>
        </w:rPr>
        <w:t>条码支付业务规范（试行）</w:t>
      </w:r>
      <w:r>
        <w:rPr>
          <w:rFonts w:hint="eastAsia"/>
        </w:rPr>
        <w:t>&gt;</w:t>
      </w:r>
      <w:r>
        <w:rPr>
          <w:rFonts w:hint="eastAsia"/>
        </w:rPr>
        <w:t>的通知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银办发</w:t>
      </w:r>
      <w:r>
        <w:rPr>
          <w:rFonts w:hint="eastAsia"/>
        </w:rPr>
        <w:t>[2017]296</w:t>
      </w:r>
      <w:r>
        <w:rPr>
          <w:rFonts w:hint="eastAsia"/>
        </w:rPr>
        <w:t>号文</w:t>
      </w:r>
    </w:p>
    <w:p w14:paraId="53FD39C0" w14:textId="77777777" w:rsidR="00356629" w:rsidRDefault="0029418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郑志成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京东到家支付平台的高可用性架构设计</w:t>
      </w:r>
      <w:r>
        <w:rPr>
          <w:rFonts w:hint="eastAsia"/>
        </w:rPr>
        <w:t>.</w:t>
      </w:r>
      <w:r>
        <w:t xml:space="preserve"> https://www.zhihu.com/question/527868488/answer/2438919186</w:t>
      </w:r>
    </w:p>
    <w:p w14:paraId="349D526B" w14:textId="77777777" w:rsidR="00356629" w:rsidRDefault="0029418E">
      <w:r>
        <w:lastRenderedPageBreak/>
        <w:t xml:space="preserve">5. 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.</w:t>
      </w:r>
      <w:r>
        <w:t xml:space="preserve"> </w:t>
      </w:r>
      <w:hyperlink r:id="rId8" w:history="1">
        <w:r>
          <w:rPr>
            <w:rStyle w:val="ac"/>
          </w:rPr>
          <w:t>https://pay.weixin.qq.com/wiki/doc/apiv3/apis/chapter8_1_1.shtml</w:t>
        </w:r>
      </w:hyperlink>
    </w:p>
    <w:p w14:paraId="126F9A48" w14:textId="77777777" w:rsidR="00356629" w:rsidRDefault="0029418E">
      <w:r>
        <w:t xml:space="preserve">6. </w:t>
      </w:r>
      <w:r>
        <w:rPr>
          <w:rFonts w:hint="eastAsia"/>
        </w:rPr>
        <w:t>支付宝</w:t>
      </w:r>
      <w:r>
        <w:rPr>
          <w:rFonts w:hint="eastAsia"/>
        </w:rPr>
        <w:t>.</w:t>
      </w:r>
      <w:r>
        <w:t xml:space="preserve"> https://opendocs.alipay.com/open/02e7gm?ref=api</w:t>
      </w:r>
    </w:p>
    <w:p w14:paraId="5E7E739A" w14:textId="77777777" w:rsidR="00356629" w:rsidRDefault="0029418E">
      <w:pPr>
        <w:pStyle w:val="1"/>
      </w:pPr>
      <w:bookmarkStart w:id="5" w:name="_Toc146084351"/>
      <w:r>
        <w:rPr>
          <w:rFonts w:hint="eastAsia"/>
        </w:rPr>
        <w:t>任务概述</w:t>
      </w:r>
      <w:bookmarkEnd w:id="5"/>
    </w:p>
    <w:p w14:paraId="3425C4AC" w14:textId="77777777" w:rsidR="00356629" w:rsidRDefault="0029418E">
      <w:pPr>
        <w:pStyle w:val="2"/>
      </w:pPr>
      <w:bookmarkStart w:id="6" w:name="_Toc146084352"/>
      <w:r>
        <w:rPr>
          <w:rFonts w:hint="eastAsia"/>
        </w:rPr>
        <w:t>目标</w:t>
      </w:r>
      <w:bookmarkEnd w:id="6"/>
    </w:p>
    <w:p w14:paraId="27F6B947" w14:textId="31A625A1" w:rsidR="00356629" w:rsidRDefault="0029418E">
      <w:pPr>
        <w:ind w:firstLineChars="200" w:firstLine="420"/>
      </w:pPr>
      <w:r>
        <w:rPr>
          <w:rFonts w:hint="eastAsia"/>
        </w:rPr>
        <w:t>支付平台是连接消费者、商家（或平台）和金融机构的桥梁，管理支付数据，调用第三方支付平台接口，记录支付信息（对应订单号，支付金额等），金额对账等功能，它是电子商</w:t>
      </w:r>
      <w:proofErr w:type="gramStart"/>
      <w:r>
        <w:rPr>
          <w:rFonts w:hint="eastAsia"/>
        </w:rPr>
        <w:t>城系统</w:t>
      </w:r>
      <w:proofErr w:type="gramEnd"/>
      <w:r>
        <w:rPr>
          <w:rFonts w:hint="eastAsia"/>
        </w:rPr>
        <w:t>的核心。支付平台应该具备产品的通用性，接入主流的第三方支付（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，支付宝支付），屏蔽不同支付平台的差异，支持多阶段支付能力（定金支付），多种类退款（全部退款，部分退款）。</w:t>
      </w:r>
    </w:p>
    <w:p w14:paraId="3F2E9483" w14:textId="77777777" w:rsidR="00356629" w:rsidRDefault="0029418E">
      <w:pPr>
        <w:pStyle w:val="2"/>
      </w:pPr>
      <w:bookmarkStart w:id="7" w:name="_Toc146084353"/>
      <w:r>
        <w:rPr>
          <w:rFonts w:hint="eastAsia"/>
        </w:rPr>
        <w:t>运行环境</w:t>
      </w:r>
      <w:bookmarkEnd w:id="7"/>
    </w:p>
    <w:p w14:paraId="79043682" w14:textId="77777777" w:rsidR="00356629" w:rsidRDefault="0029418E">
      <w:r>
        <w:rPr>
          <w:rFonts w:hint="eastAsia"/>
        </w:rPr>
        <w:t>操作系统：</w:t>
      </w:r>
      <w:r>
        <w:rPr>
          <w:rFonts w:hint="eastAsia"/>
        </w:rPr>
        <w:t>Ubuntu</w:t>
      </w:r>
      <w:r>
        <w:t xml:space="preserve"> 18</w:t>
      </w:r>
      <w:r>
        <w:rPr>
          <w:rFonts w:hint="eastAsia"/>
        </w:rPr>
        <w:t>.0</w:t>
      </w:r>
      <w:r>
        <w:t>4</w:t>
      </w:r>
    </w:p>
    <w:p w14:paraId="31AC2006" w14:textId="77777777" w:rsidR="00356629" w:rsidRDefault="0029418E">
      <w:r>
        <w:rPr>
          <w:rFonts w:hint="eastAsia"/>
        </w:rPr>
        <w:t>支持环境：</w:t>
      </w:r>
      <w:r>
        <w:t>Tomcat 10.0.23</w:t>
      </w:r>
    </w:p>
    <w:p w14:paraId="33555754" w14:textId="77777777" w:rsidR="00356629" w:rsidRDefault="0029418E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t>MySQL</w:t>
      </w:r>
    </w:p>
    <w:p w14:paraId="6C04007D" w14:textId="77777777" w:rsidR="00356629" w:rsidRDefault="0029418E">
      <w:pPr>
        <w:pStyle w:val="2"/>
      </w:pPr>
      <w:bookmarkStart w:id="8" w:name="_Toc146084354"/>
      <w:r>
        <w:rPr>
          <w:rFonts w:hint="eastAsia"/>
        </w:rPr>
        <w:t>条件与限制</w:t>
      </w:r>
      <w:bookmarkEnd w:id="8"/>
    </w:p>
    <w:p w14:paraId="7093A67B" w14:textId="77777777" w:rsidR="00356629" w:rsidRDefault="0029418E">
      <w:pPr>
        <w:ind w:firstLine="420"/>
      </w:pPr>
      <w:r>
        <w:rPr>
          <w:rFonts w:hint="eastAsia"/>
        </w:rPr>
        <w:t>由于中国人民银行</w:t>
      </w:r>
      <w:r>
        <w:rPr>
          <w:rFonts w:hint="eastAsia"/>
        </w:rPr>
        <w:t>2</w:t>
      </w:r>
      <w:r>
        <w:t>81</w:t>
      </w:r>
      <w:r>
        <w:rPr>
          <w:rFonts w:hint="eastAsia"/>
        </w:rPr>
        <w:t>号文的要求，支付系统需要基于分账模式完成用户的支付。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基于服务商模式实现支付分账（</w:t>
      </w:r>
      <w:r>
        <w:t>https://pay.weixin.qq.com/wiki/doc/apiv3_partner/pages/index.shtml</w:t>
      </w:r>
      <w:r>
        <w:rPr>
          <w:rFonts w:hint="eastAsia"/>
        </w:rPr>
        <w:t>），支付</w:t>
      </w:r>
      <w:proofErr w:type="gramStart"/>
      <w:r>
        <w:rPr>
          <w:rFonts w:hint="eastAsia"/>
        </w:rPr>
        <w:t>宝系统</w:t>
      </w:r>
      <w:proofErr w:type="gramEnd"/>
      <w:r>
        <w:rPr>
          <w:rFonts w:hint="eastAsia"/>
        </w:rPr>
        <w:t>基于互联网平台</w:t>
      </w:r>
      <w:proofErr w:type="gramStart"/>
      <w:r>
        <w:rPr>
          <w:rFonts w:hint="eastAsia"/>
        </w:rPr>
        <w:t>直付通实现</w:t>
      </w:r>
      <w:proofErr w:type="gramEnd"/>
      <w:r>
        <w:rPr>
          <w:rFonts w:hint="eastAsia"/>
        </w:rPr>
        <w:t>支付分账（</w:t>
      </w:r>
      <w:r>
        <w:t>https://opendocs.alipay.com/open/00faww</w:t>
      </w:r>
      <w:r>
        <w:rPr>
          <w:rFonts w:hint="eastAsia"/>
        </w:rPr>
        <w:t>）。</w:t>
      </w:r>
    </w:p>
    <w:p w14:paraId="6B66AC40" w14:textId="77777777" w:rsidR="00356629" w:rsidRDefault="0029418E">
      <w:pPr>
        <w:pStyle w:val="1"/>
      </w:pPr>
      <w:bookmarkStart w:id="9" w:name="_Toc146084355"/>
      <w:r>
        <w:rPr>
          <w:rFonts w:hint="eastAsia"/>
        </w:rPr>
        <w:lastRenderedPageBreak/>
        <w:t>数据描述</w:t>
      </w:r>
      <w:bookmarkEnd w:id="9"/>
    </w:p>
    <w:p w14:paraId="5CEAFEEC" w14:textId="77777777" w:rsidR="00356629" w:rsidRDefault="0029418E">
      <w:pPr>
        <w:pStyle w:val="2"/>
      </w:pPr>
      <w:bookmarkStart w:id="10" w:name="_Toc146084356"/>
      <w:r>
        <w:rPr>
          <w:rFonts w:hint="eastAsia"/>
        </w:rPr>
        <w:t>领域模型</w:t>
      </w:r>
      <w:bookmarkEnd w:id="10"/>
    </w:p>
    <w:p w14:paraId="3E427E53" w14:textId="77777777" w:rsidR="00356629" w:rsidRDefault="0029418E">
      <w:pPr>
        <w:jc w:val="center"/>
      </w:pPr>
      <w:r>
        <w:rPr>
          <w:noProof/>
        </w:rPr>
        <w:drawing>
          <wp:inline distT="0" distB="0" distL="0" distR="0" wp14:anchorId="01CD46FF" wp14:editId="3B2967D9">
            <wp:extent cx="5274310" cy="6949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00C9" w14:textId="77777777" w:rsidR="00356629" w:rsidRDefault="002941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领域模型</w:t>
      </w:r>
    </w:p>
    <w:p w14:paraId="2D2BCF33" w14:textId="77777777" w:rsidR="00356629" w:rsidRDefault="0035662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6629" w14:paraId="76873D25" w14:textId="77777777">
        <w:tc>
          <w:tcPr>
            <w:tcW w:w="2765" w:type="dxa"/>
          </w:tcPr>
          <w:p w14:paraId="04B8A981" w14:textId="77777777" w:rsidR="00356629" w:rsidRDefault="0029418E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lastRenderedPageBreak/>
              <w:t>微信</w:t>
            </w:r>
            <w:proofErr w:type="gramEnd"/>
          </w:p>
        </w:tc>
        <w:tc>
          <w:tcPr>
            <w:tcW w:w="2765" w:type="dxa"/>
          </w:tcPr>
          <w:p w14:paraId="3B4B6266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支付宝</w:t>
            </w:r>
          </w:p>
        </w:tc>
        <w:tc>
          <w:tcPr>
            <w:tcW w:w="2766" w:type="dxa"/>
          </w:tcPr>
          <w:p w14:paraId="560AC728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56629" w14:paraId="0BF1A2FA" w14:textId="77777777">
        <w:tc>
          <w:tcPr>
            <w:tcW w:w="2765" w:type="dxa"/>
          </w:tcPr>
          <w:p w14:paraId="3D4198B2" w14:textId="77777777" w:rsidR="00356629" w:rsidRDefault="0029418E">
            <w:proofErr w:type="spellStart"/>
            <w:r>
              <w:rPr>
                <w:rFonts w:hint="eastAsia"/>
              </w:rPr>
              <w:t>a</w:t>
            </w:r>
            <w:r>
              <w:t>ppid</w:t>
            </w:r>
            <w:proofErr w:type="spellEnd"/>
            <w:r>
              <w:rPr>
                <w:rFonts w:hint="eastAsia"/>
              </w:rPr>
              <w:t>：服务商应用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88BC001" w14:textId="77777777" w:rsidR="00356629" w:rsidRDefault="0029418E">
            <w:proofErr w:type="spellStart"/>
            <w:r>
              <w:rPr>
                <w:rFonts w:hint="eastAsia"/>
              </w:rPr>
              <w:t>a</w:t>
            </w:r>
            <w:r>
              <w:t>pp_id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支付宝分配给</w:t>
            </w:r>
            <w:proofErr w:type="gramEnd"/>
            <w:r>
              <w:rPr>
                <w:rFonts w:hint="eastAsia"/>
              </w:rPr>
              <w:t>开发者的应用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14:paraId="4451A9F3" w14:textId="77777777" w:rsidR="00356629" w:rsidRDefault="00356629"/>
        </w:tc>
      </w:tr>
      <w:tr w:rsidR="00356629" w14:paraId="7EE575EE" w14:textId="77777777">
        <w:tc>
          <w:tcPr>
            <w:tcW w:w="2765" w:type="dxa"/>
          </w:tcPr>
          <w:p w14:paraId="5006002D" w14:textId="77777777" w:rsidR="00356629" w:rsidRDefault="0029418E">
            <w:proofErr w:type="spellStart"/>
            <w:r>
              <w:rPr>
                <w:rFonts w:hint="eastAsia"/>
              </w:rPr>
              <w:t>sp_mchid</w:t>
            </w:r>
            <w:proofErr w:type="spellEnd"/>
            <w:r>
              <w:rPr>
                <w:rFonts w:hint="eastAsia"/>
              </w:rPr>
              <w:t>：服务</w:t>
            </w: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2765" w:type="dxa"/>
          </w:tcPr>
          <w:p w14:paraId="11419066" w14:textId="77777777" w:rsidR="00356629" w:rsidRDefault="00356629"/>
        </w:tc>
        <w:tc>
          <w:tcPr>
            <w:tcW w:w="2766" w:type="dxa"/>
          </w:tcPr>
          <w:p w14:paraId="1B4D4890" w14:textId="77777777" w:rsidR="00356629" w:rsidRDefault="00356629"/>
        </w:tc>
      </w:tr>
      <w:tr w:rsidR="00356629" w14:paraId="7763D4DE" w14:textId="77777777">
        <w:tc>
          <w:tcPr>
            <w:tcW w:w="2765" w:type="dxa"/>
          </w:tcPr>
          <w:p w14:paraId="43EA1F73" w14:textId="77777777" w:rsidR="00356629" w:rsidRDefault="0029418E">
            <w:proofErr w:type="spellStart"/>
            <w:r>
              <w:rPr>
                <w:rFonts w:hint="eastAsia"/>
              </w:rPr>
              <w:t>s</w:t>
            </w:r>
            <w:r>
              <w:t>ub_mchid</w:t>
            </w:r>
            <w:proofErr w:type="spellEnd"/>
            <w:r>
              <w:rPr>
                <w:rFonts w:hint="eastAsia"/>
              </w:rPr>
              <w:t>：子</w:t>
            </w: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2765" w:type="dxa"/>
          </w:tcPr>
          <w:p w14:paraId="07C55F83" w14:textId="77777777" w:rsidR="00356629" w:rsidRDefault="0029418E">
            <w:proofErr w:type="spellStart"/>
            <w:r>
              <w:rPr>
                <w:rFonts w:hint="eastAsia"/>
              </w:rPr>
              <w:t>s</w:t>
            </w:r>
            <w:r>
              <w:t>eller_id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收款支付宝账号</w:t>
            </w:r>
          </w:p>
        </w:tc>
        <w:tc>
          <w:tcPr>
            <w:tcW w:w="2766" w:type="dxa"/>
          </w:tcPr>
          <w:p w14:paraId="39EDEB2C" w14:textId="77777777" w:rsidR="00356629" w:rsidRDefault="00356629"/>
        </w:tc>
      </w:tr>
      <w:tr w:rsidR="00356629" w14:paraId="73A41E08" w14:textId="77777777">
        <w:tc>
          <w:tcPr>
            <w:tcW w:w="2765" w:type="dxa"/>
          </w:tcPr>
          <w:p w14:paraId="4BEA3957" w14:textId="77777777" w:rsidR="00356629" w:rsidRDefault="0029418E">
            <w:proofErr w:type="spellStart"/>
            <w:r>
              <w:rPr>
                <w:rFonts w:hint="eastAsia"/>
              </w:rPr>
              <w:t>out</w:t>
            </w:r>
            <w:r>
              <w:t>_trade_no</w:t>
            </w:r>
            <w:proofErr w:type="spellEnd"/>
            <w:r>
              <w:t>:</w:t>
            </w:r>
            <w:r>
              <w:rPr>
                <w:rFonts w:hint="eastAsia"/>
              </w:rPr>
              <w:t>商户订单号</w:t>
            </w:r>
          </w:p>
        </w:tc>
        <w:tc>
          <w:tcPr>
            <w:tcW w:w="2765" w:type="dxa"/>
          </w:tcPr>
          <w:p w14:paraId="73A69FA3" w14:textId="77777777" w:rsidR="00356629" w:rsidRDefault="0029418E">
            <w:proofErr w:type="spellStart"/>
            <w:r>
              <w:rPr>
                <w:rFonts w:hint="eastAsia"/>
              </w:rPr>
              <w:t>out</w:t>
            </w:r>
            <w:r>
              <w:t>_trade_no</w:t>
            </w:r>
            <w:proofErr w:type="spellEnd"/>
            <w:r>
              <w:t>:</w:t>
            </w:r>
            <w:r>
              <w:rPr>
                <w:rFonts w:hint="eastAsia"/>
              </w:rPr>
              <w:t>商户订单号</w:t>
            </w:r>
          </w:p>
        </w:tc>
        <w:tc>
          <w:tcPr>
            <w:tcW w:w="2766" w:type="dxa"/>
          </w:tcPr>
          <w:p w14:paraId="5A4712AB" w14:textId="77777777" w:rsidR="00356629" w:rsidRDefault="0029418E">
            <w:r>
              <w:rPr>
                <w:rFonts w:hint="eastAsia"/>
              </w:rPr>
              <w:t>商户系统内部订单号，只能是数字、大小写字母</w:t>
            </w:r>
            <w:r>
              <w:rPr>
                <w:rFonts w:hint="eastAsia"/>
              </w:rPr>
              <w:t>_</w:t>
            </w:r>
          </w:p>
        </w:tc>
      </w:tr>
      <w:tr w:rsidR="00356629" w14:paraId="6FC7FC98" w14:textId="77777777">
        <w:tc>
          <w:tcPr>
            <w:tcW w:w="2765" w:type="dxa"/>
          </w:tcPr>
          <w:p w14:paraId="7A211908" w14:textId="77777777" w:rsidR="00356629" w:rsidRDefault="0029418E">
            <w:r>
              <w:rPr>
                <w:rFonts w:hint="eastAsia"/>
              </w:rPr>
              <w:t>amount</w:t>
            </w:r>
            <w:r>
              <w:rPr>
                <w:rFonts w:hint="eastAsia"/>
              </w:rPr>
              <w:t>：订单金额</w:t>
            </w:r>
          </w:p>
        </w:tc>
        <w:tc>
          <w:tcPr>
            <w:tcW w:w="2765" w:type="dxa"/>
          </w:tcPr>
          <w:p w14:paraId="62CA391F" w14:textId="77777777" w:rsidR="00356629" w:rsidRDefault="0029418E">
            <w:proofErr w:type="spellStart"/>
            <w:r>
              <w:t>total_amount</w:t>
            </w:r>
            <w:proofErr w:type="spellEnd"/>
            <w:r>
              <w:t>:</w:t>
            </w:r>
            <w:r>
              <w:rPr>
                <w:rFonts w:hint="eastAsia"/>
              </w:rPr>
              <w:t>金额</w:t>
            </w:r>
          </w:p>
        </w:tc>
        <w:tc>
          <w:tcPr>
            <w:tcW w:w="2766" w:type="dxa"/>
          </w:tcPr>
          <w:p w14:paraId="02FE45CA" w14:textId="77777777" w:rsidR="00356629" w:rsidRDefault="0029418E">
            <w:r>
              <w:rPr>
                <w:rFonts w:hint="eastAsia"/>
              </w:rPr>
              <w:t>单位为分</w:t>
            </w:r>
          </w:p>
        </w:tc>
      </w:tr>
      <w:tr w:rsidR="00356629" w14:paraId="5157F36E" w14:textId="77777777">
        <w:tc>
          <w:tcPr>
            <w:tcW w:w="2765" w:type="dxa"/>
          </w:tcPr>
          <w:p w14:paraId="6632457C" w14:textId="77777777" w:rsidR="00356629" w:rsidRDefault="0029418E">
            <w:proofErr w:type="spellStart"/>
            <w:r>
              <w:t>t</w:t>
            </w:r>
            <w:r>
              <w:rPr>
                <w:rFonts w:hint="eastAsia"/>
              </w:rPr>
              <w:t>r</w:t>
            </w:r>
            <w:r>
              <w:t>ansaction_id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订单号</w:t>
            </w:r>
          </w:p>
        </w:tc>
        <w:tc>
          <w:tcPr>
            <w:tcW w:w="2765" w:type="dxa"/>
          </w:tcPr>
          <w:p w14:paraId="31A096F7" w14:textId="77777777" w:rsidR="00356629" w:rsidRDefault="0029418E">
            <w:proofErr w:type="spellStart"/>
            <w:r>
              <w:rPr>
                <w:rFonts w:hint="eastAsia"/>
              </w:rPr>
              <w:t>trade</w:t>
            </w:r>
            <w:r>
              <w:t>_no</w:t>
            </w:r>
            <w:proofErr w:type="spellEnd"/>
            <w:r>
              <w:t>:</w:t>
            </w:r>
            <w:r>
              <w:rPr>
                <w:rFonts w:hint="eastAsia"/>
              </w:rPr>
              <w:t>支付宝交易号</w:t>
            </w:r>
          </w:p>
        </w:tc>
        <w:tc>
          <w:tcPr>
            <w:tcW w:w="2766" w:type="dxa"/>
          </w:tcPr>
          <w:p w14:paraId="78CC514D" w14:textId="77777777" w:rsidR="00356629" w:rsidRDefault="00356629"/>
        </w:tc>
      </w:tr>
      <w:tr w:rsidR="00356629" w14:paraId="599A7530" w14:textId="77777777">
        <w:tc>
          <w:tcPr>
            <w:tcW w:w="2765" w:type="dxa"/>
          </w:tcPr>
          <w:p w14:paraId="36229190" w14:textId="77777777" w:rsidR="00356629" w:rsidRDefault="0029418E">
            <w:proofErr w:type="spellStart"/>
            <w:r>
              <w:t>trade_state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交易状态</w:t>
            </w:r>
          </w:p>
        </w:tc>
        <w:tc>
          <w:tcPr>
            <w:tcW w:w="2765" w:type="dxa"/>
          </w:tcPr>
          <w:p w14:paraId="6737098B" w14:textId="77777777" w:rsidR="00356629" w:rsidRDefault="0029418E">
            <w:proofErr w:type="spellStart"/>
            <w:r>
              <w:t>trade_status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交易状态</w:t>
            </w:r>
          </w:p>
        </w:tc>
        <w:tc>
          <w:tcPr>
            <w:tcW w:w="2766" w:type="dxa"/>
          </w:tcPr>
          <w:p w14:paraId="4575F73B" w14:textId="77777777" w:rsidR="00356629" w:rsidRDefault="00356629"/>
        </w:tc>
      </w:tr>
      <w:tr w:rsidR="00356629" w14:paraId="397AFAC2" w14:textId="77777777">
        <w:tc>
          <w:tcPr>
            <w:tcW w:w="2765" w:type="dxa"/>
          </w:tcPr>
          <w:p w14:paraId="158E9BB7" w14:textId="77777777" w:rsidR="00356629" w:rsidRDefault="0029418E">
            <w:proofErr w:type="spellStart"/>
            <w:r>
              <w:t>sp_openid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支付用户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765" w:type="dxa"/>
          </w:tcPr>
          <w:p w14:paraId="1AF876D4" w14:textId="77777777" w:rsidR="00356629" w:rsidRDefault="0029418E">
            <w:proofErr w:type="spellStart"/>
            <w:r>
              <w:t>buyer_logon_id</w:t>
            </w:r>
            <w:proofErr w:type="spellEnd"/>
            <w:r>
              <w:rPr>
                <w:rFonts w:hint="eastAsia"/>
              </w:rPr>
              <w:t>：买家支付宝账号</w:t>
            </w:r>
          </w:p>
        </w:tc>
        <w:tc>
          <w:tcPr>
            <w:tcW w:w="2766" w:type="dxa"/>
          </w:tcPr>
          <w:p w14:paraId="48F35119" w14:textId="77777777" w:rsidR="00356629" w:rsidRDefault="00356629"/>
        </w:tc>
      </w:tr>
      <w:tr w:rsidR="00356629" w14:paraId="0508BE65" w14:textId="77777777">
        <w:tc>
          <w:tcPr>
            <w:tcW w:w="2765" w:type="dxa"/>
          </w:tcPr>
          <w:p w14:paraId="3DF2B3AD" w14:textId="77777777" w:rsidR="00356629" w:rsidRDefault="0029418E">
            <w:proofErr w:type="spellStart"/>
            <w:r>
              <w:t>refund_id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支付退款单号</w:t>
            </w:r>
          </w:p>
        </w:tc>
        <w:tc>
          <w:tcPr>
            <w:tcW w:w="2765" w:type="dxa"/>
          </w:tcPr>
          <w:p w14:paraId="22E3CD77" w14:textId="77777777" w:rsidR="00356629" w:rsidRDefault="0029418E">
            <w:proofErr w:type="spellStart"/>
            <w:r>
              <w:rPr>
                <w:rFonts w:hint="eastAsia"/>
              </w:rPr>
              <w:t>trade</w:t>
            </w:r>
            <w:r>
              <w:t>_no</w:t>
            </w:r>
            <w:proofErr w:type="spellEnd"/>
          </w:p>
        </w:tc>
        <w:tc>
          <w:tcPr>
            <w:tcW w:w="2766" w:type="dxa"/>
          </w:tcPr>
          <w:p w14:paraId="184E0B00" w14:textId="77777777" w:rsidR="00356629" w:rsidRDefault="00356629"/>
        </w:tc>
      </w:tr>
      <w:tr w:rsidR="00356629" w14:paraId="5662DDF8" w14:textId="77777777">
        <w:tc>
          <w:tcPr>
            <w:tcW w:w="2765" w:type="dxa"/>
          </w:tcPr>
          <w:p w14:paraId="3B7CCF6E" w14:textId="77777777" w:rsidR="00356629" w:rsidRDefault="0029418E">
            <w:proofErr w:type="spellStart"/>
            <w:r>
              <w:t>out_</w:t>
            </w:r>
            <w:r>
              <w:rPr>
                <w:rFonts w:hint="eastAsia"/>
              </w:rPr>
              <w:t>r</w:t>
            </w:r>
            <w:r>
              <w:t>efund_no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商户系统内部的退款单号</w:t>
            </w:r>
          </w:p>
        </w:tc>
        <w:tc>
          <w:tcPr>
            <w:tcW w:w="2765" w:type="dxa"/>
          </w:tcPr>
          <w:p w14:paraId="3E2E8547" w14:textId="77777777" w:rsidR="00356629" w:rsidRDefault="0029418E">
            <w:proofErr w:type="spellStart"/>
            <w:r>
              <w:rPr>
                <w:rFonts w:hint="eastAsia"/>
              </w:rPr>
              <w:t>out</w:t>
            </w:r>
            <w:r>
              <w:t>_trade_no</w:t>
            </w:r>
            <w:proofErr w:type="spellEnd"/>
          </w:p>
        </w:tc>
        <w:tc>
          <w:tcPr>
            <w:tcW w:w="2766" w:type="dxa"/>
          </w:tcPr>
          <w:p w14:paraId="19BBD83A" w14:textId="77777777" w:rsidR="00356629" w:rsidRDefault="00356629"/>
        </w:tc>
      </w:tr>
      <w:tr w:rsidR="00356629" w14:paraId="6336AD01" w14:textId="77777777">
        <w:tc>
          <w:tcPr>
            <w:tcW w:w="2765" w:type="dxa"/>
          </w:tcPr>
          <w:p w14:paraId="29EA5613" w14:textId="77777777" w:rsidR="00356629" w:rsidRDefault="0029418E">
            <w:r>
              <w:rPr>
                <w:rFonts w:hint="eastAsia"/>
              </w:rPr>
              <w:t>r</w:t>
            </w:r>
            <w:r>
              <w:t xml:space="preserve">efund: </w:t>
            </w:r>
            <w:r>
              <w:rPr>
                <w:rFonts w:hint="eastAsia"/>
              </w:rPr>
              <w:t>退款金额</w:t>
            </w:r>
          </w:p>
        </w:tc>
        <w:tc>
          <w:tcPr>
            <w:tcW w:w="2765" w:type="dxa"/>
          </w:tcPr>
          <w:p w14:paraId="1DF4EEB9" w14:textId="77777777" w:rsidR="00356629" w:rsidRDefault="0029418E">
            <w:proofErr w:type="spellStart"/>
            <w:r>
              <w:t>r</w:t>
            </w:r>
            <w:r>
              <w:rPr>
                <w:rFonts w:hint="eastAsia"/>
              </w:rPr>
              <w:t>ef</w:t>
            </w:r>
            <w:r>
              <w:t>und_amount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退款金额</w:t>
            </w:r>
          </w:p>
        </w:tc>
        <w:tc>
          <w:tcPr>
            <w:tcW w:w="2766" w:type="dxa"/>
          </w:tcPr>
          <w:p w14:paraId="5876DE30" w14:textId="77777777" w:rsidR="00356629" w:rsidRDefault="00356629"/>
        </w:tc>
      </w:tr>
      <w:tr w:rsidR="00356629" w14:paraId="1BDEA6A2" w14:textId="77777777">
        <w:tc>
          <w:tcPr>
            <w:tcW w:w="2765" w:type="dxa"/>
          </w:tcPr>
          <w:p w14:paraId="4397E9D6" w14:textId="77777777" w:rsidR="00356629" w:rsidRDefault="0029418E">
            <w:r>
              <w:rPr>
                <w:rFonts w:hint="eastAsia"/>
              </w:rPr>
              <w:t>c</w:t>
            </w:r>
            <w:r>
              <w:t>hannel:</w:t>
            </w:r>
            <w:r>
              <w:rPr>
                <w:rFonts w:hint="eastAsia"/>
              </w:rPr>
              <w:t>退款渠道</w:t>
            </w:r>
          </w:p>
        </w:tc>
        <w:tc>
          <w:tcPr>
            <w:tcW w:w="2765" w:type="dxa"/>
          </w:tcPr>
          <w:p w14:paraId="35F294DA" w14:textId="77777777" w:rsidR="00356629" w:rsidRDefault="0029418E">
            <w:proofErr w:type="spellStart"/>
            <w:r>
              <w:rPr>
                <w:rFonts w:hint="eastAsia"/>
              </w:rPr>
              <w:t>fund</w:t>
            </w:r>
            <w:r>
              <w:t>_channel</w:t>
            </w:r>
            <w:proofErr w:type="spellEnd"/>
            <w:r>
              <w:t>:</w:t>
            </w:r>
            <w:r>
              <w:rPr>
                <w:rFonts w:hint="eastAsia"/>
              </w:rPr>
              <w:t>资金渠道</w:t>
            </w:r>
          </w:p>
        </w:tc>
        <w:tc>
          <w:tcPr>
            <w:tcW w:w="2766" w:type="dxa"/>
          </w:tcPr>
          <w:p w14:paraId="36454E6E" w14:textId="77777777" w:rsidR="00356629" w:rsidRDefault="00356629"/>
        </w:tc>
      </w:tr>
      <w:tr w:rsidR="00356629" w14:paraId="4703FF9A" w14:textId="77777777">
        <w:tc>
          <w:tcPr>
            <w:tcW w:w="2765" w:type="dxa"/>
          </w:tcPr>
          <w:p w14:paraId="47AB5211" w14:textId="77777777" w:rsidR="00356629" w:rsidRDefault="0029418E">
            <w:proofErr w:type="spellStart"/>
            <w:r>
              <w:t>user_received_account</w:t>
            </w:r>
            <w:proofErr w:type="spellEnd"/>
            <w:r>
              <w:rPr>
                <w:rFonts w:hint="eastAsia"/>
              </w:rPr>
              <w:t>：退款入账户</w:t>
            </w:r>
          </w:p>
        </w:tc>
        <w:tc>
          <w:tcPr>
            <w:tcW w:w="2765" w:type="dxa"/>
          </w:tcPr>
          <w:p w14:paraId="12783F61" w14:textId="77777777" w:rsidR="00356629" w:rsidRDefault="0029418E">
            <w:proofErr w:type="spellStart"/>
            <w:r>
              <w:t>buyer_user_id</w:t>
            </w:r>
            <w:proofErr w:type="spellEnd"/>
            <w:r>
              <w:rPr>
                <w:rFonts w:hint="eastAsia"/>
              </w:rPr>
              <w:t>：买家支付宝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14:paraId="2A24209D" w14:textId="77777777" w:rsidR="00356629" w:rsidRDefault="00356629"/>
        </w:tc>
      </w:tr>
      <w:tr w:rsidR="00356629" w14:paraId="5244D84D" w14:textId="77777777">
        <w:tc>
          <w:tcPr>
            <w:tcW w:w="2765" w:type="dxa"/>
          </w:tcPr>
          <w:p w14:paraId="7F71853E" w14:textId="77777777" w:rsidR="00356629" w:rsidRDefault="0029418E">
            <w:proofErr w:type="spellStart"/>
            <w:r>
              <w:rPr>
                <w:rFonts w:hint="eastAsia"/>
              </w:rPr>
              <w:t>success</w:t>
            </w:r>
            <w:r>
              <w:t>_time</w:t>
            </w:r>
            <w:proofErr w:type="spellEnd"/>
            <w:r>
              <w:rPr>
                <w:rFonts w:hint="eastAsia"/>
              </w:rPr>
              <w:t>：退款成功时间</w:t>
            </w:r>
          </w:p>
        </w:tc>
        <w:tc>
          <w:tcPr>
            <w:tcW w:w="2765" w:type="dxa"/>
          </w:tcPr>
          <w:p w14:paraId="4111949C" w14:textId="77777777" w:rsidR="00356629" w:rsidRDefault="0029418E">
            <w:proofErr w:type="spellStart"/>
            <w:r>
              <w:rPr>
                <w:rFonts w:hint="eastAsia"/>
              </w:rPr>
              <w:t>gmt</w:t>
            </w:r>
            <w:r>
              <w:t>_refund_pay</w:t>
            </w:r>
            <w:proofErr w:type="spellEnd"/>
            <w:r>
              <w:t>:</w:t>
            </w:r>
            <w:r>
              <w:rPr>
                <w:rFonts w:hint="eastAsia"/>
              </w:rPr>
              <w:t>退款时间</w:t>
            </w:r>
          </w:p>
        </w:tc>
        <w:tc>
          <w:tcPr>
            <w:tcW w:w="2766" w:type="dxa"/>
          </w:tcPr>
          <w:p w14:paraId="5A7EEC87" w14:textId="77777777" w:rsidR="00356629" w:rsidRDefault="00356629"/>
        </w:tc>
      </w:tr>
      <w:tr w:rsidR="00356629" w14:paraId="48010EBC" w14:textId="77777777">
        <w:tc>
          <w:tcPr>
            <w:tcW w:w="2765" w:type="dxa"/>
          </w:tcPr>
          <w:p w14:paraId="362AD2F9" w14:textId="77777777" w:rsidR="00356629" w:rsidRDefault="0029418E">
            <w:proofErr w:type="spellStart"/>
            <w:r>
              <w:rPr>
                <w:rFonts w:hint="eastAsia"/>
              </w:rPr>
              <w:t>success</w:t>
            </w:r>
            <w:r>
              <w:t>_time</w:t>
            </w:r>
            <w:proofErr w:type="spellEnd"/>
            <w:r>
              <w:rPr>
                <w:rFonts w:hint="eastAsia"/>
              </w:rPr>
              <w:t>：支付成功时间</w:t>
            </w:r>
          </w:p>
        </w:tc>
        <w:tc>
          <w:tcPr>
            <w:tcW w:w="2765" w:type="dxa"/>
          </w:tcPr>
          <w:p w14:paraId="23EC5B7F" w14:textId="77777777" w:rsidR="00356629" w:rsidRDefault="0029418E">
            <w:proofErr w:type="spellStart"/>
            <w:r>
              <w:t>send_pay_date</w:t>
            </w:r>
            <w:proofErr w:type="spellEnd"/>
            <w:r>
              <w:rPr>
                <w:rFonts w:hint="eastAsia"/>
              </w:rPr>
              <w:t>：本次交易打款给卖家的时间</w:t>
            </w:r>
          </w:p>
        </w:tc>
        <w:tc>
          <w:tcPr>
            <w:tcW w:w="2766" w:type="dxa"/>
          </w:tcPr>
          <w:p w14:paraId="3D7EE417" w14:textId="77777777" w:rsidR="00356629" w:rsidRDefault="00356629"/>
        </w:tc>
      </w:tr>
      <w:tr w:rsidR="00356629" w14:paraId="240FB08B" w14:textId="77777777">
        <w:tc>
          <w:tcPr>
            <w:tcW w:w="2765" w:type="dxa"/>
          </w:tcPr>
          <w:p w14:paraId="6B9F2DF7" w14:textId="77777777" w:rsidR="00356629" w:rsidRDefault="0029418E">
            <w:proofErr w:type="spellStart"/>
            <w:r>
              <w:rPr>
                <w:rFonts w:hint="eastAsia"/>
              </w:rPr>
              <w:t>ret</w:t>
            </w:r>
            <w:r>
              <w:t>urn_mchid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回退</w:t>
            </w: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2765" w:type="dxa"/>
          </w:tcPr>
          <w:p w14:paraId="54B35D9B" w14:textId="77777777" w:rsidR="00356629" w:rsidRDefault="00356629"/>
        </w:tc>
        <w:tc>
          <w:tcPr>
            <w:tcW w:w="2766" w:type="dxa"/>
          </w:tcPr>
          <w:p w14:paraId="001AED56" w14:textId="77777777" w:rsidR="00356629" w:rsidRDefault="00356629"/>
        </w:tc>
      </w:tr>
      <w:tr w:rsidR="00356629" w14:paraId="718E77FB" w14:textId="77777777">
        <w:tc>
          <w:tcPr>
            <w:tcW w:w="2765" w:type="dxa"/>
          </w:tcPr>
          <w:p w14:paraId="08F49619" w14:textId="77777777" w:rsidR="00356629" w:rsidRDefault="0029418E">
            <w:proofErr w:type="spellStart"/>
            <w:r>
              <w:rPr>
                <w:rFonts w:hint="eastAsia"/>
              </w:rPr>
              <w:t>o</w:t>
            </w:r>
            <w:r>
              <w:t>ut_order_no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商户分账单号</w:t>
            </w:r>
          </w:p>
        </w:tc>
        <w:tc>
          <w:tcPr>
            <w:tcW w:w="2765" w:type="dxa"/>
          </w:tcPr>
          <w:p w14:paraId="2A2EF787" w14:textId="77777777" w:rsidR="00356629" w:rsidRDefault="0029418E">
            <w:proofErr w:type="spellStart"/>
            <w:r>
              <w:t>out_request_no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确认结算请求流水号</w:t>
            </w:r>
          </w:p>
        </w:tc>
        <w:tc>
          <w:tcPr>
            <w:tcW w:w="2766" w:type="dxa"/>
          </w:tcPr>
          <w:p w14:paraId="66DAC397" w14:textId="77777777" w:rsidR="00356629" w:rsidRDefault="00356629"/>
        </w:tc>
      </w:tr>
      <w:tr w:rsidR="00356629" w14:paraId="00F7F9F9" w14:textId="77777777">
        <w:tc>
          <w:tcPr>
            <w:tcW w:w="2765" w:type="dxa"/>
          </w:tcPr>
          <w:p w14:paraId="019DC941" w14:textId="77777777" w:rsidR="00356629" w:rsidRDefault="0029418E">
            <w:proofErr w:type="spellStart"/>
            <w:r>
              <w:rPr>
                <w:rFonts w:hint="eastAsia"/>
              </w:rPr>
              <w:t>o</w:t>
            </w:r>
            <w:r>
              <w:t>ut_return_no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商户回退单号</w:t>
            </w:r>
          </w:p>
        </w:tc>
        <w:tc>
          <w:tcPr>
            <w:tcW w:w="2765" w:type="dxa"/>
          </w:tcPr>
          <w:p w14:paraId="1D3E79D6" w14:textId="77777777" w:rsidR="00356629" w:rsidRDefault="00356629"/>
        </w:tc>
        <w:tc>
          <w:tcPr>
            <w:tcW w:w="2766" w:type="dxa"/>
          </w:tcPr>
          <w:p w14:paraId="00D4DB91" w14:textId="77777777" w:rsidR="00356629" w:rsidRDefault="00356629"/>
        </w:tc>
      </w:tr>
      <w:tr w:rsidR="00356629" w14:paraId="1416F148" w14:textId="77777777">
        <w:tc>
          <w:tcPr>
            <w:tcW w:w="2765" w:type="dxa"/>
          </w:tcPr>
          <w:p w14:paraId="443D6856" w14:textId="77777777" w:rsidR="00356629" w:rsidRDefault="0029418E">
            <w:proofErr w:type="spellStart"/>
            <w:r>
              <w:rPr>
                <w:rFonts w:hint="eastAsia"/>
              </w:rPr>
              <w:t>r</w:t>
            </w:r>
            <w:r>
              <w:t>eturn_id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微信回退</w:t>
            </w:r>
            <w:proofErr w:type="gramEnd"/>
            <w:r>
              <w:rPr>
                <w:rFonts w:hint="eastAsia"/>
              </w:rPr>
              <w:t>单号</w:t>
            </w:r>
          </w:p>
        </w:tc>
        <w:tc>
          <w:tcPr>
            <w:tcW w:w="2765" w:type="dxa"/>
          </w:tcPr>
          <w:p w14:paraId="02D892A5" w14:textId="77777777" w:rsidR="00356629" w:rsidRDefault="0029418E">
            <w:proofErr w:type="spellStart"/>
            <w:r>
              <w:rPr>
                <w:rFonts w:hint="eastAsia"/>
              </w:rPr>
              <w:t>t</w:t>
            </w:r>
            <w:r>
              <w:t>rade_no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支付宝交易号</w:t>
            </w:r>
          </w:p>
        </w:tc>
        <w:tc>
          <w:tcPr>
            <w:tcW w:w="2766" w:type="dxa"/>
          </w:tcPr>
          <w:p w14:paraId="497E79E4" w14:textId="77777777" w:rsidR="00356629" w:rsidRDefault="00356629"/>
        </w:tc>
      </w:tr>
      <w:tr w:rsidR="00356629" w14:paraId="668FE54C" w14:textId="77777777">
        <w:tc>
          <w:tcPr>
            <w:tcW w:w="2765" w:type="dxa"/>
          </w:tcPr>
          <w:p w14:paraId="4F330C48" w14:textId="77777777" w:rsidR="00356629" w:rsidRDefault="0029418E">
            <w:proofErr w:type="spellStart"/>
            <w:r>
              <w:rPr>
                <w:rFonts w:hint="eastAsia"/>
              </w:rPr>
              <w:t>o</w:t>
            </w:r>
            <w:r>
              <w:t>rder_id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微信分账</w:t>
            </w:r>
            <w:proofErr w:type="gramEnd"/>
            <w:r>
              <w:rPr>
                <w:rFonts w:hint="eastAsia"/>
              </w:rPr>
              <w:t>单号</w:t>
            </w:r>
          </w:p>
        </w:tc>
        <w:tc>
          <w:tcPr>
            <w:tcW w:w="2765" w:type="dxa"/>
          </w:tcPr>
          <w:p w14:paraId="746AF7AD" w14:textId="77777777" w:rsidR="00356629" w:rsidRDefault="0029418E">
            <w:proofErr w:type="spellStart"/>
            <w:r>
              <w:rPr>
                <w:rFonts w:hint="eastAsia"/>
              </w:rPr>
              <w:t>t</w:t>
            </w:r>
            <w:r>
              <w:t>rade_no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支付宝交易号</w:t>
            </w:r>
          </w:p>
        </w:tc>
        <w:tc>
          <w:tcPr>
            <w:tcW w:w="2766" w:type="dxa"/>
          </w:tcPr>
          <w:p w14:paraId="46AC99AA" w14:textId="77777777" w:rsidR="00356629" w:rsidRDefault="00356629"/>
        </w:tc>
      </w:tr>
    </w:tbl>
    <w:p w14:paraId="395C8CF2" w14:textId="77777777" w:rsidR="00356629" w:rsidRDefault="00356629"/>
    <w:p w14:paraId="2E97EED1" w14:textId="77777777" w:rsidR="00356629" w:rsidRDefault="0029418E">
      <w:pPr>
        <w:pStyle w:val="1"/>
      </w:pPr>
      <w:bookmarkStart w:id="11" w:name="_Toc146084357"/>
      <w:r>
        <w:rPr>
          <w:rFonts w:hint="eastAsia"/>
        </w:rPr>
        <w:lastRenderedPageBreak/>
        <w:t>功能需求</w:t>
      </w:r>
      <w:bookmarkEnd w:id="11"/>
    </w:p>
    <w:p w14:paraId="15B185AB" w14:textId="77777777" w:rsidR="00356629" w:rsidRDefault="0029418E">
      <w:pPr>
        <w:pStyle w:val="2"/>
      </w:pPr>
      <w:bookmarkStart w:id="12" w:name="_Toc146084358"/>
      <w:r>
        <w:rPr>
          <w:rFonts w:hint="eastAsia"/>
        </w:rPr>
        <w:t>功能划分</w:t>
      </w:r>
      <w:bookmarkEnd w:id="12"/>
    </w:p>
    <w:p w14:paraId="5661BE5F" w14:textId="53D838CD" w:rsidR="00356629" w:rsidRDefault="001E6716" w:rsidP="00BD1EDF">
      <w:pPr>
        <w:jc w:val="center"/>
      </w:pPr>
      <w:r>
        <w:rPr>
          <w:noProof/>
        </w:rPr>
        <w:drawing>
          <wp:inline distT="0" distB="0" distL="0" distR="0" wp14:anchorId="2907E7D7" wp14:editId="457CF879">
            <wp:extent cx="5274310" cy="37134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26C3" w14:textId="77777777" w:rsidR="00356629" w:rsidRDefault="0029418E">
      <w:pPr>
        <w:jc w:val="center"/>
      </w:pPr>
      <w:r>
        <w:rPr>
          <w:rFonts w:hint="eastAsia"/>
        </w:rPr>
        <w:t>图</w:t>
      </w:r>
      <w:r>
        <w:t>4-1</w:t>
      </w:r>
      <w:r>
        <w:rPr>
          <w:rFonts w:hint="eastAsia"/>
        </w:rPr>
        <w:t>：用例总图</w:t>
      </w:r>
    </w:p>
    <w:p w14:paraId="38C90864" w14:textId="42779EE2" w:rsidR="00356629" w:rsidRDefault="00F901EA">
      <w:pPr>
        <w:jc w:val="center"/>
      </w:pPr>
      <w:r>
        <w:rPr>
          <w:noProof/>
        </w:rPr>
        <w:lastRenderedPageBreak/>
        <w:drawing>
          <wp:inline distT="0" distB="0" distL="0" distR="0" wp14:anchorId="02170F42" wp14:editId="633AC891">
            <wp:extent cx="5274310" cy="3930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C06B" w14:textId="331F832D" w:rsidR="00356629" w:rsidRDefault="002941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-2</w:t>
      </w:r>
      <w:r>
        <w:rPr>
          <w:rFonts w:hint="eastAsia"/>
        </w:rPr>
        <w:t>：</w:t>
      </w:r>
      <w:r w:rsidR="00995D52">
        <w:rPr>
          <w:rFonts w:hint="eastAsia"/>
        </w:rPr>
        <w:t>平台账务</w:t>
      </w:r>
      <w:r>
        <w:rPr>
          <w:rFonts w:hint="eastAsia"/>
        </w:rPr>
        <w:t>用例图</w:t>
      </w:r>
    </w:p>
    <w:p w14:paraId="0F09856B" w14:textId="04B2C469" w:rsidR="00356629" w:rsidRDefault="00CF067E">
      <w:pPr>
        <w:jc w:val="center"/>
      </w:pPr>
      <w:r>
        <w:rPr>
          <w:noProof/>
        </w:rPr>
        <w:drawing>
          <wp:inline distT="0" distB="0" distL="0" distR="0" wp14:anchorId="59259A8E" wp14:editId="3CB8BD2C">
            <wp:extent cx="5274310" cy="34772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F086" w14:textId="7818780C" w:rsidR="00356629" w:rsidRDefault="0029418E" w:rsidP="00CF067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</w:t>
      </w:r>
      <w:r>
        <w:t>3</w:t>
      </w:r>
      <w:r>
        <w:rPr>
          <w:rFonts w:hint="eastAsia"/>
        </w:rPr>
        <w:t>：</w:t>
      </w:r>
      <w:r w:rsidR="00CF067E">
        <w:rPr>
          <w:rFonts w:hint="eastAsia"/>
        </w:rPr>
        <w:t>商户</w:t>
      </w:r>
      <w:r>
        <w:rPr>
          <w:rFonts w:hint="eastAsia"/>
        </w:rPr>
        <w:t>账务用例图</w:t>
      </w:r>
    </w:p>
    <w:p w14:paraId="69C62DBF" w14:textId="77777777" w:rsidR="0029418E" w:rsidRDefault="0029418E" w:rsidP="0029418E"/>
    <w:p w14:paraId="72D5E2DB" w14:textId="77777777" w:rsidR="0029418E" w:rsidRDefault="0029418E" w:rsidP="0029418E"/>
    <w:p w14:paraId="126CF009" w14:textId="77777777" w:rsidR="00356629" w:rsidRDefault="0029418E">
      <w:pPr>
        <w:pStyle w:val="2"/>
      </w:pPr>
      <w:bookmarkStart w:id="13" w:name="_Toc146084359"/>
      <w:r>
        <w:rPr>
          <w:rFonts w:hint="eastAsia"/>
        </w:rPr>
        <w:lastRenderedPageBreak/>
        <w:t>功能描述</w:t>
      </w:r>
      <w:bookmarkEnd w:id="13"/>
    </w:p>
    <w:p w14:paraId="78414223" w14:textId="77777777" w:rsidR="00356629" w:rsidRDefault="0029418E">
      <w:pPr>
        <w:pStyle w:val="3"/>
      </w:pPr>
      <w:bookmarkStart w:id="14" w:name="_Toc146084360"/>
      <w:r>
        <w:rPr>
          <w:rFonts w:hint="eastAsia"/>
        </w:rPr>
        <w:t>支付交易</w:t>
      </w:r>
      <w:bookmarkEnd w:id="1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6DBB" w14:paraId="19D1F1C0" w14:textId="77777777" w:rsidTr="00E24AB6">
        <w:tc>
          <w:tcPr>
            <w:tcW w:w="4148" w:type="dxa"/>
          </w:tcPr>
          <w:p w14:paraId="7A9333BE" w14:textId="77777777" w:rsidR="009B6DBB" w:rsidRDefault="009B6DBB" w:rsidP="00E24AB6">
            <w:pPr>
              <w:rPr>
                <w:b/>
              </w:rPr>
            </w:pPr>
            <w:r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</w:t>
            </w:r>
            <w:r w:rsidR="00500B00">
              <w:rPr>
                <w:rFonts w:hint="eastAsia"/>
                <w:b/>
              </w:rPr>
              <w:t>PAY</w:t>
            </w:r>
            <w:r w:rsidR="00500B00">
              <w:rPr>
                <w:b/>
              </w:rPr>
              <w:t>-</w:t>
            </w:r>
            <w:r>
              <w:rPr>
                <w:b/>
              </w:rPr>
              <w:t>001</w:t>
            </w:r>
          </w:p>
        </w:tc>
        <w:tc>
          <w:tcPr>
            <w:tcW w:w="4148" w:type="dxa"/>
          </w:tcPr>
          <w:p w14:paraId="7C350A1D" w14:textId="77777777" w:rsidR="009B6DBB" w:rsidRDefault="009B6DBB" w:rsidP="00E24AB6">
            <w:r>
              <w:rPr>
                <w:rFonts w:hint="eastAsia"/>
                <w:b/>
              </w:rPr>
              <w:t>用例名称：购买商品</w:t>
            </w:r>
          </w:p>
        </w:tc>
      </w:tr>
      <w:tr w:rsidR="009B6DBB" w14:paraId="34D43143" w14:textId="77777777" w:rsidTr="00A565FE">
        <w:tc>
          <w:tcPr>
            <w:tcW w:w="8296" w:type="dxa"/>
            <w:gridSpan w:val="2"/>
            <w:shd w:val="clear" w:color="auto" w:fill="2F5496" w:themeFill="accent1" w:themeFillShade="BF"/>
          </w:tcPr>
          <w:p w14:paraId="263405EE" w14:textId="77777777" w:rsidR="009B6DBB" w:rsidRPr="00A565FE" w:rsidRDefault="009B6DBB" w:rsidP="00E24AB6">
            <w:pPr>
              <w:rPr>
                <w:b/>
                <w:color w:val="FFFFFF" w:themeColor="background1"/>
              </w:rPr>
            </w:pPr>
            <w:r w:rsidRPr="00A565FE">
              <w:rPr>
                <w:rFonts w:hint="eastAsia"/>
                <w:b/>
                <w:color w:val="FFFFFF" w:themeColor="background1"/>
              </w:rPr>
              <w:t>级别：</w:t>
            </w:r>
            <w:r w:rsidRPr="00A565FE">
              <w:rPr>
                <w:rFonts w:hint="eastAsia"/>
                <w:color w:val="FFFFFF" w:themeColor="background1"/>
              </w:rPr>
              <w:t>子功能</w:t>
            </w:r>
            <w:r w:rsidRPr="00A565FE">
              <w:rPr>
                <w:rFonts w:hint="eastAsia"/>
                <w:color w:val="FFFFFF" w:themeColor="background1"/>
              </w:rPr>
              <w:t xml:space="preserve"> </w:t>
            </w:r>
            <w:r w:rsidRPr="00A565FE">
              <w:rPr>
                <w:color w:val="FFFFFF" w:themeColor="background1"/>
              </w:rPr>
              <w:t xml:space="preserve">                                                              </w:t>
            </w:r>
          </w:p>
        </w:tc>
      </w:tr>
      <w:tr w:rsidR="009B6DBB" w14:paraId="06AB69ED" w14:textId="77777777" w:rsidTr="00E24AB6">
        <w:tc>
          <w:tcPr>
            <w:tcW w:w="8296" w:type="dxa"/>
            <w:gridSpan w:val="2"/>
          </w:tcPr>
          <w:p w14:paraId="4B729ADA" w14:textId="6BFFEE8E" w:rsidR="009B6DBB" w:rsidRDefault="009B6DBB" w:rsidP="00E24AB6">
            <w:r w:rsidRPr="0029418E">
              <w:rPr>
                <w:rFonts w:hint="eastAsia"/>
                <w:b/>
              </w:rPr>
              <w:t>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3D28A0">
              <w:rPr>
                <w:rFonts w:hint="eastAsia"/>
              </w:rPr>
              <w:t>总图</w:t>
            </w:r>
          </w:p>
        </w:tc>
      </w:tr>
      <w:tr w:rsidR="009B6DBB" w:rsidRPr="008438E0" w14:paraId="43EB4513" w14:textId="77777777" w:rsidTr="00E24AB6">
        <w:tc>
          <w:tcPr>
            <w:tcW w:w="8296" w:type="dxa"/>
            <w:gridSpan w:val="2"/>
          </w:tcPr>
          <w:p w14:paraId="790B5C92" w14:textId="77777777" w:rsidR="009B6DBB" w:rsidRPr="008438E0" w:rsidRDefault="009B6DBB" w:rsidP="00E24AB6">
            <w:r w:rsidRPr="008438E0">
              <w:rPr>
                <w:rFonts w:hint="eastAsia"/>
              </w:rPr>
              <w:t>参与者：顾客</w:t>
            </w:r>
          </w:p>
        </w:tc>
      </w:tr>
      <w:tr w:rsidR="009B6DBB" w14:paraId="44E7A236" w14:textId="77777777" w:rsidTr="00E24AB6">
        <w:tc>
          <w:tcPr>
            <w:tcW w:w="8296" w:type="dxa"/>
            <w:gridSpan w:val="2"/>
          </w:tcPr>
          <w:p w14:paraId="33C5C371" w14:textId="77777777" w:rsidR="009B6DBB" w:rsidRDefault="009B6DBB" w:rsidP="00E24AB6">
            <w:r w:rsidRPr="00100409">
              <w:rPr>
                <w:rFonts w:hint="eastAsia"/>
                <w:b/>
              </w:rPr>
              <w:t>描述：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顾客</w:t>
            </w:r>
            <w:r w:rsidR="00500B00">
              <w:rPr>
                <w:rFonts w:hint="eastAsia"/>
              </w:rPr>
              <w:t>通过网络支付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</w:tc>
      </w:tr>
      <w:tr w:rsidR="009B6DBB" w14:paraId="0A5F3D81" w14:textId="77777777" w:rsidTr="00E24AB6">
        <w:tc>
          <w:tcPr>
            <w:tcW w:w="8296" w:type="dxa"/>
            <w:gridSpan w:val="2"/>
          </w:tcPr>
          <w:p w14:paraId="0546DB7F" w14:textId="567A2709" w:rsidR="009B6DBB" w:rsidRPr="00100409" w:rsidRDefault="009B6DBB" w:rsidP="00E24AB6">
            <w:r>
              <w:rPr>
                <w:rFonts w:hint="eastAsia"/>
                <w:b/>
              </w:rPr>
              <w:t>触发事件：</w:t>
            </w:r>
            <w:r w:rsidR="00D22A4B">
              <w:rPr>
                <w:rFonts w:hint="eastAsia"/>
              </w:rPr>
              <w:t>界面操作</w:t>
            </w:r>
          </w:p>
        </w:tc>
      </w:tr>
      <w:tr w:rsidR="009B6DBB" w14:paraId="16908530" w14:textId="77777777" w:rsidTr="0092073E">
        <w:tc>
          <w:tcPr>
            <w:tcW w:w="4148" w:type="dxa"/>
            <w:shd w:val="clear" w:color="auto" w:fill="BFBFBF" w:themeFill="background1" w:themeFillShade="BF"/>
          </w:tcPr>
          <w:p w14:paraId="02C73158" w14:textId="77777777" w:rsidR="009B6DBB" w:rsidRDefault="009B6DBB" w:rsidP="00E24AB6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主成功</w:t>
            </w:r>
            <w:proofErr w:type="gramEnd"/>
            <w:r>
              <w:rPr>
                <w:rFonts w:hint="eastAsia"/>
                <w:b/>
              </w:rPr>
              <w:t>场景</w:t>
            </w:r>
            <w:r w:rsidR="00046EB6">
              <w:rPr>
                <w:rFonts w:hint="eastAsia"/>
                <w:b/>
              </w:rPr>
              <w:t>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2EBCA847" w14:textId="77777777" w:rsidR="009B6DBB" w:rsidRDefault="009B6DBB" w:rsidP="00E24AB6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9B6DBB" w14:paraId="169382FC" w14:textId="77777777" w:rsidTr="00E24AB6">
        <w:tc>
          <w:tcPr>
            <w:tcW w:w="4148" w:type="dxa"/>
          </w:tcPr>
          <w:p w14:paraId="4152414D" w14:textId="77777777" w:rsidR="009B6DBB" w:rsidRPr="00A127D4" w:rsidRDefault="009B6DBB" w:rsidP="00E24AB6">
            <w:r w:rsidRPr="00A127D4">
              <w:rPr>
                <w:rFonts w:hint="eastAsia"/>
              </w:rPr>
              <w:t>1</w:t>
            </w:r>
            <w:r w:rsidRPr="00A127D4">
              <w:t xml:space="preserve">. </w:t>
            </w:r>
            <w:r w:rsidR="00500B00" w:rsidRPr="00A127D4">
              <w:rPr>
                <w:rFonts w:hint="eastAsia"/>
              </w:rPr>
              <w:t>系统显示</w:t>
            </w:r>
            <w:r w:rsidR="0088251B">
              <w:rPr>
                <w:rFonts w:hint="eastAsia"/>
              </w:rPr>
              <w:t>支付的金额以及</w:t>
            </w:r>
            <w:r w:rsidR="00431362">
              <w:rPr>
                <w:rFonts w:hint="eastAsia"/>
              </w:rPr>
              <w:t>支持</w:t>
            </w:r>
            <w:r w:rsidR="00500B00" w:rsidRPr="00A127D4">
              <w:rPr>
                <w:rFonts w:hint="eastAsia"/>
              </w:rPr>
              <w:t>的支付渠道</w:t>
            </w:r>
            <w:r w:rsidR="007A45C1" w:rsidRPr="00A127D4"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14:paraId="0BA01007" w14:textId="77777777" w:rsidR="009B6DBB" w:rsidRPr="00A127D4" w:rsidRDefault="00A127D4" w:rsidP="00E24AB6">
            <w:r>
              <w:rPr>
                <w:rFonts w:hint="eastAsia"/>
              </w:rPr>
              <w:t>支付金额，</w:t>
            </w:r>
            <w:r w:rsidRPr="00A127D4">
              <w:rPr>
                <w:rFonts w:hint="eastAsia"/>
              </w:rPr>
              <w:t>支付渠道</w:t>
            </w:r>
          </w:p>
        </w:tc>
      </w:tr>
      <w:tr w:rsidR="009B6DBB" w14:paraId="41D3706B" w14:textId="77777777" w:rsidTr="00E24AB6">
        <w:tc>
          <w:tcPr>
            <w:tcW w:w="4148" w:type="dxa"/>
          </w:tcPr>
          <w:p w14:paraId="3414B7FE" w14:textId="77777777" w:rsidR="009B6DBB" w:rsidRPr="00A127D4" w:rsidRDefault="009B6DBB" w:rsidP="00E24AB6">
            <w:r w:rsidRPr="00A127D4">
              <w:rPr>
                <w:rFonts w:hint="eastAsia"/>
              </w:rPr>
              <w:t>2</w:t>
            </w:r>
            <w:r w:rsidRPr="00A127D4">
              <w:t xml:space="preserve">. </w:t>
            </w:r>
            <w:r w:rsidR="00500B00" w:rsidRPr="00A127D4">
              <w:rPr>
                <w:rFonts w:hint="eastAsia"/>
              </w:rPr>
              <w:t>顾客选择支付渠道</w:t>
            </w:r>
            <w:r w:rsidR="00A127D4" w:rsidRPr="00A127D4">
              <w:rPr>
                <w:rFonts w:hint="eastAsia"/>
              </w:rPr>
              <w:t>，提交</w:t>
            </w:r>
            <w:r w:rsidR="007A45C1" w:rsidRPr="00A127D4"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14:paraId="19E358D4" w14:textId="77777777" w:rsidR="009B6DBB" w:rsidRPr="00A127D4" w:rsidRDefault="009B6DBB" w:rsidP="00E24AB6"/>
        </w:tc>
      </w:tr>
      <w:tr w:rsidR="003E23EE" w14:paraId="6BBE8DDB" w14:textId="77777777" w:rsidTr="00E24AB6">
        <w:tc>
          <w:tcPr>
            <w:tcW w:w="4148" w:type="dxa"/>
          </w:tcPr>
          <w:p w14:paraId="678C8393" w14:textId="77777777" w:rsidR="003E23EE" w:rsidRPr="00A127D4" w:rsidRDefault="003E23EE" w:rsidP="00E24AB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系统提示支付成功</w:t>
            </w:r>
          </w:p>
        </w:tc>
        <w:tc>
          <w:tcPr>
            <w:tcW w:w="4148" w:type="dxa"/>
          </w:tcPr>
          <w:p w14:paraId="14A07BEA" w14:textId="77777777" w:rsidR="003E23EE" w:rsidRPr="00A127D4" w:rsidRDefault="003E23EE" w:rsidP="00E24AB6">
            <w:r>
              <w:rPr>
                <w:rFonts w:hint="eastAsia"/>
              </w:rPr>
              <w:t>实际支付金额（可能有支付渠道优惠）</w:t>
            </w:r>
          </w:p>
        </w:tc>
      </w:tr>
      <w:tr w:rsidR="009B6DBB" w14:paraId="43466423" w14:textId="77777777" w:rsidTr="0092073E">
        <w:tc>
          <w:tcPr>
            <w:tcW w:w="4148" w:type="dxa"/>
            <w:shd w:val="clear" w:color="auto" w:fill="BFBFBF" w:themeFill="background1" w:themeFillShade="BF"/>
          </w:tcPr>
          <w:p w14:paraId="08550033" w14:textId="77777777" w:rsidR="009B6DBB" w:rsidRDefault="00E24AB6" w:rsidP="00E24AB6">
            <w:pPr>
              <w:rPr>
                <w:b/>
              </w:rPr>
            </w:pPr>
            <w:r>
              <w:rPr>
                <w:rFonts w:hint="eastAsia"/>
                <w:b/>
              </w:rPr>
              <w:t>扩展场景</w:t>
            </w:r>
            <w:r w:rsidR="00046EB6">
              <w:rPr>
                <w:rFonts w:hint="eastAsia"/>
                <w:b/>
              </w:rPr>
              <w:t>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3FF55EE6" w14:textId="77777777" w:rsidR="009B6DBB" w:rsidRDefault="00046EB6" w:rsidP="00E24AB6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9B6DBB" w14:paraId="0876F477" w14:textId="77777777" w:rsidTr="00E24AB6">
        <w:tc>
          <w:tcPr>
            <w:tcW w:w="4148" w:type="dxa"/>
          </w:tcPr>
          <w:p w14:paraId="7E7C7099" w14:textId="77777777" w:rsidR="009B6DBB" w:rsidRPr="00E3672C" w:rsidRDefault="00431362" w:rsidP="00E24AB6">
            <w:r>
              <w:t>3</w:t>
            </w:r>
            <w:r w:rsidR="003E23EE" w:rsidRPr="00E3672C">
              <w:rPr>
                <w:rFonts w:hint="eastAsia"/>
              </w:rPr>
              <w:t>a</w:t>
            </w:r>
            <w:r w:rsidR="003E23EE" w:rsidRPr="00E3672C">
              <w:t xml:space="preserve">. </w:t>
            </w:r>
            <w:r w:rsidR="00E3672C" w:rsidRPr="00E3672C">
              <w:rPr>
                <w:rFonts w:hint="eastAsia"/>
              </w:rPr>
              <w:t>用户支付</w:t>
            </w:r>
            <w:r>
              <w:rPr>
                <w:rFonts w:hint="eastAsia"/>
              </w:rPr>
              <w:t>失败</w:t>
            </w:r>
          </w:p>
        </w:tc>
        <w:tc>
          <w:tcPr>
            <w:tcW w:w="4148" w:type="dxa"/>
          </w:tcPr>
          <w:p w14:paraId="06F88E47" w14:textId="77777777" w:rsidR="009B6DBB" w:rsidRPr="00E3672C" w:rsidRDefault="009B6DBB" w:rsidP="00E24AB6"/>
        </w:tc>
      </w:tr>
      <w:tr w:rsidR="009B6DBB" w14:paraId="725AD969" w14:textId="77777777" w:rsidTr="00E24AB6">
        <w:tc>
          <w:tcPr>
            <w:tcW w:w="4148" w:type="dxa"/>
          </w:tcPr>
          <w:p w14:paraId="568D3552" w14:textId="77777777" w:rsidR="009B6DBB" w:rsidRPr="00E3672C" w:rsidRDefault="00E3672C" w:rsidP="00E24AB6"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E3672C">
              <w:t xml:space="preserve">1. </w:t>
            </w:r>
            <w:r w:rsidR="00431362">
              <w:rPr>
                <w:rFonts w:hint="eastAsia"/>
              </w:rPr>
              <w:t>返回第</w:t>
            </w:r>
            <w:r w:rsidR="00431362">
              <w:rPr>
                <w:rFonts w:hint="eastAsia"/>
              </w:rPr>
              <w:t>1</w:t>
            </w:r>
            <w:r w:rsidR="00431362">
              <w:rPr>
                <w:rFonts w:hint="eastAsia"/>
              </w:rPr>
              <w:t>步重新开始支付</w:t>
            </w:r>
          </w:p>
        </w:tc>
        <w:tc>
          <w:tcPr>
            <w:tcW w:w="4148" w:type="dxa"/>
          </w:tcPr>
          <w:p w14:paraId="02437E8F" w14:textId="77777777" w:rsidR="009B6DBB" w:rsidRDefault="009B6DBB" w:rsidP="00E24AB6">
            <w:pPr>
              <w:rPr>
                <w:b/>
              </w:rPr>
            </w:pPr>
          </w:p>
        </w:tc>
      </w:tr>
      <w:tr w:rsidR="009B6DBB" w14:paraId="79F377E7" w14:textId="77777777" w:rsidTr="00E24AB6">
        <w:tc>
          <w:tcPr>
            <w:tcW w:w="8296" w:type="dxa"/>
            <w:gridSpan w:val="2"/>
          </w:tcPr>
          <w:p w14:paraId="22538A75" w14:textId="77777777" w:rsidR="009B6DBB" w:rsidRDefault="009B6DBB" w:rsidP="00E24AB6">
            <w:pPr>
              <w:rPr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</w:tc>
      </w:tr>
    </w:tbl>
    <w:p w14:paraId="0C4BCB1D" w14:textId="77777777" w:rsidR="00356629" w:rsidRDefault="00356629"/>
    <w:p w14:paraId="52BBC41E" w14:textId="77777777" w:rsidR="00356629" w:rsidRDefault="0029418E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proofErr w:type="gramStart"/>
      <w:r>
        <w:rPr>
          <w:rFonts w:hint="eastAsia"/>
          <w:b/>
        </w:rPr>
        <w:t>微信支付</w:t>
      </w:r>
      <w:proofErr w:type="gramEnd"/>
      <w:r>
        <w:rPr>
          <w:rFonts w:hint="eastAsia"/>
          <w:b/>
        </w:rPr>
        <w:t>流程</w:t>
      </w:r>
    </w:p>
    <w:p w14:paraId="085F8FAA" w14:textId="77777777" w:rsidR="00356629" w:rsidRDefault="0029418E">
      <w:r>
        <w:rPr>
          <w:noProof/>
        </w:rPr>
        <w:drawing>
          <wp:inline distT="0" distB="0" distL="0" distR="0" wp14:anchorId="5FB8AE10" wp14:editId="4AFA8CF4">
            <wp:extent cx="5273675" cy="3970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91" cy="39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6237"/>
        <w:gridCol w:w="1134"/>
      </w:tblGrid>
      <w:tr w:rsidR="00356629" w14:paraId="18970F78" w14:textId="77777777">
        <w:tc>
          <w:tcPr>
            <w:tcW w:w="1696" w:type="dxa"/>
          </w:tcPr>
          <w:p w14:paraId="55171B4A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图中方法名</w:t>
            </w:r>
          </w:p>
        </w:tc>
        <w:tc>
          <w:tcPr>
            <w:tcW w:w="6237" w:type="dxa"/>
          </w:tcPr>
          <w:p w14:paraId="727EB800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1134" w:type="dxa"/>
          </w:tcPr>
          <w:p w14:paraId="0265DB34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356629" w14:paraId="1CCF9535" w14:textId="77777777">
        <w:tc>
          <w:tcPr>
            <w:tcW w:w="1696" w:type="dxa"/>
          </w:tcPr>
          <w:p w14:paraId="76391D33" w14:textId="77777777" w:rsidR="00356629" w:rsidRDefault="0029418E">
            <w:proofErr w:type="spellStart"/>
            <w:r>
              <w:rPr>
                <w:rFonts w:hint="eastAsia"/>
              </w:rPr>
              <w:t>t</w:t>
            </w:r>
            <w:r>
              <w:t>ransaction_jsapi</w:t>
            </w:r>
            <w:proofErr w:type="spellEnd"/>
          </w:p>
        </w:tc>
        <w:tc>
          <w:tcPr>
            <w:tcW w:w="6237" w:type="dxa"/>
          </w:tcPr>
          <w:p w14:paraId="08221DA0" w14:textId="77777777" w:rsidR="00356629" w:rsidRDefault="00436350">
            <w:hyperlink r:id="rId14" w:history="1">
              <w:r w:rsidR="0029418E">
                <w:rPr>
                  <w:rStyle w:val="ac"/>
                </w:rPr>
                <w:t>https://pay.weixin.qq.com/wiki/doc/apiv3_partner/apis/chapter4_1_1.shtml</w:t>
              </w:r>
            </w:hyperlink>
          </w:p>
        </w:tc>
        <w:tc>
          <w:tcPr>
            <w:tcW w:w="1134" w:type="dxa"/>
          </w:tcPr>
          <w:p w14:paraId="1FD72C6A" w14:textId="77777777" w:rsidR="00356629" w:rsidRDefault="0029418E">
            <w:r>
              <w:rPr>
                <w:rFonts w:hint="eastAsia"/>
              </w:rPr>
              <w:t>下单</w:t>
            </w:r>
          </w:p>
        </w:tc>
      </w:tr>
      <w:tr w:rsidR="00356629" w14:paraId="240B0E4D" w14:textId="77777777">
        <w:tc>
          <w:tcPr>
            <w:tcW w:w="1696" w:type="dxa"/>
          </w:tcPr>
          <w:p w14:paraId="629BDCA8" w14:textId="77777777" w:rsidR="00356629" w:rsidRDefault="0029418E">
            <w:proofErr w:type="spellStart"/>
            <w:r>
              <w:rPr>
                <w:rFonts w:hint="eastAsia"/>
              </w:rPr>
              <w:t>notify</w:t>
            </w:r>
            <w:r>
              <w:t>_url</w:t>
            </w:r>
            <w:proofErr w:type="spellEnd"/>
          </w:p>
        </w:tc>
        <w:tc>
          <w:tcPr>
            <w:tcW w:w="6237" w:type="dxa"/>
          </w:tcPr>
          <w:p w14:paraId="106D0109" w14:textId="77777777" w:rsidR="00356629" w:rsidRDefault="0029418E"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下单时传过去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notify</w:t>
            </w:r>
            <w:r>
              <w:t>_url</w:t>
            </w:r>
            <w:proofErr w:type="spellEnd"/>
            <w:r>
              <w:t xml:space="preserve">, </w:t>
            </w:r>
            <w:hyperlink r:id="rId15" w:history="1">
              <w:r>
                <w:rPr>
                  <w:rStyle w:val="ac"/>
                </w:rPr>
                <w:t>https://pay.weixin.qq.com/wiki/doc/apiv3_partner/apis/chapter4_1_5.shtml</w:t>
              </w:r>
            </w:hyperlink>
          </w:p>
        </w:tc>
        <w:tc>
          <w:tcPr>
            <w:tcW w:w="1134" w:type="dxa"/>
          </w:tcPr>
          <w:p w14:paraId="40CD6E3E" w14:textId="77777777" w:rsidR="00356629" w:rsidRDefault="0029418E">
            <w:r>
              <w:rPr>
                <w:rFonts w:hint="eastAsia"/>
              </w:rPr>
              <w:t>回调</w:t>
            </w:r>
          </w:p>
        </w:tc>
      </w:tr>
      <w:tr w:rsidR="00356629" w14:paraId="0BF8CD4B" w14:textId="77777777">
        <w:tc>
          <w:tcPr>
            <w:tcW w:w="1696" w:type="dxa"/>
          </w:tcPr>
          <w:p w14:paraId="57306847" w14:textId="77777777" w:rsidR="00356629" w:rsidRDefault="0029418E">
            <w:proofErr w:type="spellStart"/>
            <w:r>
              <w:t>t</w:t>
            </w:r>
            <w:r>
              <w:rPr>
                <w:rFonts w:hint="eastAsia"/>
              </w:rPr>
              <w:t>ran</w:t>
            </w:r>
            <w:r>
              <w:t>saction_tradeNo</w:t>
            </w:r>
            <w:proofErr w:type="spellEnd"/>
          </w:p>
        </w:tc>
        <w:tc>
          <w:tcPr>
            <w:tcW w:w="6237" w:type="dxa"/>
          </w:tcPr>
          <w:p w14:paraId="771D507E" w14:textId="77777777" w:rsidR="00356629" w:rsidRDefault="00436350">
            <w:hyperlink r:id="rId16" w:history="1">
              <w:r w:rsidR="0029418E">
                <w:rPr>
                  <w:rStyle w:val="ac"/>
                </w:rPr>
                <w:t>https://pay.weixin.qq.com/wiki/doc/apiv3_partner/apis/chapter4_1_2.shtml</w:t>
              </w:r>
            </w:hyperlink>
            <w:r w:rsidR="0029418E">
              <w:rPr>
                <w:rFonts w:hint="eastAsia"/>
              </w:rPr>
              <w:t>，以</w:t>
            </w:r>
            <w:proofErr w:type="spellStart"/>
            <w:r w:rsidR="0029418E">
              <w:rPr>
                <w:rFonts w:hint="eastAsia"/>
              </w:rPr>
              <w:t>out</w:t>
            </w:r>
            <w:r w:rsidR="0029418E">
              <w:t>_trade_no</w:t>
            </w:r>
            <w:proofErr w:type="spellEnd"/>
            <w:r w:rsidR="0029418E">
              <w:rPr>
                <w:rFonts w:hint="eastAsia"/>
              </w:rPr>
              <w:t>查询</w:t>
            </w:r>
          </w:p>
        </w:tc>
        <w:tc>
          <w:tcPr>
            <w:tcW w:w="1134" w:type="dxa"/>
          </w:tcPr>
          <w:p w14:paraId="3AA5F6C6" w14:textId="77777777" w:rsidR="00356629" w:rsidRDefault="0029418E">
            <w:r>
              <w:rPr>
                <w:rFonts w:hint="eastAsia"/>
              </w:rPr>
              <w:t>查询订单</w:t>
            </w:r>
          </w:p>
        </w:tc>
      </w:tr>
      <w:tr w:rsidR="00356629" w14:paraId="18CE22D5" w14:textId="77777777">
        <w:tc>
          <w:tcPr>
            <w:tcW w:w="1696" w:type="dxa"/>
          </w:tcPr>
          <w:p w14:paraId="62E87509" w14:textId="77777777" w:rsidR="00356629" w:rsidRDefault="0029418E">
            <w:proofErr w:type="spellStart"/>
            <w:r>
              <w:rPr>
                <w:rFonts w:hint="eastAsia"/>
              </w:rPr>
              <w:t>close_</w:t>
            </w:r>
            <w:r>
              <w:t>trans</w:t>
            </w:r>
            <w:proofErr w:type="spellEnd"/>
          </w:p>
        </w:tc>
        <w:tc>
          <w:tcPr>
            <w:tcW w:w="6237" w:type="dxa"/>
          </w:tcPr>
          <w:p w14:paraId="0ADEBC5B" w14:textId="77777777" w:rsidR="00356629" w:rsidRDefault="00436350">
            <w:hyperlink r:id="rId17" w:history="1">
              <w:r w:rsidR="0029418E">
                <w:rPr>
                  <w:rStyle w:val="ac"/>
                </w:rPr>
                <w:t>https://pay.weixin.qq.com/wiki/doc/apiv3_partner/apis/chapter4_1_3.shtml</w:t>
              </w:r>
            </w:hyperlink>
          </w:p>
        </w:tc>
        <w:tc>
          <w:tcPr>
            <w:tcW w:w="1134" w:type="dxa"/>
          </w:tcPr>
          <w:p w14:paraId="1DEC999F" w14:textId="77777777" w:rsidR="00356629" w:rsidRDefault="0029418E">
            <w:r>
              <w:rPr>
                <w:rFonts w:hint="eastAsia"/>
              </w:rPr>
              <w:t>关闭订单</w:t>
            </w:r>
          </w:p>
        </w:tc>
      </w:tr>
    </w:tbl>
    <w:p w14:paraId="371B1674" w14:textId="77777777" w:rsidR="00356629" w:rsidRDefault="0029418E">
      <w:r>
        <w:rPr>
          <w:rFonts w:hint="eastAsia"/>
        </w:rPr>
        <w:t>备注</w:t>
      </w:r>
    </w:p>
    <w:p w14:paraId="25392826" w14:textId="77777777" w:rsidR="00356629" w:rsidRDefault="0029418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图中所画为小程序的支付方式，</w:t>
      </w:r>
      <w:r>
        <w:rPr>
          <w:rFonts w:hint="eastAsia"/>
        </w:rPr>
        <w:t>APP</w:t>
      </w:r>
      <w:r>
        <w:rPr>
          <w:rFonts w:hint="eastAsia"/>
        </w:rPr>
        <w:t>的支付方式把</w:t>
      </w:r>
      <w:r>
        <w:t>2.</w:t>
      </w:r>
      <w:r>
        <w:rPr>
          <w:rFonts w:hint="eastAsia"/>
        </w:rPr>
        <w:t>trans</w:t>
      </w:r>
      <w:r>
        <w:t>action_jsapi</w:t>
      </w:r>
    </w:p>
    <w:p w14:paraId="1CC602A3" w14:textId="77777777" w:rsidR="00356629" w:rsidRDefault="0029418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图中第</w:t>
      </w:r>
      <w:r>
        <w:rPr>
          <w:rFonts w:hint="eastAsia"/>
        </w:rPr>
        <w:t>7</w:t>
      </w:r>
      <w:r>
        <w:rPr>
          <w:rFonts w:hint="eastAsia"/>
        </w:rPr>
        <w:t>步为未收到第</w:t>
      </w:r>
      <w:r>
        <w:rPr>
          <w:rFonts w:hint="eastAsia"/>
        </w:rPr>
        <w:t>6</w:t>
      </w:r>
      <w:r>
        <w:rPr>
          <w:rFonts w:hint="eastAsia"/>
        </w:rPr>
        <w:t>步回调时才调用</w:t>
      </w:r>
    </w:p>
    <w:p w14:paraId="735FEFF8" w14:textId="77777777" w:rsidR="00356629" w:rsidRDefault="00356629"/>
    <w:p w14:paraId="4285E53F" w14:textId="77777777" w:rsidR="00356629" w:rsidRDefault="0029418E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、支付</w:t>
      </w:r>
      <w:proofErr w:type="gramStart"/>
      <w:r>
        <w:rPr>
          <w:rFonts w:hint="eastAsia"/>
          <w:b/>
        </w:rPr>
        <w:t>宝支付</w:t>
      </w:r>
      <w:proofErr w:type="gramEnd"/>
      <w:r>
        <w:rPr>
          <w:rFonts w:hint="eastAsia"/>
          <w:b/>
        </w:rPr>
        <w:t>流程</w:t>
      </w:r>
    </w:p>
    <w:p w14:paraId="25B867F2" w14:textId="77777777" w:rsidR="00356629" w:rsidRDefault="0029418E">
      <w:r>
        <w:rPr>
          <w:noProof/>
        </w:rPr>
        <w:drawing>
          <wp:inline distT="0" distB="0" distL="0" distR="0" wp14:anchorId="08FE5120" wp14:editId="1F7ADBFE">
            <wp:extent cx="5274310" cy="2974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8263" w14:textId="77777777" w:rsidR="00356629" w:rsidRDefault="00356629"/>
    <w:tbl>
      <w:tblPr>
        <w:tblStyle w:val="a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6378"/>
        <w:gridCol w:w="930"/>
      </w:tblGrid>
      <w:tr w:rsidR="00356629" w14:paraId="6CFA18F9" w14:textId="77777777">
        <w:tc>
          <w:tcPr>
            <w:tcW w:w="1419" w:type="dxa"/>
          </w:tcPr>
          <w:p w14:paraId="602ED0C7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6378" w:type="dxa"/>
          </w:tcPr>
          <w:p w14:paraId="7F0C40B3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930" w:type="dxa"/>
          </w:tcPr>
          <w:p w14:paraId="141B0E23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356629" w14:paraId="11A9FC24" w14:textId="77777777">
        <w:tc>
          <w:tcPr>
            <w:tcW w:w="1419" w:type="dxa"/>
          </w:tcPr>
          <w:p w14:paraId="519CF481" w14:textId="77777777" w:rsidR="00356629" w:rsidRDefault="0029418E">
            <w:r>
              <w:rPr>
                <w:rFonts w:hint="eastAsia"/>
              </w:rPr>
              <w:t>pay</w:t>
            </w:r>
          </w:p>
        </w:tc>
        <w:tc>
          <w:tcPr>
            <w:tcW w:w="6378" w:type="dxa"/>
          </w:tcPr>
          <w:p w14:paraId="0D5CD002" w14:textId="77777777" w:rsidR="00356629" w:rsidRDefault="00436350">
            <w:hyperlink r:id="rId19" w:history="1">
              <w:r w:rsidR="0029418E">
                <w:rPr>
                  <w:rStyle w:val="ac"/>
                </w:rPr>
                <w:t>https://opendocs.alipay.com/open/028xr6</w:t>
              </w:r>
            </w:hyperlink>
          </w:p>
        </w:tc>
        <w:tc>
          <w:tcPr>
            <w:tcW w:w="930" w:type="dxa"/>
          </w:tcPr>
          <w:p w14:paraId="3CA499B8" w14:textId="77777777" w:rsidR="00356629" w:rsidRDefault="0029418E">
            <w:r>
              <w:rPr>
                <w:rFonts w:hint="eastAsia"/>
              </w:rPr>
              <w:t>下单</w:t>
            </w:r>
          </w:p>
        </w:tc>
      </w:tr>
      <w:tr w:rsidR="00356629" w14:paraId="7DAED643" w14:textId="77777777">
        <w:tc>
          <w:tcPr>
            <w:tcW w:w="1419" w:type="dxa"/>
          </w:tcPr>
          <w:p w14:paraId="413AB1D1" w14:textId="77777777" w:rsidR="00356629" w:rsidRDefault="0029418E">
            <w:proofErr w:type="spellStart"/>
            <w:r>
              <w:rPr>
                <w:rFonts w:hint="eastAsia"/>
              </w:rPr>
              <w:t>notify</w:t>
            </w:r>
            <w:r>
              <w:t>_url</w:t>
            </w:r>
            <w:proofErr w:type="spellEnd"/>
          </w:p>
        </w:tc>
        <w:tc>
          <w:tcPr>
            <w:tcW w:w="6378" w:type="dxa"/>
          </w:tcPr>
          <w:p w14:paraId="03C4765F" w14:textId="77777777" w:rsidR="00356629" w:rsidRDefault="0029418E"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下单时传过去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notify</w:t>
            </w:r>
            <w:r>
              <w:t>_url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说明见</w:t>
            </w:r>
            <w:r w:rsidR="00C81E1E">
              <w:fldChar w:fldCharType="begin"/>
            </w:r>
            <w:r w:rsidR="00C81E1E">
              <w:instrText xml:space="preserve"> HYPERLINK "https://opendocs.alipay.com/open/270/105902?ref=api" </w:instrText>
            </w:r>
            <w:r w:rsidR="00C81E1E">
              <w:fldChar w:fldCharType="separate"/>
            </w:r>
            <w:r>
              <w:rPr>
                <w:rStyle w:val="ac"/>
              </w:rPr>
              <w:t>https://opendocs.alipay.com/open/270/105902?ref=api</w:t>
            </w:r>
            <w:r w:rsidR="00C81E1E">
              <w:rPr>
                <w:rStyle w:val="ac"/>
              </w:rPr>
              <w:fldChar w:fldCharType="end"/>
            </w:r>
          </w:p>
        </w:tc>
        <w:tc>
          <w:tcPr>
            <w:tcW w:w="930" w:type="dxa"/>
          </w:tcPr>
          <w:p w14:paraId="22FDCD04" w14:textId="77777777" w:rsidR="00356629" w:rsidRDefault="0029418E">
            <w:r>
              <w:rPr>
                <w:rFonts w:hint="eastAsia"/>
              </w:rPr>
              <w:t>回调</w:t>
            </w:r>
          </w:p>
        </w:tc>
      </w:tr>
      <w:tr w:rsidR="00356629" w14:paraId="375E0E72" w14:textId="77777777">
        <w:tc>
          <w:tcPr>
            <w:tcW w:w="1419" w:type="dxa"/>
          </w:tcPr>
          <w:p w14:paraId="375EB0F1" w14:textId="77777777" w:rsidR="00356629" w:rsidRDefault="0029418E">
            <w:proofErr w:type="spellStart"/>
            <w:r>
              <w:t>t</w:t>
            </w:r>
            <w:r>
              <w:rPr>
                <w:rFonts w:hint="eastAsia"/>
              </w:rPr>
              <w:t>ra</w:t>
            </w:r>
            <w:r>
              <w:t>de_query</w:t>
            </w:r>
            <w:proofErr w:type="spellEnd"/>
          </w:p>
        </w:tc>
        <w:tc>
          <w:tcPr>
            <w:tcW w:w="6378" w:type="dxa"/>
          </w:tcPr>
          <w:p w14:paraId="46B6D6E8" w14:textId="77777777" w:rsidR="00356629" w:rsidRDefault="00436350">
            <w:hyperlink r:id="rId20" w:history="1">
              <w:r w:rsidR="0029418E">
                <w:rPr>
                  <w:rStyle w:val="ac"/>
                </w:rPr>
                <w:t>https://opendocs.alipay.com/open/02irgs</w:t>
              </w:r>
            </w:hyperlink>
            <w:r w:rsidR="0029418E">
              <w:rPr>
                <w:rFonts w:hint="eastAsia"/>
              </w:rPr>
              <w:t>，以</w:t>
            </w:r>
            <w:proofErr w:type="spellStart"/>
            <w:r w:rsidR="0029418E">
              <w:rPr>
                <w:rFonts w:hint="eastAsia"/>
              </w:rPr>
              <w:t>out</w:t>
            </w:r>
            <w:r w:rsidR="0029418E">
              <w:t>_trade_no</w:t>
            </w:r>
            <w:proofErr w:type="spellEnd"/>
            <w:r w:rsidR="0029418E">
              <w:rPr>
                <w:rFonts w:hint="eastAsia"/>
              </w:rPr>
              <w:t>查询</w:t>
            </w:r>
          </w:p>
        </w:tc>
        <w:tc>
          <w:tcPr>
            <w:tcW w:w="930" w:type="dxa"/>
          </w:tcPr>
          <w:p w14:paraId="6F5F5573" w14:textId="77777777" w:rsidR="00356629" w:rsidRDefault="0029418E">
            <w:r>
              <w:rPr>
                <w:rFonts w:hint="eastAsia"/>
              </w:rPr>
              <w:t>查单</w:t>
            </w:r>
          </w:p>
        </w:tc>
      </w:tr>
    </w:tbl>
    <w:p w14:paraId="2E5CF405" w14:textId="77777777" w:rsidR="00356629" w:rsidRDefault="00356629"/>
    <w:p w14:paraId="3F0A3E08" w14:textId="77777777" w:rsidR="00356629" w:rsidRDefault="0029418E">
      <w:pPr>
        <w:pStyle w:val="3"/>
      </w:pPr>
      <w:bookmarkStart w:id="15" w:name="_Toc146084361"/>
      <w:r>
        <w:rPr>
          <w:rFonts w:hint="eastAsia"/>
        </w:rPr>
        <w:t>退款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6629" w14:paraId="538140E5" w14:textId="77777777">
        <w:tc>
          <w:tcPr>
            <w:tcW w:w="4148" w:type="dxa"/>
          </w:tcPr>
          <w:p w14:paraId="06FA870F" w14:textId="77777777" w:rsidR="00356629" w:rsidRDefault="0029418E">
            <w:pPr>
              <w:rPr>
                <w:b/>
              </w:rPr>
            </w:pPr>
            <w:r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-002</w:t>
            </w:r>
          </w:p>
        </w:tc>
        <w:tc>
          <w:tcPr>
            <w:tcW w:w="4148" w:type="dxa"/>
          </w:tcPr>
          <w:p w14:paraId="541C0F3C" w14:textId="77777777" w:rsidR="00356629" w:rsidRDefault="0029418E"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退款</w:t>
            </w:r>
          </w:p>
        </w:tc>
      </w:tr>
      <w:tr w:rsidR="00B701D3" w:rsidRPr="00B701D3" w14:paraId="394DB812" w14:textId="77777777" w:rsidTr="00B701D3">
        <w:tc>
          <w:tcPr>
            <w:tcW w:w="8296" w:type="dxa"/>
            <w:gridSpan w:val="2"/>
            <w:shd w:val="clear" w:color="auto" w:fill="2F5496" w:themeFill="accent1" w:themeFillShade="BF"/>
          </w:tcPr>
          <w:p w14:paraId="20A371B4" w14:textId="77777777" w:rsidR="00B72188" w:rsidRPr="00B701D3" w:rsidRDefault="00B72188" w:rsidP="00411024">
            <w:pPr>
              <w:rPr>
                <w:b/>
                <w:color w:val="FFFFFF" w:themeColor="background1"/>
                <w:highlight w:val="cyan"/>
              </w:rPr>
            </w:pPr>
            <w:r w:rsidRPr="00B701D3">
              <w:rPr>
                <w:rFonts w:hint="eastAsia"/>
                <w:b/>
                <w:color w:val="FFFFFF" w:themeColor="background1"/>
              </w:rPr>
              <w:t>级别：</w:t>
            </w:r>
            <w:r w:rsidRPr="00B701D3">
              <w:rPr>
                <w:rFonts w:hint="eastAsia"/>
                <w:color w:val="FFFFFF" w:themeColor="background1"/>
              </w:rPr>
              <w:t>子功能</w:t>
            </w:r>
            <w:r w:rsidRPr="00B701D3">
              <w:rPr>
                <w:rFonts w:hint="eastAsia"/>
                <w:color w:val="FFFFFF" w:themeColor="background1"/>
              </w:rPr>
              <w:t xml:space="preserve"> </w:t>
            </w:r>
            <w:r w:rsidRPr="00B701D3">
              <w:rPr>
                <w:color w:val="FFFFFF" w:themeColor="background1"/>
              </w:rPr>
              <w:t xml:space="preserve">                                                              </w:t>
            </w:r>
          </w:p>
        </w:tc>
      </w:tr>
      <w:tr w:rsidR="00B72188" w14:paraId="621C74CD" w14:textId="77777777" w:rsidTr="00B72188">
        <w:tc>
          <w:tcPr>
            <w:tcW w:w="8296" w:type="dxa"/>
            <w:gridSpan w:val="2"/>
          </w:tcPr>
          <w:p w14:paraId="759B4E6C" w14:textId="6EADC8BA" w:rsidR="00B72188" w:rsidRDefault="00B72188" w:rsidP="00411024">
            <w:r w:rsidRPr="0029418E">
              <w:rPr>
                <w:rFonts w:hint="eastAsia"/>
                <w:b/>
              </w:rPr>
              <w:lastRenderedPageBreak/>
              <w:t>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DC74D9">
              <w:rPr>
                <w:rFonts w:hint="eastAsia"/>
              </w:rPr>
              <w:t>平台账务</w:t>
            </w:r>
          </w:p>
        </w:tc>
      </w:tr>
      <w:tr w:rsidR="00B72188" w:rsidRPr="008438E0" w14:paraId="0A400DF5" w14:textId="77777777" w:rsidTr="00B72188">
        <w:tc>
          <w:tcPr>
            <w:tcW w:w="8296" w:type="dxa"/>
            <w:gridSpan w:val="2"/>
          </w:tcPr>
          <w:p w14:paraId="78B9C824" w14:textId="1D69BD8D" w:rsidR="00B72188" w:rsidRPr="008438E0" w:rsidRDefault="00B72188" w:rsidP="00411024">
            <w:r w:rsidRPr="008438E0">
              <w:rPr>
                <w:rFonts w:hint="eastAsia"/>
              </w:rPr>
              <w:t>参与者：</w:t>
            </w:r>
          </w:p>
        </w:tc>
      </w:tr>
      <w:tr w:rsidR="00B72188" w14:paraId="5D1EDB6B" w14:textId="77777777" w:rsidTr="00B72188">
        <w:tc>
          <w:tcPr>
            <w:tcW w:w="8296" w:type="dxa"/>
            <w:gridSpan w:val="2"/>
          </w:tcPr>
          <w:p w14:paraId="566433AA" w14:textId="77777777" w:rsidR="00B72188" w:rsidRDefault="00B72188" w:rsidP="00411024">
            <w:r w:rsidRPr="00100409">
              <w:rPr>
                <w:rFonts w:hint="eastAsia"/>
                <w:b/>
              </w:rPr>
              <w:t>描述：</w:t>
            </w:r>
            <w:r>
              <w:rPr>
                <w:rFonts w:hint="eastAsia"/>
              </w:rPr>
              <w:t>根据交易单和退款金额，通过第三方支付平台完成退款交易，积点和优惠卷退回原账号</w:t>
            </w:r>
          </w:p>
        </w:tc>
      </w:tr>
      <w:tr w:rsidR="00B72188" w:rsidRPr="00100409" w14:paraId="0C9EB0CE" w14:textId="77777777" w:rsidTr="00B72188">
        <w:tc>
          <w:tcPr>
            <w:tcW w:w="8296" w:type="dxa"/>
            <w:gridSpan w:val="2"/>
          </w:tcPr>
          <w:p w14:paraId="03D48FD6" w14:textId="1AE1362F" w:rsidR="00B72188" w:rsidRPr="00D22A4B" w:rsidRDefault="00B72188" w:rsidP="00411024">
            <w:pPr>
              <w:rPr>
                <w:bCs/>
              </w:rPr>
            </w:pPr>
            <w:r>
              <w:rPr>
                <w:rFonts w:hint="eastAsia"/>
                <w:b/>
              </w:rPr>
              <w:t>触发事件：</w:t>
            </w:r>
            <w:r w:rsidR="00D22A4B">
              <w:rPr>
                <w:rFonts w:hint="eastAsia"/>
                <w:bCs/>
              </w:rPr>
              <w:t>被其他模块调用</w:t>
            </w:r>
          </w:p>
        </w:tc>
      </w:tr>
      <w:tr w:rsidR="00CD4172" w14:paraId="44D7909F" w14:textId="77777777" w:rsidTr="0092073E">
        <w:tc>
          <w:tcPr>
            <w:tcW w:w="4148" w:type="dxa"/>
            <w:shd w:val="clear" w:color="auto" w:fill="BFBFBF" w:themeFill="background1" w:themeFillShade="BF"/>
          </w:tcPr>
          <w:p w14:paraId="3EF17AD2" w14:textId="77777777" w:rsidR="00CD4172" w:rsidRDefault="00CD4172" w:rsidP="00720DE2">
            <w:pPr>
              <w:rPr>
                <w:b/>
              </w:rPr>
            </w:pPr>
            <w:bookmarkStart w:id="16" w:name="_Hlk144998362"/>
            <w:proofErr w:type="gramStart"/>
            <w:r>
              <w:rPr>
                <w:rFonts w:hint="eastAsia"/>
                <w:b/>
              </w:rPr>
              <w:t>主成功</w:t>
            </w:r>
            <w:proofErr w:type="gramEnd"/>
            <w:r>
              <w:rPr>
                <w:rFonts w:hint="eastAsia"/>
                <w:b/>
              </w:rPr>
              <w:t>场景：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510195AB" w14:textId="77777777" w:rsidR="00CD4172" w:rsidRDefault="00CD4172" w:rsidP="00720DE2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CD4172" w14:paraId="1912366D" w14:textId="77777777" w:rsidTr="00720DE2">
        <w:tc>
          <w:tcPr>
            <w:tcW w:w="4148" w:type="dxa"/>
          </w:tcPr>
          <w:p w14:paraId="1CD3F2E3" w14:textId="77777777" w:rsidR="00CD4172" w:rsidRPr="00A127D4" w:rsidRDefault="00CD4172" w:rsidP="00720DE2">
            <w:r w:rsidRPr="00A127D4">
              <w:rPr>
                <w:rFonts w:hint="eastAsia"/>
              </w:rPr>
              <w:t>1</w:t>
            </w:r>
            <w:r w:rsidRPr="00A127D4">
              <w:t xml:space="preserve">. </w:t>
            </w:r>
            <w:r w:rsidR="00877E45">
              <w:rPr>
                <w:rFonts w:hint="eastAsia"/>
              </w:rPr>
              <w:t>其他</w:t>
            </w:r>
            <w:r w:rsidR="00C91889">
              <w:rPr>
                <w:rFonts w:hint="eastAsia"/>
              </w:rPr>
              <w:t>模块提供交易单</w:t>
            </w:r>
            <w:r w:rsidR="000407D7">
              <w:rPr>
                <w:rFonts w:hint="eastAsia"/>
              </w:rPr>
              <w:t>id</w:t>
            </w:r>
            <w:r w:rsidR="000407D7">
              <w:rPr>
                <w:rFonts w:hint="eastAsia"/>
              </w:rPr>
              <w:t>、</w:t>
            </w:r>
            <w:r w:rsidR="00C91889">
              <w:rPr>
                <w:rFonts w:hint="eastAsia"/>
              </w:rPr>
              <w:t>退款金额</w:t>
            </w:r>
            <w:r w:rsidR="00BE43B2">
              <w:rPr>
                <w:rFonts w:hint="eastAsia"/>
              </w:rPr>
              <w:t>和退款分账金额</w:t>
            </w:r>
            <w:r w:rsidR="00B17453">
              <w:rPr>
                <w:rFonts w:hint="eastAsia"/>
              </w:rPr>
              <w:t>，提交退款</w:t>
            </w:r>
            <w:r w:rsidRPr="00A127D4"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14:paraId="0A19C11D" w14:textId="77777777" w:rsidR="00CD4172" w:rsidRPr="00A127D4" w:rsidRDefault="00C91889" w:rsidP="00720DE2">
            <w:r>
              <w:rPr>
                <w:rFonts w:hint="eastAsia"/>
              </w:rPr>
              <w:t>交易单号，退款</w:t>
            </w:r>
            <w:r w:rsidR="00CD4172">
              <w:rPr>
                <w:rFonts w:hint="eastAsia"/>
              </w:rPr>
              <w:t>金额</w:t>
            </w:r>
            <w:r w:rsidRPr="00A127D4">
              <w:t xml:space="preserve"> </w:t>
            </w:r>
          </w:p>
        </w:tc>
      </w:tr>
      <w:tr w:rsidR="00CD4172" w14:paraId="436774F4" w14:textId="77777777" w:rsidTr="00720DE2">
        <w:tc>
          <w:tcPr>
            <w:tcW w:w="4148" w:type="dxa"/>
          </w:tcPr>
          <w:p w14:paraId="6ABEB29C" w14:textId="77777777" w:rsidR="00CD4172" w:rsidRPr="00A127D4" w:rsidRDefault="00CD4172" w:rsidP="00720DE2">
            <w:r w:rsidRPr="00A127D4">
              <w:rPr>
                <w:rFonts w:hint="eastAsia"/>
              </w:rPr>
              <w:t>2</w:t>
            </w:r>
            <w:r w:rsidRPr="00A127D4">
              <w:t xml:space="preserve">. </w:t>
            </w:r>
            <w:r w:rsidR="00B17453">
              <w:rPr>
                <w:rFonts w:hint="eastAsia"/>
              </w:rPr>
              <w:t>系统提示退款成功</w:t>
            </w:r>
            <w:r w:rsidRPr="00A127D4"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14:paraId="30D701A9" w14:textId="77777777" w:rsidR="00CD4172" w:rsidRPr="00A127D4" w:rsidRDefault="00CD4172" w:rsidP="00720DE2"/>
        </w:tc>
      </w:tr>
      <w:tr w:rsidR="00CD4172" w14:paraId="21FCD543" w14:textId="77777777" w:rsidTr="0092073E">
        <w:tc>
          <w:tcPr>
            <w:tcW w:w="4148" w:type="dxa"/>
            <w:shd w:val="clear" w:color="auto" w:fill="BFBFBF" w:themeFill="background1" w:themeFillShade="BF"/>
          </w:tcPr>
          <w:p w14:paraId="72FE9632" w14:textId="77777777" w:rsidR="00CD4172" w:rsidRDefault="00CD4172" w:rsidP="00720DE2">
            <w:pPr>
              <w:rPr>
                <w:b/>
              </w:rPr>
            </w:pPr>
            <w:bookmarkStart w:id="17" w:name="_Hlk146046997"/>
            <w:r>
              <w:rPr>
                <w:rFonts w:hint="eastAsia"/>
                <w:b/>
              </w:rPr>
              <w:t>扩展场景：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2BD4E909" w14:textId="77777777" w:rsidR="00CD4172" w:rsidRDefault="00CD4172" w:rsidP="00720DE2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CD4172" w14:paraId="7AB36C83" w14:textId="77777777" w:rsidTr="00720DE2">
        <w:tc>
          <w:tcPr>
            <w:tcW w:w="4148" w:type="dxa"/>
          </w:tcPr>
          <w:p w14:paraId="7B8E40C1" w14:textId="77777777" w:rsidR="00CD4172" w:rsidRPr="00E3672C" w:rsidRDefault="00B17453" w:rsidP="00720DE2">
            <w:r>
              <w:t>2</w:t>
            </w:r>
            <w:r w:rsidR="00CD4172" w:rsidRPr="00E3672C">
              <w:rPr>
                <w:rFonts w:hint="eastAsia"/>
              </w:rPr>
              <w:t>a</w:t>
            </w:r>
            <w:r w:rsidR="00CD4172" w:rsidRPr="00E3672C">
              <w:t xml:space="preserve">. </w:t>
            </w:r>
            <w:r>
              <w:rPr>
                <w:rFonts w:hint="eastAsia"/>
              </w:rPr>
              <w:t>退款</w:t>
            </w:r>
            <w:r w:rsidR="00CD4172">
              <w:rPr>
                <w:rFonts w:hint="eastAsia"/>
              </w:rPr>
              <w:t>失败</w:t>
            </w:r>
          </w:p>
        </w:tc>
        <w:tc>
          <w:tcPr>
            <w:tcW w:w="4148" w:type="dxa"/>
          </w:tcPr>
          <w:p w14:paraId="1B572F04" w14:textId="77777777" w:rsidR="00CD4172" w:rsidRPr="00E3672C" w:rsidRDefault="00CD4172" w:rsidP="00720DE2"/>
        </w:tc>
      </w:tr>
      <w:tr w:rsidR="006324D8" w14:paraId="41E46D0E" w14:textId="77777777" w:rsidTr="00720DE2">
        <w:tc>
          <w:tcPr>
            <w:tcW w:w="4148" w:type="dxa"/>
          </w:tcPr>
          <w:p w14:paraId="5056E968" w14:textId="77777777" w:rsidR="006324D8" w:rsidRDefault="006324D8" w:rsidP="00720DE2">
            <w:r>
              <w:rPr>
                <w:rFonts w:hint="eastAsia"/>
              </w:rPr>
              <w:t xml:space="preserve"> </w:t>
            </w:r>
            <w:r>
              <w:t xml:space="preserve">  1. </w:t>
            </w:r>
            <w:r>
              <w:rPr>
                <w:rFonts w:hint="eastAsia"/>
              </w:rPr>
              <w:t>系统返回失败原因</w:t>
            </w:r>
          </w:p>
        </w:tc>
        <w:tc>
          <w:tcPr>
            <w:tcW w:w="4148" w:type="dxa"/>
          </w:tcPr>
          <w:p w14:paraId="31451286" w14:textId="77777777" w:rsidR="006324D8" w:rsidRPr="00E3672C" w:rsidRDefault="001B1897" w:rsidP="00720DE2">
            <w:r>
              <w:rPr>
                <w:rFonts w:hint="eastAsia"/>
              </w:rPr>
              <w:t>失败原因</w:t>
            </w:r>
          </w:p>
        </w:tc>
      </w:tr>
      <w:bookmarkEnd w:id="16"/>
      <w:bookmarkEnd w:id="17"/>
      <w:tr w:rsidR="00B72188" w14:paraId="5B571507" w14:textId="77777777" w:rsidTr="00B72188">
        <w:tc>
          <w:tcPr>
            <w:tcW w:w="8296" w:type="dxa"/>
            <w:gridSpan w:val="2"/>
          </w:tcPr>
          <w:p w14:paraId="73388BC6" w14:textId="77777777" w:rsidR="00B72188" w:rsidRDefault="00B72188" w:rsidP="00411024">
            <w:pPr>
              <w:rPr>
                <w:b/>
              </w:rPr>
            </w:pPr>
            <w:r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需控制退款金额不能超过付款金额，</w:t>
            </w:r>
            <w:r w:rsidR="00BE43B2">
              <w:rPr>
                <w:rFonts w:hint="eastAsia"/>
              </w:rPr>
              <w:t>退款分账金额不超过付款分账金额</w:t>
            </w:r>
            <w:r w:rsidR="00BE43B2">
              <w:rPr>
                <w:b/>
              </w:rPr>
              <w:t xml:space="preserve"> </w:t>
            </w:r>
          </w:p>
        </w:tc>
      </w:tr>
    </w:tbl>
    <w:p w14:paraId="36CE8F2D" w14:textId="77777777" w:rsidR="00356629" w:rsidRPr="00B72188" w:rsidRDefault="00356629"/>
    <w:p w14:paraId="2D577ED3" w14:textId="77777777" w:rsidR="00356629" w:rsidRDefault="0029418E">
      <w:pPr>
        <w:pStyle w:val="ad"/>
        <w:numPr>
          <w:ilvl w:val="0"/>
          <w:numId w:val="4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微信退款</w:t>
      </w:r>
      <w:proofErr w:type="gramEnd"/>
    </w:p>
    <w:p w14:paraId="10A93774" w14:textId="77777777" w:rsidR="00356629" w:rsidRDefault="0029418E">
      <w:pPr>
        <w:pStyle w:val="ad"/>
        <w:ind w:left="36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7566EEC" wp14:editId="59EA30CB">
            <wp:extent cx="5274310" cy="25838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41"/>
        <w:gridCol w:w="6009"/>
        <w:gridCol w:w="646"/>
      </w:tblGrid>
      <w:tr w:rsidR="00356629" w14:paraId="4255F108" w14:textId="77777777">
        <w:tc>
          <w:tcPr>
            <w:tcW w:w="1641" w:type="dxa"/>
          </w:tcPr>
          <w:p w14:paraId="46C1059A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6009" w:type="dxa"/>
          </w:tcPr>
          <w:p w14:paraId="7600C214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46" w:type="dxa"/>
          </w:tcPr>
          <w:p w14:paraId="16227101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356629" w14:paraId="4C2B8F47" w14:textId="77777777">
        <w:tc>
          <w:tcPr>
            <w:tcW w:w="1641" w:type="dxa"/>
          </w:tcPr>
          <w:p w14:paraId="760C8630" w14:textId="77777777" w:rsidR="00356629" w:rsidRDefault="0029418E">
            <w:proofErr w:type="spellStart"/>
            <w:r>
              <w:t>r</w:t>
            </w:r>
            <w:r>
              <w:rPr>
                <w:rFonts w:hint="eastAsia"/>
              </w:rPr>
              <w:t>et</w:t>
            </w:r>
            <w:r>
              <w:t>urn_share</w:t>
            </w:r>
            <w:proofErr w:type="spellEnd"/>
          </w:p>
        </w:tc>
        <w:tc>
          <w:tcPr>
            <w:tcW w:w="6009" w:type="dxa"/>
          </w:tcPr>
          <w:p w14:paraId="5984C7D0" w14:textId="77777777" w:rsidR="00356629" w:rsidRDefault="00436350">
            <w:hyperlink r:id="rId22" w:history="1">
              <w:r w:rsidR="0029418E">
                <w:rPr>
                  <w:rStyle w:val="ac"/>
                </w:rPr>
                <w:t>https://pay.weixin.qq.com/wiki/doc/apiv3_partner/apis/chapter8_1_3.shtml</w:t>
              </w:r>
            </w:hyperlink>
          </w:p>
        </w:tc>
        <w:tc>
          <w:tcPr>
            <w:tcW w:w="646" w:type="dxa"/>
          </w:tcPr>
          <w:p w14:paraId="55F25173" w14:textId="77777777" w:rsidR="00356629" w:rsidRDefault="0029418E">
            <w:r>
              <w:rPr>
                <w:rFonts w:hint="eastAsia"/>
              </w:rPr>
              <w:t>分账回退</w:t>
            </w:r>
          </w:p>
        </w:tc>
      </w:tr>
      <w:tr w:rsidR="00356629" w14:paraId="2455B10D" w14:textId="77777777">
        <w:tc>
          <w:tcPr>
            <w:tcW w:w="1641" w:type="dxa"/>
          </w:tcPr>
          <w:p w14:paraId="3E248337" w14:textId="77777777" w:rsidR="00356629" w:rsidRDefault="0029418E">
            <w:proofErr w:type="spellStart"/>
            <w:r>
              <w:t>domestics_refund</w:t>
            </w:r>
            <w:proofErr w:type="spellEnd"/>
          </w:p>
        </w:tc>
        <w:tc>
          <w:tcPr>
            <w:tcW w:w="6009" w:type="dxa"/>
          </w:tcPr>
          <w:p w14:paraId="19CAA874" w14:textId="77777777" w:rsidR="00356629" w:rsidRDefault="00436350">
            <w:hyperlink r:id="rId23" w:history="1">
              <w:r w:rsidR="0029418E">
                <w:rPr>
                  <w:rStyle w:val="ac"/>
                </w:rPr>
                <w:t>https://pay.weixin.qq.com/wiki/doc/apiv3_partner/apis/chapter4_1_9.shtml</w:t>
              </w:r>
            </w:hyperlink>
          </w:p>
        </w:tc>
        <w:tc>
          <w:tcPr>
            <w:tcW w:w="646" w:type="dxa"/>
          </w:tcPr>
          <w:p w14:paraId="0EAD2AF5" w14:textId="77777777" w:rsidR="00356629" w:rsidRDefault="0029418E">
            <w:r>
              <w:rPr>
                <w:rFonts w:hint="eastAsia"/>
              </w:rPr>
              <w:t>退款</w:t>
            </w:r>
          </w:p>
        </w:tc>
      </w:tr>
    </w:tbl>
    <w:p w14:paraId="06761478" w14:textId="77777777" w:rsidR="00356629" w:rsidRDefault="0029418E">
      <w:r>
        <w:rPr>
          <w:rFonts w:hint="eastAsia"/>
        </w:rPr>
        <w:t>备注：</w:t>
      </w:r>
    </w:p>
    <w:p w14:paraId="7AFC03C6" w14:textId="77777777" w:rsidR="00356629" w:rsidRDefault="0029418E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如未收到回调，在对账时需自动修改退款的状态为成功</w:t>
      </w:r>
    </w:p>
    <w:p w14:paraId="3129CE5F" w14:textId="77777777" w:rsidR="00356629" w:rsidRDefault="0029418E">
      <w:pPr>
        <w:pStyle w:val="ad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微信支持</w:t>
      </w:r>
      <w:proofErr w:type="gramEnd"/>
      <w:r>
        <w:rPr>
          <w:rFonts w:hint="eastAsia"/>
        </w:rPr>
        <w:t>分账回退功能，时限为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天</w:t>
      </w:r>
    </w:p>
    <w:p w14:paraId="2BDEEDB3" w14:textId="77777777" w:rsidR="00356629" w:rsidRDefault="00356629">
      <w:pPr>
        <w:rPr>
          <w:b/>
        </w:rPr>
      </w:pPr>
    </w:p>
    <w:p w14:paraId="2251C80B" w14:textId="77777777" w:rsidR="00356629" w:rsidRDefault="0029418E">
      <w:pPr>
        <w:pStyle w:val="ad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支付宝退款</w:t>
      </w:r>
    </w:p>
    <w:p w14:paraId="36740392" w14:textId="77777777" w:rsidR="00356629" w:rsidRDefault="0029418E">
      <w:pPr>
        <w:pStyle w:val="ad"/>
        <w:ind w:left="360" w:firstLineChars="0" w:firstLine="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085ECC84" wp14:editId="37D8A597">
            <wp:extent cx="5274310" cy="2291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9"/>
        <w:gridCol w:w="5936"/>
        <w:gridCol w:w="1071"/>
      </w:tblGrid>
      <w:tr w:rsidR="00356629" w14:paraId="3ED8BFD1" w14:textId="77777777">
        <w:tc>
          <w:tcPr>
            <w:tcW w:w="1289" w:type="dxa"/>
          </w:tcPr>
          <w:p w14:paraId="1BB9CD03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5936" w:type="dxa"/>
          </w:tcPr>
          <w:p w14:paraId="41FA9ED1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1071" w:type="dxa"/>
          </w:tcPr>
          <w:p w14:paraId="46AB90A4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356629" w14:paraId="6277EBDC" w14:textId="77777777">
        <w:tc>
          <w:tcPr>
            <w:tcW w:w="1289" w:type="dxa"/>
          </w:tcPr>
          <w:p w14:paraId="1C437F68" w14:textId="77777777" w:rsidR="00356629" w:rsidRDefault="0029418E">
            <w:proofErr w:type="spellStart"/>
            <w:r>
              <w:t>trade_refund</w:t>
            </w:r>
            <w:proofErr w:type="spellEnd"/>
          </w:p>
        </w:tc>
        <w:tc>
          <w:tcPr>
            <w:tcW w:w="5936" w:type="dxa"/>
          </w:tcPr>
          <w:p w14:paraId="647B8163" w14:textId="77777777" w:rsidR="00356629" w:rsidRDefault="00436350">
            <w:hyperlink r:id="rId25" w:history="1">
              <w:r w:rsidR="0029418E">
                <w:rPr>
                  <w:rStyle w:val="ac"/>
                </w:rPr>
                <w:t>https://opendocs.alipay.com/open/028xqx</w:t>
              </w:r>
            </w:hyperlink>
          </w:p>
        </w:tc>
        <w:tc>
          <w:tcPr>
            <w:tcW w:w="1071" w:type="dxa"/>
          </w:tcPr>
          <w:p w14:paraId="711F8D2D" w14:textId="77777777" w:rsidR="00356629" w:rsidRDefault="0029418E">
            <w:r>
              <w:rPr>
                <w:rFonts w:hint="eastAsia"/>
              </w:rPr>
              <w:t>退款</w:t>
            </w:r>
          </w:p>
        </w:tc>
      </w:tr>
    </w:tbl>
    <w:p w14:paraId="2DA04225" w14:textId="77777777" w:rsidR="00356629" w:rsidRDefault="0029418E">
      <w:r>
        <w:rPr>
          <w:rFonts w:hint="eastAsia"/>
        </w:rPr>
        <w:t>备注：</w:t>
      </w:r>
    </w:p>
    <w:p w14:paraId="78165C81" w14:textId="77777777" w:rsidR="00356629" w:rsidRDefault="0029418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支付宝退款</w:t>
      </w:r>
      <w:r>
        <w:rPr>
          <w:rFonts w:hint="eastAsia"/>
        </w:rPr>
        <w:t>API</w:t>
      </w:r>
      <w:r>
        <w:rPr>
          <w:rFonts w:hint="eastAsia"/>
        </w:rPr>
        <w:t>的结果同步返回</w:t>
      </w:r>
    </w:p>
    <w:p w14:paraId="0CE7C39E" w14:textId="77777777" w:rsidR="00356629" w:rsidRDefault="0029418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支付宝分账回退功能与退款</w:t>
      </w:r>
      <w:r>
        <w:rPr>
          <w:rFonts w:hint="eastAsia"/>
        </w:rPr>
        <w:t>API</w:t>
      </w:r>
      <w:r>
        <w:rPr>
          <w:rFonts w:hint="eastAsia"/>
        </w:rPr>
        <w:t>相同，</w:t>
      </w:r>
      <w:proofErr w:type="gramStart"/>
      <w:r>
        <w:rPr>
          <w:rFonts w:hint="eastAsia"/>
        </w:rPr>
        <w:t>需传附加</w:t>
      </w:r>
      <w:proofErr w:type="gramEnd"/>
      <w:r>
        <w:rPr>
          <w:rFonts w:hint="eastAsia"/>
        </w:rPr>
        <w:t>参数</w:t>
      </w:r>
    </w:p>
    <w:p w14:paraId="32483687" w14:textId="77777777" w:rsidR="00356629" w:rsidRDefault="00436350">
      <w:pPr>
        <w:pStyle w:val="ad"/>
        <w:ind w:left="840" w:firstLineChars="0" w:firstLine="0"/>
      </w:pPr>
      <w:hyperlink r:id="rId26" w:history="1">
        <w:r w:rsidR="0029418E">
          <w:rPr>
            <w:rStyle w:val="ac"/>
          </w:rPr>
          <w:t>https://opendocs.alipay.com/support/01rfw9?ant_source=opendoc_recommend</w:t>
        </w:r>
      </w:hyperlink>
    </w:p>
    <w:p w14:paraId="1760A061" w14:textId="6239DB9E" w:rsidR="00356629" w:rsidRDefault="00356629">
      <w:pPr>
        <w:pStyle w:val="ad"/>
        <w:ind w:left="360" w:firstLineChars="0" w:firstLine="0"/>
        <w:rPr>
          <w:b/>
        </w:rPr>
      </w:pPr>
    </w:p>
    <w:p w14:paraId="60AB38C7" w14:textId="23AE1837" w:rsidR="00D86465" w:rsidRDefault="00D86465">
      <w:pPr>
        <w:pStyle w:val="ad"/>
        <w:ind w:left="360" w:firstLineChars="0" w:firstLine="0"/>
        <w:rPr>
          <w:b/>
        </w:rPr>
      </w:pPr>
    </w:p>
    <w:p w14:paraId="7AB0D358" w14:textId="77777777" w:rsidR="00D86465" w:rsidRDefault="00D86465" w:rsidP="00D86465">
      <w:pPr>
        <w:pStyle w:val="3"/>
      </w:pPr>
      <w:bookmarkStart w:id="18" w:name="_Toc146084362"/>
      <w:r>
        <w:rPr>
          <w:rFonts w:hint="eastAsia"/>
        </w:rPr>
        <w:t>分账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465" w14:paraId="002F536D" w14:textId="77777777" w:rsidTr="00212B81">
        <w:tc>
          <w:tcPr>
            <w:tcW w:w="4148" w:type="dxa"/>
          </w:tcPr>
          <w:p w14:paraId="6CA8CB7B" w14:textId="31BFF360" w:rsidR="00D86465" w:rsidRDefault="00D86465" w:rsidP="00212B81">
            <w:pPr>
              <w:rPr>
                <w:b/>
              </w:rPr>
            </w:pPr>
            <w:r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</w:t>
            </w:r>
            <w:r w:rsidR="0038638C">
              <w:rPr>
                <w:b/>
              </w:rPr>
              <w:t>03</w:t>
            </w:r>
          </w:p>
        </w:tc>
        <w:tc>
          <w:tcPr>
            <w:tcW w:w="4148" w:type="dxa"/>
          </w:tcPr>
          <w:p w14:paraId="229318E8" w14:textId="77777777" w:rsidR="00D86465" w:rsidRDefault="00D86465" w:rsidP="00212B81">
            <w:r>
              <w:rPr>
                <w:rFonts w:hint="eastAsia"/>
                <w:b/>
              </w:rPr>
              <w:t>用例名称：</w:t>
            </w:r>
            <w:proofErr w:type="gramStart"/>
            <w:r>
              <w:rPr>
                <w:rFonts w:hint="eastAsia"/>
              </w:rPr>
              <w:t>分帐</w:t>
            </w:r>
            <w:proofErr w:type="gramEnd"/>
          </w:p>
        </w:tc>
      </w:tr>
      <w:tr w:rsidR="00D86465" w14:paraId="387CB04D" w14:textId="77777777" w:rsidTr="00212B81">
        <w:tc>
          <w:tcPr>
            <w:tcW w:w="8296" w:type="dxa"/>
            <w:gridSpan w:val="2"/>
            <w:shd w:val="clear" w:color="auto" w:fill="B4C6E7" w:themeFill="accent1" w:themeFillTint="66"/>
          </w:tcPr>
          <w:p w14:paraId="614894AE" w14:textId="77777777" w:rsidR="00D86465" w:rsidRPr="002A6F7A" w:rsidRDefault="00D86465" w:rsidP="00212B81">
            <w:pPr>
              <w:rPr>
                <w:b/>
                <w:highlight w:val="cyan"/>
              </w:rPr>
            </w:pPr>
            <w:r w:rsidRPr="00B57D2E">
              <w:rPr>
                <w:rFonts w:hint="eastAsia"/>
                <w:b/>
              </w:rPr>
              <w:t>级别：</w:t>
            </w:r>
            <w:r w:rsidRPr="00B57D2E">
              <w:rPr>
                <w:rFonts w:hint="eastAsia"/>
              </w:rPr>
              <w:t>用户目标</w:t>
            </w:r>
            <w:r w:rsidRPr="00B57D2E">
              <w:rPr>
                <w:rFonts w:hint="eastAsia"/>
              </w:rPr>
              <w:t xml:space="preserve"> </w:t>
            </w:r>
            <w:r w:rsidRPr="00B57D2E">
              <w:t xml:space="preserve">                                                              </w:t>
            </w:r>
          </w:p>
        </w:tc>
      </w:tr>
      <w:tr w:rsidR="00D86465" w14:paraId="4965062D" w14:textId="77777777" w:rsidTr="00212B81">
        <w:tc>
          <w:tcPr>
            <w:tcW w:w="8296" w:type="dxa"/>
            <w:gridSpan w:val="2"/>
          </w:tcPr>
          <w:p w14:paraId="228452B1" w14:textId="77777777" w:rsidR="00D86465" w:rsidRDefault="00D86465" w:rsidP="00212B81">
            <w:r w:rsidRPr="0029418E">
              <w:rPr>
                <w:rFonts w:hint="eastAsia"/>
                <w:b/>
              </w:rPr>
              <w:t>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平台账务</w:t>
            </w:r>
          </w:p>
        </w:tc>
      </w:tr>
      <w:tr w:rsidR="00D86465" w:rsidRPr="008438E0" w14:paraId="0734ABA0" w14:textId="77777777" w:rsidTr="00212B81">
        <w:tc>
          <w:tcPr>
            <w:tcW w:w="8296" w:type="dxa"/>
            <w:gridSpan w:val="2"/>
          </w:tcPr>
          <w:p w14:paraId="43AAB6D4" w14:textId="77777777" w:rsidR="00D86465" w:rsidRPr="008438E0" w:rsidRDefault="00D86465" w:rsidP="00212B81">
            <w:r w:rsidRPr="008438E0">
              <w:rPr>
                <w:rFonts w:hint="eastAsia"/>
              </w:rPr>
              <w:t>参与者：</w:t>
            </w:r>
            <w:r>
              <w:rPr>
                <w:rFonts w:hint="eastAsia"/>
              </w:rPr>
              <w:t>系统定时完成</w:t>
            </w:r>
          </w:p>
        </w:tc>
      </w:tr>
      <w:tr w:rsidR="00D86465" w14:paraId="08CC60F9" w14:textId="77777777" w:rsidTr="00212B81">
        <w:tc>
          <w:tcPr>
            <w:tcW w:w="8296" w:type="dxa"/>
            <w:gridSpan w:val="2"/>
          </w:tcPr>
          <w:p w14:paraId="0AA8CCFB" w14:textId="43CA47BB" w:rsidR="00D86465" w:rsidRDefault="00D86465" w:rsidP="00212B81">
            <w:r w:rsidRPr="00100409">
              <w:rPr>
                <w:rFonts w:hint="eastAsia"/>
                <w:b/>
              </w:rPr>
              <w:t>描述：</w:t>
            </w:r>
            <w:r>
              <w:rPr>
                <w:rFonts w:hint="eastAsia"/>
              </w:rPr>
              <w:t>系统定时针对未分账的</w:t>
            </w:r>
            <w:r w:rsidR="005339A4">
              <w:rPr>
                <w:rFonts w:hint="eastAsia"/>
              </w:rPr>
              <w:t>支付</w:t>
            </w:r>
            <w:proofErr w:type="gramStart"/>
            <w:r w:rsidR="005339A4">
              <w:rPr>
                <w:rFonts w:hint="eastAsia"/>
              </w:rPr>
              <w:t>单</w:t>
            </w:r>
            <w:r>
              <w:rPr>
                <w:rFonts w:hint="eastAsia"/>
              </w:rPr>
              <w:t>调用</w:t>
            </w:r>
            <w:proofErr w:type="gramEnd"/>
            <w:r>
              <w:rPr>
                <w:rFonts w:hint="eastAsia"/>
              </w:rPr>
              <w:t>第三方支付平台完成分账处理。</w:t>
            </w:r>
            <w:r>
              <w:rPr>
                <w:rFonts w:hint="eastAsia"/>
              </w:rPr>
              <w:t xml:space="preserve"> </w:t>
            </w:r>
          </w:p>
        </w:tc>
      </w:tr>
      <w:tr w:rsidR="00D86465" w14:paraId="56BD1B9F" w14:textId="77777777" w:rsidTr="00212B81">
        <w:tc>
          <w:tcPr>
            <w:tcW w:w="8296" w:type="dxa"/>
            <w:gridSpan w:val="2"/>
          </w:tcPr>
          <w:p w14:paraId="23B0F53E" w14:textId="77777777" w:rsidR="00D86465" w:rsidRPr="00100409" w:rsidRDefault="00D86465" w:rsidP="00212B81">
            <w:r>
              <w:rPr>
                <w:rFonts w:hint="eastAsia"/>
                <w:b/>
              </w:rPr>
              <w:t>触发事件：</w:t>
            </w:r>
            <w:r w:rsidRPr="0025654A">
              <w:rPr>
                <w:rFonts w:hint="eastAsia"/>
              </w:rPr>
              <w:t>定时任务</w:t>
            </w:r>
          </w:p>
        </w:tc>
      </w:tr>
      <w:tr w:rsidR="00D86465" w14:paraId="47F5E40F" w14:textId="77777777" w:rsidTr="0092073E">
        <w:tc>
          <w:tcPr>
            <w:tcW w:w="4148" w:type="dxa"/>
            <w:shd w:val="clear" w:color="auto" w:fill="BFBFBF" w:themeFill="background1" w:themeFillShade="BF"/>
          </w:tcPr>
          <w:p w14:paraId="2FD98345" w14:textId="77777777" w:rsidR="00D86465" w:rsidRDefault="00D86465" w:rsidP="00212B81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主成功</w:t>
            </w:r>
            <w:proofErr w:type="gramEnd"/>
            <w:r>
              <w:rPr>
                <w:rFonts w:hint="eastAsia"/>
                <w:b/>
              </w:rPr>
              <w:t>场景：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468DC61B" w14:textId="77777777" w:rsidR="00D86465" w:rsidRDefault="00D86465" w:rsidP="00212B81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D86465" w:rsidRPr="00A127D4" w14:paraId="576EAA3F" w14:textId="77777777" w:rsidTr="00212B81">
        <w:tc>
          <w:tcPr>
            <w:tcW w:w="4148" w:type="dxa"/>
          </w:tcPr>
          <w:p w14:paraId="3F3ADCA8" w14:textId="58BC9649" w:rsidR="00D86465" w:rsidRPr="00A127D4" w:rsidRDefault="00D86465" w:rsidP="00212B81">
            <w:r w:rsidRPr="00A127D4">
              <w:rPr>
                <w:rFonts w:hint="eastAsia"/>
              </w:rPr>
              <w:t>1</w:t>
            </w:r>
            <w:r w:rsidRPr="00A127D4">
              <w:t xml:space="preserve">. </w:t>
            </w:r>
            <w:r>
              <w:rPr>
                <w:rFonts w:hint="eastAsia"/>
              </w:rPr>
              <w:t>定时任务对所有未分账的支付单进行分账</w:t>
            </w:r>
            <w:r w:rsidRPr="00A127D4"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14:paraId="502FDE44" w14:textId="74410DDF" w:rsidR="00D86465" w:rsidRPr="00A127D4" w:rsidRDefault="00D86465" w:rsidP="00212B81">
            <w:r>
              <w:rPr>
                <w:rFonts w:hint="eastAsia"/>
              </w:rPr>
              <w:t>支付单</w:t>
            </w:r>
            <w:r w:rsidRPr="00A127D4">
              <w:t xml:space="preserve"> </w:t>
            </w:r>
          </w:p>
        </w:tc>
      </w:tr>
      <w:tr w:rsidR="00D86465" w:rsidRPr="00A127D4" w14:paraId="76C9F548" w14:textId="77777777" w:rsidTr="00212B81">
        <w:tc>
          <w:tcPr>
            <w:tcW w:w="4148" w:type="dxa"/>
          </w:tcPr>
          <w:p w14:paraId="4B862108" w14:textId="759C6AEF" w:rsidR="00D86465" w:rsidRPr="00A127D4" w:rsidRDefault="00D86465" w:rsidP="00212B81">
            <w:r w:rsidRPr="00A127D4">
              <w:rPr>
                <w:rFonts w:hint="eastAsia"/>
              </w:rPr>
              <w:t>2</w:t>
            </w:r>
            <w:r w:rsidRPr="00A127D4">
              <w:t xml:space="preserve">. </w:t>
            </w:r>
            <w:r>
              <w:rPr>
                <w:rFonts w:hint="eastAsia"/>
              </w:rPr>
              <w:t>系统返回</w:t>
            </w:r>
            <w:r w:rsidR="00C57419">
              <w:rPr>
                <w:rFonts w:hint="eastAsia"/>
              </w:rPr>
              <w:t>分</w:t>
            </w:r>
            <w:r>
              <w:rPr>
                <w:rFonts w:hint="eastAsia"/>
              </w:rPr>
              <w:t>账结束</w:t>
            </w:r>
            <w:r w:rsidRPr="00A127D4"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14:paraId="73AE0A31" w14:textId="77777777" w:rsidR="00D86465" w:rsidRPr="00A127D4" w:rsidRDefault="00D86465" w:rsidP="00212B81"/>
        </w:tc>
      </w:tr>
      <w:tr w:rsidR="00D86465" w14:paraId="2189B4E5" w14:textId="77777777" w:rsidTr="00212B81">
        <w:tc>
          <w:tcPr>
            <w:tcW w:w="8296" w:type="dxa"/>
            <w:gridSpan w:val="2"/>
          </w:tcPr>
          <w:p w14:paraId="4B33E94B" w14:textId="77777777" w:rsidR="00D86465" w:rsidRDefault="00D86465" w:rsidP="00212B81">
            <w:r>
              <w:rPr>
                <w:rFonts w:hint="eastAsia"/>
                <w:b/>
              </w:rPr>
              <w:t>其他：</w:t>
            </w:r>
          </w:p>
        </w:tc>
      </w:tr>
    </w:tbl>
    <w:p w14:paraId="3AED7614" w14:textId="77777777" w:rsidR="00D86465" w:rsidRDefault="00D86465" w:rsidP="00D86465">
      <w:pPr>
        <w:pStyle w:val="ad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微信分账</w:t>
      </w:r>
      <w:proofErr w:type="gramEnd"/>
    </w:p>
    <w:p w14:paraId="42D7C2A5" w14:textId="77777777" w:rsidR="00D86465" w:rsidRDefault="00D86465" w:rsidP="00D86465">
      <w:pPr>
        <w:pStyle w:val="ad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9CD258" wp14:editId="123E5409">
            <wp:extent cx="5274310" cy="1782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5103"/>
        <w:gridCol w:w="1213"/>
      </w:tblGrid>
      <w:tr w:rsidR="00D86465" w14:paraId="72BE3790" w14:textId="77777777" w:rsidTr="00212B81">
        <w:tc>
          <w:tcPr>
            <w:tcW w:w="1980" w:type="dxa"/>
          </w:tcPr>
          <w:p w14:paraId="6A530490" w14:textId="77777777" w:rsidR="00D86465" w:rsidRDefault="00D86465" w:rsidP="00212B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5103" w:type="dxa"/>
          </w:tcPr>
          <w:p w14:paraId="0DE2F33D" w14:textId="77777777" w:rsidR="00D86465" w:rsidRDefault="00D86465" w:rsidP="00212B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1213" w:type="dxa"/>
          </w:tcPr>
          <w:p w14:paraId="569A265A" w14:textId="77777777" w:rsidR="00D86465" w:rsidRDefault="00D86465" w:rsidP="00212B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D86465" w14:paraId="0F78F146" w14:textId="77777777" w:rsidTr="00212B81">
        <w:tc>
          <w:tcPr>
            <w:tcW w:w="1980" w:type="dxa"/>
          </w:tcPr>
          <w:p w14:paraId="06668C99" w14:textId="77777777" w:rsidR="00D86465" w:rsidRDefault="00D86465" w:rsidP="00212B81">
            <w:proofErr w:type="spellStart"/>
            <w:r>
              <w:rPr>
                <w:rFonts w:hint="eastAsia"/>
              </w:rPr>
              <w:t>p</w:t>
            </w:r>
            <w:r>
              <w:t>rofitsharingfinish</w:t>
            </w:r>
            <w:proofErr w:type="spellEnd"/>
          </w:p>
        </w:tc>
        <w:tc>
          <w:tcPr>
            <w:tcW w:w="5103" w:type="dxa"/>
          </w:tcPr>
          <w:p w14:paraId="272C71AC" w14:textId="77777777" w:rsidR="00D86465" w:rsidRDefault="00436350" w:rsidP="00212B81">
            <w:hyperlink r:id="rId28" w:history="1">
              <w:r w:rsidR="00D86465">
                <w:rPr>
                  <w:rStyle w:val="ac"/>
                </w:rPr>
                <w:t>https://pay.weixin.qq.com/wiki/doc/apiv3_partner/apis/chapter8_1_1.shtml</w:t>
              </w:r>
            </w:hyperlink>
          </w:p>
        </w:tc>
        <w:tc>
          <w:tcPr>
            <w:tcW w:w="1213" w:type="dxa"/>
          </w:tcPr>
          <w:p w14:paraId="6F118DC7" w14:textId="77777777" w:rsidR="00D86465" w:rsidRDefault="00D86465" w:rsidP="00212B81">
            <w:r>
              <w:rPr>
                <w:rFonts w:hint="eastAsia"/>
              </w:rPr>
              <w:t>分账</w:t>
            </w:r>
          </w:p>
        </w:tc>
      </w:tr>
    </w:tbl>
    <w:p w14:paraId="2DCCC626" w14:textId="77777777" w:rsidR="00D86465" w:rsidRDefault="00D86465" w:rsidP="00D86465">
      <w:r>
        <w:rPr>
          <w:rFonts w:hint="eastAsia"/>
        </w:rPr>
        <w:t>备注：</w:t>
      </w:r>
    </w:p>
    <w:p w14:paraId="23DA70BB" w14:textId="77777777" w:rsidR="00D86465" w:rsidRDefault="00D86465" w:rsidP="00D86465">
      <w:r>
        <w:rPr>
          <w:rFonts w:hint="eastAsia"/>
        </w:rPr>
        <w:t>分账资金的冻结期默认是</w:t>
      </w:r>
      <w:r>
        <w:rPr>
          <w:rFonts w:hint="eastAsia"/>
        </w:rPr>
        <w:t>30</w:t>
      </w:r>
      <w:r>
        <w:rPr>
          <w:rFonts w:hint="eastAsia"/>
        </w:rPr>
        <w:t>天。从订单支付成功之日起，</w:t>
      </w:r>
      <w:r>
        <w:rPr>
          <w:rFonts w:hint="eastAsia"/>
        </w:rPr>
        <w:t>30</w:t>
      </w:r>
      <w:r>
        <w:rPr>
          <w:rFonts w:hint="eastAsia"/>
        </w:rPr>
        <w:t>天内需要发起分账，若</w:t>
      </w:r>
      <w:r>
        <w:rPr>
          <w:rFonts w:hint="eastAsia"/>
        </w:rPr>
        <w:t>30</w:t>
      </w:r>
      <w:r>
        <w:rPr>
          <w:rFonts w:hint="eastAsia"/>
        </w:rPr>
        <w:t>天内未发起分账，待分账资金将会自动解冻给分账方。</w:t>
      </w:r>
    </w:p>
    <w:p w14:paraId="0E237002" w14:textId="77777777" w:rsidR="00D86465" w:rsidRDefault="00D86465" w:rsidP="00D86465">
      <w:r>
        <w:rPr>
          <w:rFonts w:hint="eastAsia"/>
        </w:rPr>
        <w:t>2</w:t>
      </w:r>
      <w:r>
        <w:rPr>
          <w:rFonts w:hint="eastAsia"/>
        </w:rPr>
        <w:t>、支付宝分账</w:t>
      </w:r>
    </w:p>
    <w:p w14:paraId="008CA771" w14:textId="77777777" w:rsidR="00D86465" w:rsidRDefault="00D86465" w:rsidP="00D86465">
      <w:r>
        <w:rPr>
          <w:rFonts w:hint="eastAsia"/>
          <w:noProof/>
        </w:rPr>
        <w:drawing>
          <wp:inline distT="0" distB="0" distL="0" distR="0" wp14:anchorId="7C2A9D7B" wp14:editId="09E86B14">
            <wp:extent cx="5274310" cy="19500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D86465" w14:paraId="28CBE32B" w14:textId="77777777" w:rsidTr="00212B81">
        <w:tc>
          <w:tcPr>
            <w:tcW w:w="1413" w:type="dxa"/>
          </w:tcPr>
          <w:p w14:paraId="2F003BB2" w14:textId="77777777" w:rsidR="00D86465" w:rsidRDefault="00D86465" w:rsidP="00212B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5245" w:type="dxa"/>
          </w:tcPr>
          <w:p w14:paraId="36FEE47F" w14:textId="77777777" w:rsidR="00D86465" w:rsidRDefault="00D86465" w:rsidP="00212B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1638" w:type="dxa"/>
          </w:tcPr>
          <w:p w14:paraId="6B90B064" w14:textId="77777777" w:rsidR="00D86465" w:rsidRDefault="00D86465" w:rsidP="00212B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D86465" w14:paraId="5A0A9902" w14:textId="77777777" w:rsidTr="00212B81">
        <w:tc>
          <w:tcPr>
            <w:tcW w:w="1413" w:type="dxa"/>
          </w:tcPr>
          <w:p w14:paraId="30D69F65" w14:textId="77777777" w:rsidR="00D86465" w:rsidRDefault="00D86465" w:rsidP="00212B81">
            <w:proofErr w:type="spellStart"/>
            <w:r>
              <w:t>order_settle</w:t>
            </w:r>
            <w:proofErr w:type="spellEnd"/>
          </w:p>
        </w:tc>
        <w:tc>
          <w:tcPr>
            <w:tcW w:w="5245" w:type="dxa"/>
          </w:tcPr>
          <w:p w14:paraId="34ADB711" w14:textId="77777777" w:rsidR="00D86465" w:rsidRDefault="00436350" w:rsidP="00212B81">
            <w:hyperlink r:id="rId30" w:history="1">
              <w:r w:rsidR="00D86465">
                <w:rPr>
                  <w:rStyle w:val="ab"/>
                </w:rPr>
                <w:t>https://opendocs.alipay.com/open/02j2bt?ref=api</w:t>
              </w:r>
            </w:hyperlink>
          </w:p>
        </w:tc>
        <w:tc>
          <w:tcPr>
            <w:tcW w:w="1638" w:type="dxa"/>
          </w:tcPr>
          <w:p w14:paraId="0754C4B2" w14:textId="77777777" w:rsidR="00D86465" w:rsidRDefault="00D86465" w:rsidP="00212B81">
            <w:r>
              <w:rPr>
                <w:rFonts w:hint="eastAsia"/>
              </w:rPr>
              <w:t>分账</w:t>
            </w:r>
          </w:p>
        </w:tc>
      </w:tr>
    </w:tbl>
    <w:p w14:paraId="68E3BB5D" w14:textId="77777777" w:rsidR="00D86465" w:rsidRDefault="00D86465">
      <w:pPr>
        <w:pStyle w:val="ad"/>
        <w:ind w:left="360" w:firstLineChars="0" w:firstLine="0"/>
        <w:rPr>
          <w:b/>
        </w:rPr>
      </w:pPr>
    </w:p>
    <w:p w14:paraId="70F559B7" w14:textId="77777777" w:rsidR="00356629" w:rsidRDefault="0029418E">
      <w:pPr>
        <w:pStyle w:val="3"/>
      </w:pPr>
      <w:bookmarkStart w:id="19" w:name="_Toc146084363"/>
      <w:r>
        <w:rPr>
          <w:rFonts w:hint="eastAsia"/>
        </w:rPr>
        <w:t>对账</w:t>
      </w:r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6629" w14:paraId="36553ACE" w14:textId="77777777">
        <w:tc>
          <w:tcPr>
            <w:tcW w:w="4148" w:type="dxa"/>
          </w:tcPr>
          <w:p w14:paraId="0F7FAF54" w14:textId="11C71885" w:rsidR="00356629" w:rsidRDefault="0029418E">
            <w:pPr>
              <w:rPr>
                <w:b/>
              </w:rPr>
            </w:pPr>
            <w:r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</w:t>
            </w:r>
            <w:r w:rsidR="0038638C">
              <w:rPr>
                <w:b/>
              </w:rPr>
              <w:t>4</w:t>
            </w:r>
          </w:p>
        </w:tc>
        <w:tc>
          <w:tcPr>
            <w:tcW w:w="4148" w:type="dxa"/>
          </w:tcPr>
          <w:p w14:paraId="3075E815" w14:textId="77777777" w:rsidR="00356629" w:rsidRDefault="0029418E"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对账</w:t>
            </w:r>
          </w:p>
        </w:tc>
      </w:tr>
      <w:tr w:rsidR="00A9661B" w14:paraId="52995A92" w14:textId="77777777" w:rsidTr="00B57D2E">
        <w:tc>
          <w:tcPr>
            <w:tcW w:w="8296" w:type="dxa"/>
            <w:gridSpan w:val="2"/>
            <w:shd w:val="clear" w:color="auto" w:fill="B4C6E7" w:themeFill="accent1" w:themeFillTint="66"/>
          </w:tcPr>
          <w:p w14:paraId="7EBDCE1E" w14:textId="77777777" w:rsidR="00A9661B" w:rsidRPr="002A6F7A" w:rsidRDefault="00A9661B" w:rsidP="00A9661B">
            <w:pPr>
              <w:rPr>
                <w:b/>
                <w:highlight w:val="cyan"/>
              </w:rPr>
            </w:pPr>
            <w:bookmarkStart w:id="20" w:name="_Hlk146045867"/>
            <w:r w:rsidRPr="00B57D2E">
              <w:rPr>
                <w:rFonts w:hint="eastAsia"/>
                <w:b/>
              </w:rPr>
              <w:t>级别：</w:t>
            </w:r>
            <w:r w:rsidRPr="00B57D2E">
              <w:rPr>
                <w:rFonts w:hint="eastAsia"/>
              </w:rPr>
              <w:t>用户目标</w:t>
            </w:r>
            <w:r w:rsidRPr="00B57D2E">
              <w:rPr>
                <w:rFonts w:hint="eastAsia"/>
              </w:rPr>
              <w:t xml:space="preserve"> </w:t>
            </w:r>
            <w:r w:rsidRPr="00B57D2E">
              <w:t xml:space="preserve">                                                              </w:t>
            </w:r>
          </w:p>
        </w:tc>
      </w:tr>
      <w:tr w:rsidR="00411024" w14:paraId="5686C24E" w14:textId="77777777" w:rsidTr="00411024">
        <w:tc>
          <w:tcPr>
            <w:tcW w:w="8296" w:type="dxa"/>
            <w:gridSpan w:val="2"/>
          </w:tcPr>
          <w:p w14:paraId="60346EAD" w14:textId="3D72FF64" w:rsidR="00411024" w:rsidRDefault="00411024" w:rsidP="00411024">
            <w:r w:rsidRPr="0029418E">
              <w:rPr>
                <w:rFonts w:hint="eastAsia"/>
                <w:b/>
              </w:rPr>
              <w:t>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591842">
              <w:rPr>
                <w:rFonts w:hint="eastAsia"/>
              </w:rPr>
              <w:t>平台账务</w:t>
            </w:r>
          </w:p>
        </w:tc>
      </w:tr>
      <w:tr w:rsidR="00411024" w:rsidRPr="008438E0" w14:paraId="44DDA8DC" w14:textId="77777777" w:rsidTr="00411024">
        <w:tc>
          <w:tcPr>
            <w:tcW w:w="8296" w:type="dxa"/>
            <w:gridSpan w:val="2"/>
          </w:tcPr>
          <w:p w14:paraId="0AD913EA" w14:textId="77777777" w:rsidR="00411024" w:rsidRPr="008438E0" w:rsidRDefault="00411024" w:rsidP="00411024">
            <w:r w:rsidRPr="008438E0">
              <w:rPr>
                <w:rFonts w:hint="eastAsia"/>
              </w:rPr>
              <w:t>参与者：</w:t>
            </w:r>
            <w:r w:rsidR="0025654A">
              <w:rPr>
                <w:rFonts w:hint="eastAsia"/>
              </w:rPr>
              <w:t>系统定时完成</w:t>
            </w:r>
          </w:p>
        </w:tc>
      </w:tr>
      <w:tr w:rsidR="00411024" w14:paraId="595E430F" w14:textId="77777777" w:rsidTr="00411024">
        <w:tc>
          <w:tcPr>
            <w:tcW w:w="8296" w:type="dxa"/>
            <w:gridSpan w:val="2"/>
          </w:tcPr>
          <w:p w14:paraId="06A3EA40" w14:textId="77777777" w:rsidR="00411024" w:rsidRDefault="00411024" w:rsidP="00411024">
            <w:r w:rsidRPr="00100409">
              <w:rPr>
                <w:rFonts w:hint="eastAsia"/>
                <w:b/>
              </w:rPr>
              <w:t>描述：</w:t>
            </w:r>
            <w:r w:rsidR="0025654A">
              <w:rPr>
                <w:rFonts w:hint="eastAsia"/>
              </w:rPr>
              <w:t>系统定时核对第三方平台的流水，核对交易和账户余额是否正确，出现差错时挂账，等待用户来手工处理。</w:t>
            </w:r>
            <w:r>
              <w:rPr>
                <w:rFonts w:hint="eastAsia"/>
              </w:rPr>
              <w:t xml:space="preserve"> </w:t>
            </w:r>
          </w:p>
        </w:tc>
      </w:tr>
      <w:tr w:rsidR="00411024" w14:paraId="6ECEC104" w14:textId="77777777" w:rsidTr="00411024">
        <w:tc>
          <w:tcPr>
            <w:tcW w:w="8296" w:type="dxa"/>
            <w:gridSpan w:val="2"/>
          </w:tcPr>
          <w:p w14:paraId="103F7DEE" w14:textId="77777777" w:rsidR="00411024" w:rsidRPr="00100409" w:rsidRDefault="00411024" w:rsidP="00411024">
            <w:r>
              <w:rPr>
                <w:rFonts w:hint="eastAsia"/>
                <w:b/>
              </w:rPr>
              <w:t>触发事件：</w:t>
            </w:r>
            <w:r w:rsidR="0025654A" w:rsidRPr="0025654A">
              <w:rPr>
                <w:rFonts w:hint="eastAsia"/>
              </w:rPr>
              <w:t>定时任务</w:t>
            </w:r>
          </w:p>
        </w:tc>
      </w:tr>
      <w:tr w:rsidR="003C4628" w14:paraId="3EE8BE24" w14:textId="77777777" w:rsidTr="0092073E">
        <w:tc>
          <w:tcPr>
            <w:tcW w:w="4148" w:type="dxa"/>
            <w:shd w:val="clear" w:color="auto" w:fill="BFBFBF" w:themeFill="background1" w:themeFillShade="BF"/>
          </w:tcPr>
          <w:p w14:paraId="0CCFA114" w14:textId="77777777" w:rsidR="003C4628" w:rsidRDefault="003C4628" w:rsidP="00720DE2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主成功</w:t>
            </w:r>
            <w:proofErr w:type="gramEnd"/>
            <w:r>
              <w:rPr>
                <w:rFonts w:hint="eastAsia"/>
                <w:b/>
              </w:rPr>
              <w:t>场景：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14634207" w14:textId="77777777" w:rsidR="003C4628" w:rsidRDefault="003C4628" w:rsidP="00720DE2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3C4628" w:rsidRPr="00A127D4" w14:paraId="259100DB" w14:textId="77777777" w:rsidTr="00720DE2">
        <w:tc>
          <w:tcPr>
            <w:tcW w:w="4148" w:type="dxa"/>
          </w:tcPr>
          <w:p w14:paraId="01D33C61" w14:textId="77777777" w:rsidR="003C4628" w:rsidRPr="00A127D4" w:rsidRDefault="003C4628" w:rsidP="00720DE2">
            <w:r w:rsidRPr="00A127D4">
              <w:rPr>
                <w:rFonts w:hint="eastAsia"/>
              </w:rPr>
              <w:t>1</w:t>
            </w:r>
            <w:r w:rsidRPr="00A127D4">
              <w:t xml:space="preserve">. </w:t>
            </w:r>
            <w:r w:rsidR="00420384">
              <w:rPr>
                <w:rFonts w:hint="eastAsia"/>
              </w:rPr>
              <w:t>定时任务</w:t>
            </w:r>
            <w:r>
              <w:rPr>
                <w:rFonts w:hint="eastAsia"/>
              </w:rPr>
              <w:t>提供</w:t>
            </w:r>
            <w:r w:rsidR="00B46448">
              <w:rPr>
                <w:rFonts w:hint="eastAsia"/>
              </w:rPr>
              <w:t>对账的</w:t>
            </w:r>
            <w:r w:rsidR="00420384">
              <w:rPr>
                <w:rFonts w:hint="eastAsia"/>
              </w:rPr>
              <w:t>交易单据的</w:t>
            </w:r>
            <w:r w:rsidR="00B46448">
              <w:rPr>
                <w:rFonts w:hint="eastAsia"/>
              </w:rPr>
              <w:t>开始时间和</w:t>
            </w:r>
            <w:r w:rsidR="00420384">
              <w:rPr>
                <w:rFonts w:hint="eastAsia"/>
              </w:rPr>
              <w:t>结束时间</w:t>
            </w:r>
            <w:r w:rsidRPr="00A127D4"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14:paraId="1FC00BCA" w14:textId="77777777" w:rsidR="003C4628" w:rsidRPr="00A127D4" w:rsidRDefault="00420384" w:rsidP="00720DE2">
            <w:r>
              <w:rPr>
                <w:rFonts w:hint="eastAsia"/>
              </w:rPr>
              <w:t>交易单据的开始时间，交易单据的结束时间</w:t>
            </w:r>
            <w:r w:rsidR="003C4628" w:rsidRPr="00A127D4">
              <w:t xml:space="preserve"> </w:t>
            </w:r>
          </w:p>
        </w:tc>
      </w:tr>
      <w:tr w:rsidR="003C4628" w:rsidRPr="00A127D4" w14:paraId="383087AA" w14:textId="77777777" w:rsidTr="00720DE2">
        <w:tc>
          <w:tcPr>
            <w:tcW w:w="4148" w:type="dxa"/>
          </w:tcPr>
          <w:p w14:paraId="46DA8C14" w14:textId="77777777" w:rsidR="003C4628" w:rsidRPr="00A127D4" w:rsidRDefault="003C4628" w:rsidP="00720DE2">
            <w:r w:rsidRPr="00A127D4">
              <w:rPr>
                <w:rFonts w:hint="eastAsia"/>
              </w:rPr>
              <w:t>2</w:t>
            </w:r>
            <w:r w:rsidRPr="00A127D4">
              <w:t xml:space="preserve">. </w:t>
            </w:r>
            <w:r>
              <w:rPr>
                <w:rFonts w:hint="eastAsia"/>
              </w:rPr>
              <w:t>系统</w:t>
            </w:r>
            <w:r w:rsidR="002346E0">
              <w:rPr>
                <w:rFonts w:hint="eastAsia"/>
              </w:rPr>
              <w:t>返回对账结束</w:t>
            </w:r>
            <w:r w:rsidRPr="00A127D4"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14:paraId="493CAFC9" w14:textId="77777777" w:rsidR="003C4628" w:rsidRPr="00A127D4" w:rsidRDefault="003C4628" w:rsidP="00720DE2"/>
        </w:tc>
      </w:tr>
      <w:bookmarkEnd w:id="20"/>
      <w:tr w:rsidR="003C4628" w14:paraId="50F09EBB" w14:textId="77777777" w:rsidTr="00720DE2">
        <w:tc>
          <w:tcPr>
            <w:tcW w:w="8296" w:type="dxa"/>
            <w:gridSpan w:val="2"/>
          </w:tcPr>
          <w:p w14:paraId="38D14FD6" w14:textId="77777777" w:rsidR="003C4628" w:rsidRDefault="003C4628" w:rsidP="00720DE2">
            <w:r>
              <w:rPr>
                <w:rFonts w:hint="eastAsia"/>
                <w:b/>
              </w:rPr>
              <w:lastRenderedPageBreak/>
              <w:t>其他：</w:t>
            </w:r>
            <w:r>
              <w:rPr>
                <w:rFonts w:hint="eastAsia"/>
              </w:rPr>
              <w:t xml:space="preserve"> </w:t>
            </w:r>
            <w:r w:rsidR="004540B2">
              <w:rPr>
                <w:rFonts w:hint="eastAsia"/>
              </w:rPr>
              <w:t>不能对交易单据重复对账，</w:t>
            </w:r>
            <w:r w:rsidR="001B036A">
              <w:rPr>
                <w:rFonts w:hint="eastAsia"/>
              </w:rPr>
              <w:t>正确的交易单对账成功，对账错误的交易单交由处理挂账来出了。</w:t>
            </w:r>
            <w:r w:rsidR="004540B2">
              <w:rPr>
                <w:rFonts w:hint="eastAsia"/>
              </w:rPr>
              <w:t>所有的对账结果保存在数据库中</w:t>
            </w:r>
          </w:p>
        </w:tc>
      </w:tr>
    </w:tbl>
    <w:p w14:paraId="3A064B8B" w14:textId="77777777" w:rsidR="003C4628" w:rsidRDefault="003C4628"/>
    <w:p w14:paraId="1E8CE4A5" w14:textId="77777777" w:rsidR="003C4628" w:rsidRDefault="003C462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32"/>
        <w:gridCol w:w="6630"/>
        <w:gridCol w:w="934"/>
      </w:tblGrid>
      <w:tr w:rsidR="00356629" w14:paraId="29BE151B" w14:textId="77777777">
        <w:tc>
          <w:tcPr>
            <w:tcW w:w="846" w:type="dxa"/>
          </w:tcPr>
          <w:p w14:paraId="1E2C5CEB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支付平台</w:t>
            </w:r>
          </w:p>
        </w:tc>
        <w:tc>
          <w:tcPr>
            <w:tcW w:w="6325" w:type="dxa"/>
          </w:tcPr>
          <w:p w14:paraId="26F56815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对账</w:t>
            </w:r>
            <w:r>
              <w:rPr>
                <w:rFonts w:hint="eastAsia"/>
                <w:b/>
              </w:rPr>
              <w:t>API</w:t>
            </w:r>
          </w:p>
        </w:tc>
        <w:tc>
          <w:tcPr>
            <w:tcW w:w="1125" w:type="dxa"/>
          </w:tcPr>
          <w:p w14:paraId="2FA6B6C3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356629" w14:paraId="6FBD56D5" w14:textId="77777777">
        <w:tc>
          <w:tcPr>
            <w:tcW w:w="846" w:type="dxa"/>
          </w:tcPr>
          <w:p w14:paraId="7C3C8479" w14:textId="77777777" w:rsidR="00356629" w:rsidRDefault="0029418E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6325" w:type="dxa"/>
          </w:tcPr>
          <w:p w14:paraId="38B303BA" w14:textId="77777777" w:rsidR="00356629" w:rsidRDefault="00436350">
            <w:hyperlink r:id="rId31" w:history="1">
              <w:r w:rsidR="0029418E">
                <w:rPr>
                  <w:rStyle w:val="ac"/>
                </w:rPr>
                <w:t>https://pay.weixin.qq.com/wiki/doc/apiv3_partner/apis/chapter8_1_11.shtml</w:t>
              </w:r>
            </w:hyperlink>
          </w:p>
        </w:tc>
        <w:tc>
          <w:tcPr>
            <w:tcW w:w="1125" w:type="dxa"/>
          </w:tcPr>
          <w:p w14:paraId="46A2D475" w14:textId="77777777" w:rsidR="00356629" w:rsidRDefault="0029418E">
            <w:r>
              <w:rPr>
                <w:rFonts w:hint="eastAsia"/>
              </w:rPr>
              <w:t>查询分账账单</w:t>
            </w:r>
          </w:p>
        </w:tc>
      </w:tr>
      <w:tr w:rsidR="00356629" w14:paraId="575A890D" w14:textId="77777777">
        <w:tc>
          <w:tcPr>
            <w:tcW w:w="846" w:type="dxa"/>
          </w:tcPr>
          <w:p w14:paraId="4DB90A69" w14:textId="77777777" w:rsidR="00356629" w:rsidRDefault="0029418E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6325" w:type="dxa"/>
          </w:tcPr>
          <w:p w14:paraId="4ED140AD" w14:textId="77777777" w:rsidR="00356629" w:rsidRDefault="00436350">
            <w:hyperlink r:id="rId32" w:history="1">
              <w:r w:rsidR="0029418E">
                <w:rPr>
                  <w:rStyle w:val="ac"/>
                </w:rPr>
                <w:t>https://pay.weixin.qq.com/wiki/doc/apiv3_partner/apis/chapter4_1_7.shtml</w:t>
              </w:r>
            </w:hyperlink>
          </w:p>
        </w:tc>
        <w:tc>
          <w:tcPr>
            <w:tcW w:w="1125" w:type="dxa"/>
          </w:tcPr>
          <w:p w14:paraId="4CAB0137" w14:textId="77777777" w:rsidR="00356629" w:rsidRDefault="0029418E">
            <w:r>
              <w:rPr>
                <w:rFonts w:hint="eastAsia"/>
              </w:rPr>
              <w:t>资金流水</w:t>
            </w:r>
          </w:p>
        </w:tc>
      </w:tr>
      <w:tr w:rsidR="00356629" w14:paraId="071151C7" w14:textId="77777777">
        <w:tc>
          <w:tcPr>
            <w:tcW w:w="846" w:type="dxa"/>
          </w:tcPr>
          <w:p w14:paraId="47488B0B" w14:textId="77777777" w:rsidR="00356629" w:rsidRDefault="0029418E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6325" w:type="dxa"/>
          </w:tcPr>
          <w:p w14:paraId="450AFE3C" w14:textId="77777777" w:rsidR="00356629" w:rsidRDefault="00436350">
            <w:hyperlink r:id="rId33" w:history="1">
              <w:r w:rsidR="0029418E">
                <w:rPr>
                  <w:rStyle w:val="ac"/>
                </w:rPr>
                <w:t>https://pay.weixin.qq.com/wiki/doc/apiv3_partner/apis/chapter4_1_12.shtml</w:t>
              </w:r>
            </w:hyperlink>
          </w:p>
        </w:tc>
        <w:tc>
          <w:tcPr>
            <w:tcW w:w="1125" w:type="dxa"/>
          </w:tcPr>
          <w:p w14:paraId="51C82A73" w14:textId="77777777" w:rsidR="00356629" w:rsidRDefault="0029418E">
            <w:r>
              <w:rPr>
                <w:rFonts w:hint="eastAsia"/>
              </w:rPr>
              <w:t>申请单个子商户资金账单</w:t>
            </w:r>
          </w:p>
        </w:tc>
      </w:tr>
      <w:tr w:rsidR="00356629" w14:paraId="6D7BC9E8" w14:textId="77777777">
        <w:tc>
          <w:tcPr>
            <w:tcW w:w="846" w:type="dxa"/>
          </w:tcPr>
          <w:p w14:paraId="3E7AE428" w14:textId="77777777" w:rsidR="00356629" w:rsidRDefault="0029418E">
            <w:r>
              <w:rPr>
                <w:rFonts w:hint="eastAsia"/>
              </w:rPr>
              <w:t>支付宝</w:t>
            </w:r>
          </w:p>
        </w:tc>
        <w:tc>
          <w:tcPr>
            <w:tcW w:w="6325" w:type="dxa"/>
          </w:tcPr>
          <w:p w14:paraId="0B8FBA76" w14:textId="77777777" w:rsidR="00356629" w:rsidRDefault="00436350">
            <w:hyperlink r:id="rId34" w:history="1">
              <w:r w:rsidR="0029418E">
                <w:rPr>
                  <w:rStyle w:val="ac"/>
                </w:rPr>
                <w:t>https://opendocs.alipay.com/open/02irgt</w:t>
              </w:r>
            </w:hyperlink>
          </w:p>
        </w:tc>
        <w:tc>
          <w:tcPr>
            <w:tcW w:w="1125" w:type="dxa"/>
          </w:tcPr>
          <w:p w14:paraId="23F0F1DF" w14:textId="77777777" w:rsidR="00356629" w:rsidRDefault="0029418E">
            <w:r>
              <w:rPr>
                <w:rFonts w:hint="eastAsia"/>
              </w:rPr>
              <w:t>资金流水</w:t>
            </w:r>
          </w:p>
        </w:tc>
      </w:tr>
    </w:tbl>
    <w:p w14:paraId="40FDB793" w14:textId="77777777" w:rsidR="00356629" w:rsidRDefault="00356629"/>
    <w:p w14:paraId="60786AA0" w14:textId="77777777" w:rsidR="00356629" w:rsidRDefault="0029418E">
      <w:pPr>
        <w:pStyle w:val="3"/>
      </w:pPr>
      <w:bookmarkStart w:id="21" w:name="_Toc146084364"/>
      <w:r>
        <w:rPr>
          <w:rFonts w:hint="eastAsia"/>
        </w:rPr>
        <w:t>处理挂账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6629" w14:paraId="28ED9FBE" w14:textId="77777777">
        <w:tc>
          <w:tcPr>
            <w:tcW w:w="4148" w:type="dxa"/>
          </w:tcPr>
          <w:p w14:paraId="069F6F5E" w14:textId="26B3A0E8" w:rsidR="00356629" w:rsidRDefault="0029418E">
            <w:pPr>
              <w:rPr>
                <w:b/>
              </w:rPr>
            </w:pPr>
            <w:r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</w:t>
            </w:r>
            <w:r w:rsidR="0038638C">
              <w:rPr>
                <w:b/>
              </w:rPr>
              <w:t>5</w:t>
            </w:r>
          </w:p>
        </w:tc>
        <w:tc>
          <w:tcPr>
            <w:tcW w:w="4148" w:type="dxa"/>
          </w:tcPr>
          <w:p w14:paraId="2D802A90" w14:textId="77777777" w:rsidR="00356629" w:rsidRDefault="0029418E"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处理挂账</w:t>
            </w:r>
          </w:p>
        </w:tc>
      </w:tr>
      <w:tr w:rsidR="001B1897" w:rsidRPr="002A6F7A" w14:paraId="4D5D1070" w14:textId="77777777" w:rsidTr="00087481">
        <w:tc>
          <w:tcPr>
            <w:tcW w:w="8296" w:type="dxa"/>
            <w:gridSpan w:val="2"/>
            <w:shd w:val="clear" w:color="auto" w:fill="B4C6E7" w:themeFill="accent1" w:themeFillTint="66"/>
          </w:tcPr>
          <w:p w14:paraId="3F16162A" w14:textId="77777777" w:rsidR="001B1897" w:rsidRPr="00087481" w:rsidRDefault="001B1897" w:rsidP="00720DE2">
            <w:pPr>
              <w:rPr>
                <w:b/>
              </w:rPr>
            </w:pPr>
            <w:r w:rsidRPr="00087481">
              <w:rPr>
                <w:rFonts w:hint="eastAsia"/>
                <w:b/>
              </w:rPr>
              <w:t>级别：</w:t>
            </w:r>
            <w:r w:rsidRPr="00087481">
              <w:rPr>
                <w:rFonts w:hint="eastAsia"/>
              </w:rPr>
              <w:t>用户目标</w:t>
            </w:r>
            <w:r w:rsidRPr="00087481">
              <w:rPr>
                <w:rFonts w:hint="eastAsia"/>
              </w:rPr>
              <w:t xml:space="preserve"> </w:t>
            </w:r>
            <w:r w:rsidRPr="00087481">
              <w:t xml:space="preserve">                                                              </w:t>
            </w:r>
          </w:p>
        </w:tc>
      </w:tr>
      <w:tr w:rsidR="001B1897" w14:paraId="410891BA" w14:textId="77777777" w:rsidTr="00720DE2">
        <w:tc>
          <w:tcPr>
            <w:tcW w:w="8296" w:type="dxa"/>
            <w:gridSpan w:val="2"/>
          </w:tcPr>
          <w:p w14:paraId="064C87F6" w14:textId="71E4E2B2" w:rsidR="001B1897" w:rsidRDefault="001B1897" w:rsidP="00720DE2">
            <w:r w:rsidRPr="0029418E">
              <w:rPr>
                <w:rFonts w:hint="eastAsia"/>
                <w:b/>
              </w:rPr>
              <w:t>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6E4892">
              <w:rPr>
                <w:rFonts w:hint="eastAsia"/>
              </w:rPr>
              <w:t>平台</w:t>
            </w:r>
            <w:r>
              <w:rPr>
                <w:rFonts w:hint="eastAsia"/>
              </w:rPr>
              <w:t>账务</w:t>
            </w:r>
          </w:p>
        </w:tc>
      </w:tr>
      <w:tr w:rsidR="001B1897" w:rsidRPr="008438E0" w14:paraId="17AB8A3B" w14:textId="77777777" w:rsidTr="00720DE2">
        <w:tc>
          <w:tcPr>
            <w:tcW w:w="8296" w:type="dxa"/>
            <w:gridSpan w:val="2"/>
          </w:tcPr>
          <w:p w14:paraId="00CB709B" w14:textId="77777777" w:rsidR="001B1897" w:rsidRPr="008438E0" w:rsidRDefault="001B1897" w:rsidP="00720DE2">
            <w:r w:rsidRPr="008438E0">
              <w:rPr>
                <w:rFonts w:hint="eastAsia"/>
              </w:rPr>
              <w:t>参与者：</w:t>
            </w:r>
            <w:r w:rsidR="00AF2182">
              <w:rPr>
                <w:rFonts w:hint="eastAsia"/>
              </w:rPr>
              <w:t>后台管理人员</w:t>
            </w:r>
          </w:p>
        </w:tc>
      </w:tr>
      <w:tr w:rsidR="001B1897" w14:paraId="573DEABA" w14:textId="77777777" w:rsidTr="00720DE2">
        <w:tc>
          <w:tcPr>
            <w:tcW w:w="8296" w:type="dxa"/>
            <w:gridSpan w:val="2"/>
          </w:tcPr>
          <w:p w14:paraId="2AE2BB73" w14:textId="77777777" w:rsidR="001B1897" w:rsidRDefault="001B1897" w:rsidP="00720DE2">
            <w:r w:rsidRPr="00100409">
              <w:rPr>
                <w:rFonts w:hint="eastAsia"/>
                <w:b/>
              </w:rPr>
              <w:t>描述：</w:t>
            </w:r>
            <w:r w:rsidR="00F56A9F">
              <w:rPr>
                <w:rFonts w:hint="eastAsia"/>
              </w:rPr>
              <w:t>用户处理对账时</w:t>
            </w:r>
            <w:r w:rsidR="00154AA3">
              <w:rPr>
                <w:rFonts w:hint="eastAsia"/>
              </w:rPr>
              <w:t>所</w:t>
            </w:r>
            <w:r w:rsidR="00F56A9F">
              <w:rPr>
                <w:rFonts w:hint="eastAsia"/>
              </w:rPr>
              <w:t>出现的差错，</w:t>
            </w:r>
            <w:r w:rsidR="00EE376F">
              <w:t xml:space="preserve"> </w:t>
            </w:r>
          </w:p>
        </w:tc>
      </w:tr>
      <w:tr w:rsidR="001B1897" w:rsidRPr="00100409" w14:paraId="52C8E9BE" w14:textId="77777777" w:rsidTr="00720DE2">
        <w:tc>
          <w:tcPr>
            <w:tcW w:w="8296" w:type="dxa"/>
            <w:gridSpan w:val="2"/>
          </w:tcPr>
          <w:p w14:paraId="7D62CFC0" w14:textId="7E299893" w:rsidR="001B1897" w:rsidRPr="00D1632C" w:rsidRDefault="001B1897" w:rsidP="00720DE2">
            <w:r>
              <w:rPr>
                <w:rFonts w:hint="eastAsia"/>
                <w:b/>
              </w:rPr>
              <w:t>触发事件：</w:t>
            </w:r>
            <w:r w:rsidR="00D22A4B">
              <w:rPr>
                <w:rFonts w:hint="eastAsia"/>
              </w:rPr>
              <w:t>界面操作</w:t>
            </w:r>
          </w:p>
        </w:tc>
      </w:tr>
      <w:tr w:rsidR="001B1897" w14:paraId="7A311F34" w14:textId="77777777" w:rsidTr="008C1F9D">
        <w:tc>
          <w:tcPr>
            <w:tcW w:w="4148" w:type="dxa"/>
            <w:shd w:val="clear" w:color="auto" w:fill="BFBFBF" w:themeFill="background1" w:themeFillShade="BF"/>
          </w:tcPr>
          <w:p w14:paraId="00BBF492" w14:textId="77777777" w:rsidR="001B1897" w:rsidRDefault="001B1897" w:rsidP="00720DE2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主成功</w:t>
            </w:r>
            <w:proofErr w:type="gramEnd"/>
            <w:r>
              <w:rPr>
                <w:rFonts w:hint="eastAsia"/>
                <w:b/>
              </w:rPr>
              <w:t>场景：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45A230A6" w14:textId="77777777" w:rsidR="001B1897" w:rsidRDefault="001B1897" w:rsidP="00720DE2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1B1897" w:rsidRPr="00A127D4" w14:paraId="212161DD" w14:textId="77777777" w:rsidTr="00720DE2">
        <w:tc>
          <w:tcPr>
            <w:tcW w:w="4148" w:type="dxa"/>
          </w:tcPr>
          <w:p w14:paraId="4986FD75" w14:textId="77777777" w:rsidR="001B1897" w:rsidRPr="00A127D4" w:rsidRDefault="001B1897" w:rsidP="00720DE2">
            <w:r w:rsidRPr="00A127D4">
              <w:rPr>
                <w:rFonts w:hint="eastAsia"/>
              </w:rPr>
              <w:t>1</w:t>
            </w:r>
            <w:r w:rsidRPr="00A127D4">
              <w:t xml:space="preserve">. </w:t>
            </w:r>
            <w:r w:rsidR="00023C7A">
              <w:rPr>
                <w:rFonts w:hint="eastAsia"/>
              </w:rPr>
              <w:t>系统显示所有对账错误的交易</w:t>
            </w:r>
          </w:p>
        </w:tc>
        <w:tc>
          <w:tcPr>
            <w:tcW w:w="4148" w:type="dxa"/>
          </w:tcPr>
          <w:p w14:paraId="5AB65D2D" w14:textId="77777777" w:rsidR="001B1897" w:rsidRPr="00A127D4" w:rsidRDefault="0042177E" w:rsidP="00720DE2">
            <w:r>
              <w:rPr>
                <w:rFonts w:hint="eastAsia"/>
              </w:rPr>
              <w:t>错误</w:t>
            </w:r>
            <w:r w:rsidR="00023C7A">
              <w:rPr>
                <w:rFonts w:hint="eastAsia"/>
              </w:rPr>
              <w:t>交易</w:t>
            </w:r>
          </w:p>
        </w:tc>
      </w:tr>
      <w:tr w:rsidR="001B1897" w:rsidRPr="00A127D4" w14:paraId="0800735E" w14:textId="77777777" w:rsidTr="00720DE2">
        <w:tc>
          <w:tcPr>
            <w:tcW w:w="4148" w:type="dxa"/>
          </w:tcPr>
          <w:p w14:paraId="18B41EF3" w14:textId="77777777" w:rsidR="001B1897" w:rsidRPr="00A127D4" w:rsidRDefault="001B1897" w:rsidP="00720DE2">
            <w:r w:rsidRPr="00A127D4">
              <w:rPr>
                <w:rFonts w:hint="eastAsia"/>
              </w:rPr>
              <w:t>2</w:t>
            </w:r>
            <w:r w:rsidRPr="00A127D4">
              <w:t xml:space="preserve">. </w:t>
            </w:r>
            <w:r w:rsidR="002F7EE0">
              <w:rPr>
                <w:rFonts w:hint="eastAsia"/>
              </w:rPr>
              <w:t>用户选择交易</w:t>
            </w:r>
            <w:r w:rsidR="00F45C2D">
              <w:rPr>
                <w:rFonts w:hint="eastAsia"/>
              </w:rPr>
              <w:t>进行</w:t>
            </w:r>
            <w:r w:rsidR="002F7EE0">
              <w:rPr>
                <w:rFonts w:hint="eastAsia"/>
              </w:rPr>
              <w:t>调账</w:t>
            </w:r>
          </w:p>
        </w:tc>
        <w:tc>
          <w:tcPr>
            <w:tcW w:w="4148" w:type="dxa"/>
          </w:tcPr>
          <w:p w14:paraId="51140494" w14:textId="77777777" w:rsidR="001B1897" w:rsidRPr="00A127D4" w:rsidRDefault="001B1897" w:rsidP="00720DE2"/>
        </w:tc>
      </w:tr>
      <w:tr w:rsidR="001A44D4" w:rsidRPr="00A127D4" w14:paraId="18B74753" w14:textId="77777777" w:rsidTr="00720DE2">
        <w:tc>
          <w:tcPr>
            <w:tcW w:w="4148" w:type="dxa"/>
          </w:tcPr>
          <w:p w14:paraId="14568936" w14:textId="555909F4" w:rsidR="001A44D4" w:rsidRPr="00A127D4" w:rsidRDefault="001A44D4" w:rsidP="00720DE2">
            <w:r w:rsidRPr="002F7EE0">
              <w:rPr>
                <w:rFonts w:hint="eastAsia"/>
              </w:rPr>
              <w:t>3</w:t>
            </w:r>
            <w:r w:rsidRPr="002F7EE0">
              <w:t xml:space="preserve">. </w:t>
            </w:r>
            <w:r w:rsidRPr="002F7EE0">
              <w:rPr>
                <w:rFonts w:hint="eastAsia"/>
              </w:rPr>
              <w:t>系统</w:t>
            </w:r>
            <w:r w:rsidR="00B57D2E">
              <w:rPr>
                <w:rFonts w:hint="eastAsia"/>
              </w:rPr>
              <w:t>提</w:t>
            </w:r>
            <w:r w:rsidRPr="002F7EE0">
              <w:rPr>
                <w:rFonts w:hint="eastAsia"/>
              </w:rPr>
              <w:t>示调账成功</w:t>
            </w:r>
          </w:p>
        </w:tc>
        <w:tc>
          <w:tcPr>
            <w:tcW w:w="4148" w:type="dxa"/>
          </w:tcPr>
          <w:p w14:paraId="56DA8899" w14:textId="77777777" w:rsidR="001A44D4" w:rsidRPr="00A127D4" w:rsidRDefault="001A44D4" w:rsidP="00720DE2"/>
        </w:tc>
      </w:tr>
      <w:tr w:rsidR="00F56A9F" w:rsidRPr="00E3672C" w14:paraId="62FD77CA" w14:textId="77777777" w:rsidTr="00720DE2">
        <w:tc>
          <w:tcPr>
            <w:tcW w:w="8296" w:type="dxa"/>
            <w:gridSpan w:val="2"/>
          </w:tcPr>
          <w:p w14:paraId="4A380AA7" w14:textId="77777777" w:rsidR="00F56A9F" w:rsidRDefault="00F56A9F" w:rsidP="00F56A9F">
            <w:r>
              <w:rPr>
                <w:rFonts w:hint="eastAsia"/>
                <w:b/>
              </w:rPr>
              <w:t>其他：</w:t>
            </w:r>
            <w:proofErr w:type="gramStart"/>
            <w:r w:rsidR="00EE376F">
              <w:rPr>
                <w:rFonts w:hint="eastAsia"/>
              </w:rPr>
              <w:t>长款需</w:t>
            </w:r>
            <w:proofErr w:type="gramEnd"/>
            <w:r w:rsidR="00EE376F">
              <w:rPr>
                <w:rFonts w:hint="eastAsia"/>
              </w:rPr>
              <w:t>退回原支付账号，短款需要手工核销，所有操作均需要相应权限</w:t>
            </w:r>
            <w:r w:rsidR="00F45C2D">
              <w:rPr>
                <w:rFonts w:hint="eastAsia"/>
              </w:rPr>
              <w:t>。</w:t>
            </w:r>
          </w:p>
        </w:tc>
      </w:tr>
    </w:tbl>
    <w:p w14:paraId="30E97965" w14:textId="625EB161" w:rsidR="001B1897" w:rsidRDefault="001B1897" w:rsidP="001B1897"/>
    <w:p w14:paraId="4AA36A15" w14:textId="42DC4C63" w:rsidR="0038638C" w:rsidRDefault="002C1C7B" w:rsidP="0038638C">
      <w:pPr>
        <w:pStyle w:val="3"/>
      </w:pPr>
      <w:bookmarkStart w:id="22" w:name="_Toc146084365"/>
      <w:r>
        <w:rPr>
          <w:rFonts w:hint="eastAsia"/>
        </w:rPr>
        <w:t>配置</w:t>
      </w:r>
      <w:r w:rsidR="0038638C">
        <w:rPr>
          <w:rFonts w:hint="eastAsia"/>
        </w:rPr>
        <w:t>支付渠道</w:t>
      </w:r>
      <w:bookmarkEnd w:id="2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638C" w14:paraId="679FB9AC" w14:textId="77777777" w:rsidTr="00212B81">
        <w:tc>
          <w:tcPr>
            <w:tcW w:w="4148" w:type="dxa"/>
          </w:tcPr>
          <w:p w14:paraId="7A2972C7" w14:textId="11FAE3D9" w:rsidR="0038638C" w:rsidRDefault="0038638C" w:rsidP="00212B81">
            <w:pPr>
              <w:rPr>
                <w:b/>
              </w:rPr>
            </w:pPr>
            <w:r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-006</w:t>
            </w:r>
          </w:p>
        </w:tc>
        <w:tc>
          <w:tcPr>
            <w:tcW w:w="4148" w:type="dxa"/>
          </w:tcPr>
          <w:p w14:paraId="2325439E" w14:textId="6CA05713" w:rsidR="0038638C" w:rsidRDefault="0038638C" w:rsidP="00212B81">
            <w:r>
              <w:rPr>
                <w:rFonts w:hint="eastAsia"/>
                <w:b/>
              </w:rPr>
              <w:t>用例名称：</w:t>
            </w:r>
            <w:r w:rsidR="005C3CCF" w:rsidRPr="005C3CCF">
              <w:rPr>
                <w:rFonts w:hint="eastAsia"/>
                <w:bCs/>
              </w:rPr>
              <w:t>配置</w:t>
            </w:r>
            <w:r>
              <w:rPr>
                <w:rFonts w:hint="eastAsia"/>
              </w:rPr>
              <w:t>支付渠道</w:t>
            </w:r>
          </w:p>
        </w:tc>
      </w:tr>
      <w:tr w:rsidR="00D64332" w:rsidRPr="002A6F7A" w14:paraId="67DC0460" w14:textId="77777777" w:rsidTr="00212B81">
        <w:tc>
          <w:tcPr>
            <w:tcW w:w="8296" w:type="dxa"/>
            <w:gridSpan w:val="2"/>
            <w:shd w:val="clear" w:color="auto" w:fill="B4C6E7" w:themeFill="accent1" w:themeFillTint="66"/>
          </w:tcPr>
          <w:p w14:paraId="72C76E36" w14:textId="77777777" w:rsidR="00D64332" w:rsidRPr="00087481" w:rsidRDefault="00D64332" w:rsidP="00212B81">
            <w:pPr>
              <w:rPr>
                <w:b/>
              </w:rPr>
            </w:pPr>
            <w:r w:rsidRPr="00087481">
              <w:rPr>
                <w:rFonts w:hint="eastAsia"/>
                <w:b/>
              </w:rPr>
              <w:t>级别：</w:t>
            </w:r>
            <w:r w:rsidRPr="00087481">
              <w:rPr>
                <w:rFonts w:hint="eastAsia"/>
              </w:rPr>
              <w:t>用户目标</w:t>
            </w:r>
            <w:r w:rsidRPr="00087481">
              <w:rPr>
                <w:rFonts w:hint="eastAsia"/>
              </w:rPr>
              <w:t xml:space="preserve"> </w:t>
            </w:r>
            <w:r w:rsidRPr="00087481">
              <w:t xml:space="preserve">                                                              </w:t>
            </w:r>
          </w:p>
        </w:tc>
      </w:tr>
      <w:tr w:rsidR="00D64332" w14:paraId="7AD83267" w14:textId="77777777" w:rsidTr="00212B81">
        <w:tc>
          <w:tcPr>
            <w:tcW w:w="8296" w:type="dxa"/>
            <w:gridSpan w:val="2"/>
          </w:tcPr>
          <w:p w14:paraId="7EA0D354" w14:textId="77777777" w:rsidR="00D64332" w:rsidRDefault="00D64332" w:rsidP="00212B81">
            <w:r w:rsidRPr="0029418E">
              <w:rPr>
                <w:rFonts w:hint="eastAsia"/>
                <w:b/>
              </w:rPr>
              <w:t>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平台账务</w:t>
            </w:r>
          </w:p>
        </w:tc>
      </w:tr>
      <w:tr w:rsidR="00D64332" w:rsidRPr="008438E0" w14:paraId="07ED64EE" w14:textId="77777777" w:rsidTr="00212B81">
        <w:tc>
          <w:tcPr>
            <w:tcW w:w="8296" w:type="dxa"/>
            <w:gridSpan w:val="2"/>
          </w:tcPr>
          <w:p w14:paraId="5312810B" w14:textId="77777777" w:rsidR="00D64332" w:rsidRPr="008438E0" w:rsidRDefault="00D64332" w:rsidP="00212B81">
            <w:r w:rsidRPr="008438E0">
              <w:rPr>
                <w:rFonts w:hint="eastAsia"/>
              </w:rPr>
              <w:t>参与者：</w:t>
            </w:r>
            <w:r>
              <w:rPr>
                <w:rFonts w:hint="eastAsia"/>
              </w:rPr>
              <w:t>后台管理人员</w:t>
            </w:r>
          </w:p>
        </w:tc>
      </w:tr>
      <w:tr w:rsidR="00D64332" w14:paraId="441B1B17" w14:textId="77777777" w:rsidTr="00212B81">
        <w:tc>
          <w:tcPr>
            <w:tcW w:w="8296" w:type="dxa"/>
            <w:gridSpan w:val="2"/>
          </w:tcPr>
          <w:p w14:paraId="3945C173" w14:textId="574472E0" w:rsidR="00D64332" w:rsidRDefault="00D64332" w:rsidP="00212B81">
            <w:r w:rsidRPr="00100409">
              <w:rPr>
                <w:rFonts w:hint="eastAsia"/>
                <w:b/>
              </w:rPr>
              <w:t>描述：</w:t>
            </w:r>
            <w:r>
              <w:rPr>
                <w:rFonts w:hint="eastAsia"/>
              </w:rPr>
              <w:t>后台管理员增加支付渠道的相关信息和渠道参数（包括密钥，商户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等关键参数信息），</w:t>
            </w:r>
          </w:p>
        </w:tc>
      </w:tr>
      <w:tr w:rsidR="00D64332" w:rsidRPr="00100409" w14:paraId="7B120F42" w14:textId="77777777" w:rsidTr="00212B81">
        <w:tc>
          <w:tcPr>
            <w:tcW w:w="8296" w:type="dxa"/>
            <w:gridSpan w:val="2"/>
          </w:tcPr>
          <w:p w14:paraId="5EEB11AD" w14:textId="77777777" w:rsidR="00D64332" w:rsidRPr="00D1632C" w:rsidRDefault="00D64332" w:rsidP="00212B81">
            <w:r>
              <w:rPr>
                <w:rFonts w:hint="eastAsia"/>
                <w:b/>
              </w:rPr>
              <w:t>触发事件：</w:t>
            </w:r>
            <w:r>
              <w:rPr>
                <w:rFonts w:hint="eastAsia"/>
              </w:rPr>
              <w:t>界面操作</w:t>
            </w:r>
          </w:p>
        </w:tc>
      </w:tr>
      <w:tr w:rsidR="00D64332" w14:paraId="1BB18879" w14:textId="77777777" w:rsidTr="008C1F9D">
        <w:tc>
          <w:tcPr>
            <w:tcW w:w="4148" w:type="dxa"/>
            <w:shd w:val="clear" w:color="auto" w:fill="BFBFBF" w:themeFill="background1" w:themeFillShade="BF"/>
          </w:tcPr>
          <w:p w14:paraId="7EE04904" w14:textId="77777777" w:rsidR="00D64332" w:rsidRDefault="00D64332" w:rsidP="00212B81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主成功</w:t>
            </w:r>
            <w:proofErr w:type="gramEnd"/>
            <w:r>
              <w:rPr>
                <w:rFonts w:hint="eastAsia"/>
                <w:b/>
              </w:rPr>
              <w:t>场景：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7D5E09F9" w14:textId="77777777" w:rsidR="00D64332" w:rsidRDefault="00D64332" w:rsidP="00212B81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80647A" w:rsidRPr="00A127D4" w14:paraId="4DD17E21" w14:textId="77777777" w:rsidTr="00212B81">
        <w:tc>
          <w:tcPr>
            <w:tcW w:w="4148" w:type="dxa"/>
          </w:tcPr>
          <w:p w14:paraId="5CE44E22" w14:textId="48DA8251" w:rsidR="0080647A" w:rsidRPr="00A127D4" w:rsidRDefault="0080647A" w:rsidP="00212B81">
            <w:r>
              <w:rPr>
                <w:rFonts w:hint="eastAsia"/>
              </w:rPr>
              <w:lastRenderedPageBreak/>
              <w:t>1</w:t>
            </w:r>
            <w:r>
              <w:t xml:space="preserve">. </w:t>
            </w:r>
            <w:r>
              <w:rPr>
                <w:rFonts w:hint="eastAsia"/>
              </w:rPr>
              <w:t>系统显示支持的支付渠道</w:t>
            </w:r>
            <w:r w:rsidR="002C5AE9">
              <w:rPr>
                <w:rFonts w:hint="eastAsia"/>
              </w:rPr>
              <w:t>和</w:t>
            </w:r>
            <w:r w:rsidR="002B3703">
              <w:rPr>
                <w:rFonts w:hint="eastAsia"/>
              </w:rPr>
              <w:t>已经配置的支付渠道</w:t>
            </w:r>
          </w:p>
        </w:tc>
        <w:tc>
          <w:tcPr>
            <w:tcW w:w="4148" w:type="dxa"/>
          </w:tcPr>
          <w:p w14:paraId="3D9665F0" w14:textId="6D4F3F07" w:rsidR="0080647A" w:rsidRDefault="0080647A" w:rsidP="00212B81">
            <w:r>
              <w:rPr>
                <w:rFonts w:hint="eastAsia"/>
              </w:rPr>
              <w:t>支付渠道名称</w:t>
            </w:r>
          </w:p>
        </w:tc>
      </w:tr>
      <w:tr w:rsidR="00D64332" w:rsidRPr="00A127D4" w14:paraId="0DAB761C" w14:textId="77777777" w:rsidTr="00212B81">
        <w:tc>
          <w:tcPr>
            <w:tcW w:w="4148" w:type="dxa"/>
          </w:tcPr>
          <w:p w14:paraId="04CD5CE8" w14:textId="03FA3CEC" w:rsidR="00D64332" w:rsidRPr="00A127D4" w:rsidRDefault="0080647A" w:rsidP="00212B81">
            <w:r>
              <w:t>2</w:t>
            </w:r>
            <w:r w:rsidR="00D64332" w:rsidRPr="00A127D4">
              <w:t xml:space="preserve">. </w:t>
            </w:r>
            <w:r>
              <w:rPr>
                <w:rFonts w:hint="eastAsia"/>
              </w:rPr>
              <w:t>用户</w:t>
            </w:r>
            <w:r w:rsidR="001725FD">
              <w:rPr>
                <w:rFonts w:hint="eastAsia"/>
              </w:rPr>
              <w:t>从支持的支付渠道中，</w:t>
            </w:r>
            <w:r>
              <w:rPr>
                <w:rFonts w:hint="eastAsia"/>
              </w:rPr>
              <w:t>选择需配置的支付渠道，</w:t>
            </w:r>
            <w:r w:rsidR="005C3CCF">
              <w:rPr>
                <w:rFonts w:hint="eastAsia"/>
              </w:rPr>
              <w:t>输入渠道参数（密钥，平台在渠道申请的商户</w:t>
            </w:r>
            <w:r w:rsidR="005C3CCF">
              <w:rPr>
                <w:rFonts w:hint="eastAsia"/>
              </w:rPr>
              <w:t>id</w:t>
            </w:r>
            <w:r w:rsidR="005C3CCF">
              <w:rPr>
                <w:rFonts w:hint="eastAsia"/>
              </w:rPr>
              <w:t>）</w:t>
            </w:r>
            <w:r w:rsidR="006409CB">
              <w:rPr>
                <w:rFonts w:hint="eastAsia"/>
              </w:rPr>
              <w:t>、</w:t>
            </w:r>
            <w:r w:rsidR="00106727">
              <w:rPr>
                <w:rFonts w:hint="eastAsia"/>
              </w:rPr>
              <w:t>配置</w:t>
            </w:r>
            <w:r w:rsidR="006409CB">
              <w:rPr>
                <w:rFonts w:hint="eastAsia"/>
              </w:rPr>
              <w:t>启用时间等</w:t>
            </w:r>
          </w:p>
        </w:tc>
        <w:tc>
          <w:tcPr>
            <w:tcW w:w="4148" w:type="dxa"/>
          </w:tcPr>
          <w:p w14:paraId="5571E6AE" w14:textId="77E74D30" w:rsidR="00D64332" w:rsidRPr="00A127D4" w:rsidRDefault="0080647A" w:rsidP="00212B81">
            <w:r>
              <w:rPr>
                <w:rFonts w:hint="eastAsia"/>
              </w:rPr>
              <w:t>渠道参数（密钥，平台在渠道申请的商户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 w:rsidR="006409CB">
              <w:rPr>
                <w:rFonts w:hint="eastAsia"/>
              </w:rPr>
              <w:t>，各个平台不同</w:t>
            </w:r>
          </w:p>
        </w:tc>
      </w:tr>
      <w:tr w:rsidR="00D64332" w:rsidRPr="00A127D4" w14:paraId="63F41252" w14:textId="77777777" w:rsidTr="00212B81">
        <w:tc>
          <w:tcPr>
            <w:tcW w:w="4148" w:type="dxa"/>
          </w:tcPr>
          <w:p w14:paraId="327E78F5" w14:textId="5B5C5FA8" w:rsidR="00D64332" w:rsidRPr="00A127D4" w:rsidRDefault="00D64332" w:rsidP="00212B81">
            <w:r w:rsidRPr="002F7EE0">
              <w:rPr>
                <w:rFonts w:hint="eastAsia"/>
              </w:rPr>
              <w:t>3</w:t>
            </w:r>
            <w:r w:rsidRPr="002F7EE0">
              <w:t xml:space="preserve">. </w:t>
            </w:r>
            <w:r w:rsidRPr="002F7EE0">
              <w:rPr>
                <w:rFonts w:hint="eastAsia"/>
              </w:rPr>
              <w:t>系统</w:t>
            </w:r>
            <w:r>
              <w:rPr>
                <w:rFonts w:hint="eastAsia"/>
              </w:rPr>
              <w:t>提</w:t>
            </w:r>
            <w:r w:rsidRPr="002F7EE0">
              <w:rPr>
                <w:rFonts w:hint="eastAsia"/>
              </w:rPr>
              <w:t>示</w:t>
            </w:r>
            <w:r w:rsidR="00C44D22">
              <w:rPr>
                <w:rFonts w:hint="eastAsia"/>
              </w:rPr>
              <w:t>配置</w:t>
            </w:r>
            <w:r w:rsidRPr="002F7EE0">
              <w:rPr>
                <w:rFonts w:hint="eastAsia"/>
              </w:rPr>
              <w:t>成功</w:t>
            </w:r>
          </w:p>
        </w:tc>
        <w:tc>
          <w:tcPr>
            <w:tcW w:w="4148" w:type="dxa"/>
          </w:tcPr>
          <w:p w14:paraId="38F32C37" w14:textId="77777777" w:rsidR="00D64332" w:rsidRPr="00A127D4" w:rsidRDefault="00D64332" w:rsidP="00212B81"/>
        </w:tc>
      </w:tr>
      <w:tr w:rsidR="0038638C" w14:paraId="295E5F07" w14:textId="77777777" w:rsidTr="00212B81">
        <w:tc>
          <w:tcPr>
            <w:tcW w:w="8296" w:type="dxa"/>
            <w:gridSpan w:val="2"/>
          </w:tcPr>
          <w:p w14:paraId="07CB9D4E" w14:textId="557C019D" w:rsidR="0038638C" w:rsidRDefault="0038638C" w:rsidP="00212B81">
            <w:r>
              <w:rPr>
                <w:rFonts w:hint="eastAsia"/>
                <w:b/>
              </w:rPr>
              <w:t>其他：</w:t>
            </w:r>
            <w:r w:rsidR="0092073E">
              <w:rPr>
                <w:rFonts w:hint="eastAsia"/>
              </w:rPr>
              <w:t>只能配置系统支持的支付渠道，</w:t>
            </w:r>
            <w:r w:rsidR="00902B83">
              <w:rPr>
                <w:rFonts w:hint="eastAsia"/>
              </w:rPr>
              <w:t>同</w:t>
            </w:r>
            <w:proofErr w:type="gramStart"/>
            <w:r w:rsidR="00902B83">
              <w:rPr>
                <w:rFonts w:hint="eastAsia"/>
              </w:rPr>
              <w:t>一支付</w:t>
            </w:r>
            <w:proofErr w:type="gramEnd"/>
            <w:r w:rsidR="00902B83">
              <w:rPr>
                <w:rFonts w:hint="eastAsia"/>
              </w:rPr>
              <w:t>渠道可以配置多组参数，在任意时间依据启动时间靠后原则，只有一组配置有效。所有其他操作需根据当时有效的配置进行操作</w:t>
            </w:r>
          </w:p>
        </w:tc>
      </w:tr>
    </w:tbl>
    <w:p w14:paraId="65C7BD43" w14:textId="318BDDEF" w:rsidR="0038638C" w:rsidRDefault="0038638C" w:rsidP="001B1897"/>
    <w:p w14:paraId="28A85ADD" w14:textId="6EB83EB3" w:rsidR="00A43D43" w:rsidRDefault="00A43D43" w:rsidP="00A43D43">
      <w:pPr>
        <w:pStyle w:val="3"/>
      </w:pPr>
      <w:bookmarkStart w:id="23" w:name="_Toc146084366"/>
      <w:r>
        <w:rPr>
          <w:rFonts w:hint="eastAsia"/>
        </w:rPr>
        <w:t>删除配置支付渠道</w:t>
      </w:r>
      <w:bookmarkEnd w:id="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3D43" w14:paraId="089D6555" w14:textId="77777777" w:rsidTr="00F42D7E">
        <w:tc>
          <w:tcPr>
            <w:tcW w:w="4148" w:type="dxa"/>
          </w:tcPr>
          <w:p w14:paraId="5DB28DCD" w14:textId="7F0CD793" w:rsidR="00A43D43" w:rsidRDefault="00A43D43" w:rsidP="00F42D7E">
            <w:pPr>
              <w:rPr>
                <w:b/>
              </w:rPr>
            </w:pPr>
            <w:r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</w:t>
            </w:r>
            <w:r w:rsidR="00E91308">
              <w:rPr>
                <w:b/>
              </w:rPr>
              <w:t>7</w:t>
            </w:r>
          </w:p>
        </w:tc>
        <w:tc>
          <w:tcPr>
            <w:tcW w:w="4148" w:type="dxa"/>
          </w:tcPr>
          <w:p w14:paraId="25F6D02F" w14:textId="77777777" w:rsidR="00A43D43" w:rsidRDefault="00A43D43" w:rsidP="00F42D7E">
            <w:r>
              <w:rPr>
                <w:rFonts w:hint="eastAsia"/>
                <w:b/>
              </w:rPr>
              <w:t>用例名称：</w:t>
            </w:r>
            <w:r w:rsidRPr="005C3CCF">
              <w:rPr>
                <w:rFonts w:hint="eastAsia"/>
                <w:bCs/>
              </w:rPr>
              <w:t>配置</w:t>
            </w:r>
            <w:r>
              <w:rPr>
                <w:rFonts w:hint="eastAsia"/>
              </w:rPr>
              <w:t>支付渠道</w:t>
            </w:r>
          </w:p>
        </w:tc>
      </w:tr>
      <w:tr w:rsidR="00A43D43" w:rsidRPr="002A6F7A" w14:paraId="0C261159" w14:textId="77777777" w:rsidTr="00F42D7E">
        <w:tc>
          <w:tcPr>
            <w:tcW w:w="8296" w:type="dxa"/>
            <w:gridSpan w:val="2"/>
            <w:shd w:val="clear" w:color="auto" w:fill="B4C6E7" w:themeFill="accent1" w:themeFillTint="66"/>
          </w:tcPr>
          <w:p w14:paraId="19452195" w14:textId="77777777" w:rsidR="00A43D43" w:rsidRPr="00087481" w:rsidRDefault="00A43D43" w:rsidP="00F42D7E">
            <w:pPr>
              <w:rPr>
                <w:b/>
              </w:rPr>
            </w:pPr>
            <w:r w:rsidRPr="00087481">
              <w:rPr>
                <w:rFonts w:hint="eastAsia"/>
                <w:b/>
              </w:rPr>
              <w:t>级别：</w:t>
            </w:r>
            <w:r w:rsidRPr="00087481">
              <w:rPr>
                <w:rFonts w:hint="eastAsia"/>
              </w:rPr>
              <w:t>用户目标</w:t>
            </w:r>
            <w:r w:rsidRPr="00087481">
              <w:rPr>
                <w:rFonts w:hint="eastAsia"/>
              </w:rPr>
              <w:t xml:space="preserve"> </w:t>
            </w:r>
            <w:r w:rsidRPr="00087481">
              <w:t xml:space="preserve">                                                              </w:t>
            </w:r>
          </w:p>
        </w:tc>
      </w:tr>
      <w:tr w:rsidR="00A43D43" w14:paraId="227BEAFD" w14:textId="77777777" w:rsidTr="00F42D7E">
        <w:tc>
          <w:tcPr>
            <w:tcW w:w="8296" w:type="dxa"/>
            <w:gridSpan w:val="2"/>
          </w:tcPr>
          <w:p w14:paraId="2B7429FF" w14:textId="77777777" w:rsidR="00A43D43" w:rsidRDefault="00A43D43" w:rsidP="00F42D7E">
            <w:r w:rsidRPr="0029418E">
              <w:rPr>
                <w:rFonts w:hint="eastAsia"/>
                <w:b/>
              </w:rPr>
              <w:t>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平台账务</w:t>
            </w:r>
          </w:p>
        </w:tc>
      </w:tr>
      <w:tr w:rsidR="00A43D43" w:rsidRPr="008438E0" w14:paraId="26E772F9" w14:textId="77777777" w:rsidTr="00F42D7E">
        <w:tc>
          <w:tcPr>
            <w:tcW w:w="8296" w:type="dxa"/>
            <w:gridSpan w:val="2"/>
          </w:tcPr>
          <w:p w14:paraId="06F2AD1A" w14:textId="77777777" w:rsidR="00A43D43" w:rsidRPr="008438E0" w:rsidRDefault="00A43D43" w:rsidP="00F42D7E">
            <w:r w:rsidRPr="008438E0">
              <w:rPr>
                <w:rFonts w:hint="eastAsia"/>
              </w:rPr>
              <w:t>参与者：</w:t>
            </w:r>
            <w:r>
              <w:rPr>
                <w:rFonts w:hint="eastAsia"/>
              </w:rPr>
              <w:t>后台管理人员</w:t>
            </w:r>
          </w:p>
        </w:tc>
      </w:tr>
      <w:tr w:rsidR="00A43D43" w14:paraId="639605A3" w14:textId="77777777" w:rsidTr="00F42D7E">
        <w:tc>
          <w:tcPr>
            <w:tcW w:w="8296" w:type="dxa"/>
            <w:gridSpan w:val="2"/>
          </w:tcPr>
          <w:p w14:paraId="18327A99" w14:textId="77777777" w:rsidR="00A43D43" w:rsidRDefault="00A43D43" w:rsidP="00F42D7E">
            <w:r w:rsidRPr="00100409">
              <w:rPr>
                <w:rFonts w:hint="eastAsia"/>
                <w:b/>
              </w:rPr>
              <w:t>描述：</w:t>
            </w:r>
            <w:r>
              <w:rPr>
                <w:rFonts w:hint="eastAsia"/>
              </w:rPr>
              <w:t>后台管理员增加支付渠道的相关信息和渠道参数（包括密钥，商户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等关键参数信息），</w:t>
            </w:r>
          </w:p>
        </w:tc>
      </w:tr>
      <w:tr w:rsidR="00A43D43" w:rsidRPr="00100409" w14:paraId="326A0B89" w14:textId="77777777" w:rsidTr="00F42D7E">
        <w:tc>
          <w:tcPr>
            <w:tcW w:w="8296" w:type="dxa"/>
            <w:gridSpan w:val="2"/>
          </w:tcPr>
          <w:p w14:paraId="0D63380D" w14:textId="77777777" w:rsidR="00A43D43" w:rsidRPr="00D1632C" w:rsidRDefault="00A43D43" w:rsidP="00F42D7E">
            <w:r>
              <w:rPr>
                <w:rFonts w:hint="eastAsia"/>
                <w:b/>
              </w:rPr>
              <w:t>触发事件：</w:t>
            </w:r>
            <w:r>
              <w:rPr>
                <w:rFonts w:hint="eastAsia"/>
              </w:rPr>
              <w:t>界面操作</w:t>
            </w:r>
          </w:p>
        </w:tc>
      </w:tr>
      <w:tr w:rsidR="00A43D43" w14:paraId="53EFCEB0" w14:textId="77777777" w:rsidTr="00F42D7E">
        <w:tc>
          <w:tcPr>
            <w:tcW w:w="4148" w:type="dxa"/>
            <w:shd w:val="clear" w:color="auto" w:fill="BFBFBF" w:themeFill="background1" w:themeFillShade="BF"/>
          </w:tcPr>
          <w:p w14:paraId="2949652E" w14:textId="77777777" w:rsidR="00A43D43" w:rsidRDefault="00A43D43" w:rsidP="00F42D7E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主成功</w:t>
            </w:r>
            <w:proofErr w:type="gramEnd"/>
            <w:r>
              <w:rPr>
                <w:rFonts w:hint="eastAsia"/>
                <w:b/>
              </w:rPr>
              <w:t>场景：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7FBB6A74" w14:textId="77777777" w:rsidR="00A43D43" w:rsidRDefault="00A43D43" w:rsidP="00F42D7E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A43D43" w:rsidRPr="00A127D4" w14:paraId="5C2FBA80" w14:textId="77777777" w:rsidTr="00F42D7E">
        <w:tc>
          <w:tcPr>
            <w:tcW w:w="4148" w:type="dxa"/>
          </w:tcPr>
          <w:p w14:paraId="31D91B2B" w14:textId="62024D71" w:rsidR="00A43D43" w:rsidRPr="00A127D4" w:rsidRDefault="00A43D43" w:rsidP="00F42D7E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系统显示</w:t>
            </w:r>
            <w:r w:rsidR="00BD2834">
              <w:rPr>
                <w:rFonts w:hint="eastAsia"/>
              </w:rPr>
              <w:t>可删除的</w:t>
            </w:r>
            <w:r>
              <w:rPr>
                <w:rFonts w:hint="eastAsia"/>
              </w:rPr>
              <w:t>已经配置的支付渠道</w:t>
            </w:r>
          </w:p>
        </w:tc>
        <w:tc>
          <w:tcPr>
            <w:tcW w:w="4148" w:type="dxa"/>
          </w:tcPr>
          <w:p w14:paraId="70F4034E" w14:textId="77777777" w:rsidR="00A43D43" w:rsidRDefault="00A43D43" w:rsidP="00F42D7E">
            <w:r>
              <w:rPr>
                <w:rFonts w:hint="eastAsia"/>
              </w:rPr>
              <w:t>支付渠道名称</w:t>
            </w:r>
          </w:p>
        </w:tc>
      </w:tr>
      <w:tr w:rsidR="00A43D43" w:rsidRPr="00A127D4" w14:paraId="1625D7E8" w14:textId="77777777" w:rsidTr="00F42D7E">
        <w:tc>
          <w:tcPr>
            <w:tcW w:w="4148" w:type="dxa"/>
          </w:tcPr>
          <w:p w14:paraId="2E12A162" w14:textId="76091B58" w:rsidR="00A43D43" w:rsidRPr="00A127D4" w:rsidRDefault="00A43D43" w:rsidP="00F42D7E">
            <w:r>
              <w:t>2</w:t>
            </w:r>
            <w:r w:rsidRPr="00A127D4">
              <w:t xml:space="preserve">. </w:t>
            </w:r>
            <w:r w:rsidR="007A20B9">
              <w:rPr>
                <w:rFonts w:hint="eastAsia"/>
              </w:rPr>
              <w:t>用户从已经配置的支付渠道中选择删除已有配置（只有启用时间未到的配置才可以删除）</w:t>
            </w:r>
          </w:p>
        </w:tc>
        <w:tc>
          <w:tcPr>
            <w:tcW w:w="4148" w:type="dxa"/>
          </w:tcPr>
          <w:p w14:paraId="1BC60120" w14:textId="00EAA3D9" w:rsidR="00A43D43" w:rsidRPr="00A127D4" w:rsidRDefault="007A20B9" w:rsidP="00F42D7E">
            <w:r>
              <w:rPr>
                <w:rFonts w:hint="eastAsia"/>
              </w:rPr>
              <w:t>已配置的支付</w:t>
            </w:r>
            <w:r w:rsidR="00A43D43">
              <w:rPr>
                <w:rFonts w:hint="eastAsia"/>
              </w:rPr>
              <w:t>渠道</w:t>
            </w:r>
          </w:p>
        </w:tc>
      </w:tr>
      <w:tr w:rsidR="00A43D43" w:rsidRPr="00A127D4" w14:paraId="419B4CC1" w14:textId="77777777" w:rsidTr="00F42D7E">
        <w:tc>
          <w:tcPr>
            <w:tcW w:w="4148" w:type="dxa"/>
          </w:tcPr>
          <w:p w14:paraId="44D8AA5C" w14:textId="3C7D86CC" w:rsidR="00A43D43" w:rsidRPr="00A127D4" w:rsidRDefault="00A43D43" w:rsidP="00F42D7E">
            <w:r w:rsidRPr="002F7EE0">
              <w:rPr>
                <w:rFonts w:hint="eastAsia"/>
              </w:rPr>
              <w:t>3</w:t>
            </w:r>
            <w:r w:rsidRPr="002F7EE0">
              <w:t xml:space="preserve">. </w:t>
            </w:r>
            <w:r w:rsidRPr="002F7EE0">
              <w:rPr>
                <w:rFonts w:hint="eastAsia"/>
              </w:rPr>
              <w:t>系统</w:t>
            </w:r>
            <w:r>
              <w:rPr>
                <w:rFonts w:hint="eastAsia"/>
              </w:rPr>
              <w:t>提</w:t>
            </w:r>
            <w:r w:rsidRPr="002F7EE0">
              <w:rPr>
                <w:rFonts w:hint="eastAsia"/>
              </w:rPr>
              <w:t>示</w:t>
            </w:r>
            <w:r w:rsidR="006223BE">
              <w:rPr>
                <w:rFonts w:hint="eastAsia"/>
              </w:rPr>
              <w:t>删除</w:t>
            </w:r>
            <w:r w:rsidRPr="002F7EE0">
              <w:rPr>
                <w:rFonts w:hint="eastAsia"/>
              </w:rPr>
              <w:t>成功</w:t>
            </w:r>
          </w:p>
        </w:tc>
        <w:tc>
          <w:tcPr>
            <w:tcW w:w="4148" w:type="dxa"/>
          </w:tcPr>
          <w:p w14:paraId="470C6569" w14:textId="77777777" w:rsidR="00A43D43" w:rsidRPr="00A127D4" w:rsidRDefault="00A43D43" w:rsidP="00F42D7E"/>
        </w:tc>
      </w:tr>
      <w:tr w:rsidR="00A43D43" w14:paraId="4FD6FDF5" w14:textId="77777777" w:rsidTr="00F42D7E">
        <w:tc>
          <w:tcPr>
            <w:tcW w:w="8296" w:type="dxa"/>
            <w:gridSpan w:val="2"/>
          </w:tcPr>
          <w:p w14:paraId="2E8C1A3A" w14:textId="77777777" w:rsidR="00A43D43" w:rsidRDefault="00A43D43" w:rsidP="00F42D7E">
            <w:r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只能配置系统支持的支付渠道，</w:t>
            </w:r>
          </w:p>
        </w:tc>
      </w:tr>
    </w:tbl>
    <w:p w14:paraId="5DCDEC9E" w14:textId="77777777" w:rsidR="00A43D43" w:rsidRPr="00A43D43" w:rsidRDefault="00A43D43" w:rsidP="001B1897"/>
    <w:p w14:paraId="232A673D" w14:textId="78232788" w:rsidR="00106727" w:rsidRDefault="00106727" w:rsidP="00106727">
      <w:pPr>
        <w:pStyle w:val="3"/>
      </w:pPr>
      <w:bookmarkStart w:id="24" w:name="_Toc146084367"/>
      <w:r>
        <w:rPr>
          <w:rFonts w:hint="eastAsia"/>
        </w:rPr>
        <w:t>暂停支付渠道</w:t>
      </w:r>
      <w:bookmarkEnd w:id="2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6727" w14:paraId="5D279535" w14:textId="77777777" w:rsidTr="00212B81">
        <w:tc>
          <w:tcPr>
            <w:tcW w:w="4148" w:type="dxa"/>
          </w:tcPr>
          <w:p w14:paraId="2CC75645" w14:textId="4C4A81FD" w:rsidR="00106727" w:rsidRDefault="00106727" w:rsidP="00212B81">
            <w:pPr>
              <w:rPr>
                <w:b/>
              </w:rPr>
            </w:pPr>
            <w:r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</w:t>
            </w:r>
            <w:r w:rsidR="00E91308">
              <w:rPr>
                <w:b/>
              </w:rPr>
              <w:t>8</w:t>
            </w:r>
          </w:p>
        </w:tc>
        <w:tc>
          <w:tcPr>
            <w:tcW w:w="4148" w:type="dxa"/>
          </w:tcPr>
          <w:p w14:paraId="76455700" w14:textId="1EB287BB" w:rsidR="00106727" w:rsidRDefault="00106727" w:rsidP="00212B81">
            <w:r>
              <w:rPr>
                <w:rFonts w:hint="eastAsia"/>
                <w:b/>
              </w:rPr>
              <w:t>用例名称：暂停</w:t>
            </w:r>
            <w:r>
              <w:rPr>
                <w:rFonts w:hint="eastAsia"/>
              </w:rPr>
              <w:t>支付渠道</w:t>
            </w:r>
          </w:p>
        </w:tc>
      </w:tr>
      <w:tr w:rsidR="00106727" w:rsidRPr="002A6F7A" w14:paraId="11509553" w14:textId="77777777" w:rsidTr="00212B81">
        <w:tc>
          <w:tcPr>
            <w:tcW w:w="8296" w:type="dxa"/>
            <w:gridSpan w:val="2"/>
            <w:shd w:val="clear" w:color="auto" w:fill="B4C6E7" w:themeFill="accent1" w:themeFillTint="66"/>
          </w:tcPr>
          <w:p w14:paraId="5293F5FC" w14:textId="77777777" w:rsidR="00106727" w:rsidRPr="00087481" w:rsidRDefault="00106727" w:rsidP="00212B81">
            <w:pPr>
              <w:rPr>
                <w:b/>
              </w:rPr>
            </w:pPr>
            <w:r w:rsidRPr="00087481">
              <w:rPr>
                <w:rFonts w:hint="eastAsia"/>
                <w:b/>
              </w:rPr>
              <w:t>级别：</w:t>
            </w:r>
            <w:r w:rsidRPr="00087481">
              <w:rPr>
                <w:rFonts w:hint="eastAsia"/>
              </w:rPr>
              <w:t>用户目标</w:t>
            </w:r>
            <w:r w:rsidRPr="00087481">
              <w:rPr>
                <w:rFonts w:hint="eastAsia"/>
              </w:rPr>
              <w:t xml:space="preserve"> </w:t>
            </w:r>
            <w:r w:rsidRPr="00087481">
              <w:t xml:space="preserve">                                                              </w:t>
            </w:r>
          </w:p>
        </w:tc>
      </w:tr>
      <w:tr w:rsidR="00106727" w14:paraId="6EA4F2D5" w14:textId="77777777" w:rsidTr="00212B81">
        <w:tc>
          <w:tcPr>
            <w:tcW w:w="8296" w:type="dxa"/>
            <w:gridSpan w:val="2"/>
          </w:tcPr>
          <w:p w14:paraId="5B7D3D49" w14:textId="77777777" w:rsidR="00106727" w:rsidRDefault="00106727" w:rsidP="00212B81">
            <w:r w:rsidRPr="0029418E">
              <w:rPr>
                <w:rFonts w:hint="eastAsia"/>
                <w:b/>
              </w:rPr>
              <w:t>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平台账务</w:t>
            </w:r>
          </w:p>
        </w:tc>
      </w:tr>
      <w:tr w:rsidR="00106727" w:rsidRPr="008438E0" w14:paraId="56B9A6F3" w14:textId="77777777" w:rsidTr="00212B81">
        <w:tc>
          <w:tcPr>
            <w:tcW w:w="8296" w:type="dxa"/>
            <w:gridSpan w:val="2"/>
          </w:tcPr>
          <w:p w14:paraId="4904C300" w14:textId="77777777" w:rsidR="00106727" w:rsidRPr="008438E0" w:rsidRDefault="00106727" w:rsidP="00212B81">
            <w:r w:rsidRPr="008438E0">
              <w:rPr>
                <w:rFonts w:hint="eastAsia"/>
              </w:rPr>
              <w:t>参与者：</w:t>
            </w:r>
            <w:r>
              <w:rPr>
                <w:rFonts w:hint="eastAsia"/>
              </w:rPr>
              <w:t>后台管理人员</w:t>
            </w:r>
          </w:p>
        </w:tc>
      </w:tr>
      <w:tr w:rsidR="00106727" w14:paraId="4C49871D" w14:textId="77777777" w:rsidTr="00212B81">
        <w:tc>
          <w:tcPr>
            <w:tcW w:w="8296" w:type="dxa"/>
            <w:gridSpan w:val="2"/>
          </w:tcPr>
          <w:p w14:paraId="2B468ADA" w14:textId="6A138A21" w:rsidR="00106727" w:rsidRDefault="00106727" w:rsidP="00212B81">
            <w:r w:rsidRPr="00100409">
              <w:rPr>
                <w:rFonts w:hint="eastAsia"/>
                <w:b/>
              </w:rPr>
              <w:t>描述：</w:t>
            </w:r>
            <w:r>
              <w:rPr>
                <w:rFonts w:hint="eastAsia"/>
              </w:rPr>
              <w:t>后台管理员暂停支付渠道，暂停后所有的支付无法通过此渠道完成，但原有分账、对账、退款等业务照常</w:t>
            </w:r>
          </w:p>
        </w:tc>
      </w:tr>
      <w:tr w:rsidR="00106727" w:rsidRPr="00100409" w14:paraId="67852284" w14:textId="77777777" w:rsidTr="00212B81">
        <w:tc>
          <w:tcPr>
            <w:tcW w:w="8296" w:type="dxa"/>
            <w:gridSpan w:val="2"/>
          </w:tcPr>
          <w:p w14:paraId="3BD14D09" w14:textId="77777777" w:rsidR="00106727" w:rsidRPr="00D1632C" w:rsidRDefault="00106727" w:rsidP="00212B81">
            <w:r>
              <w:rPr>
                <w:rFonts w:hint="eastAsia"/>
                <w:b/>
              </w:rPr>
              <w:t>触发事件：</w:t>
            </w:r>
            <w:r>
              <w:rPr>
                <w:rFonts w:hint="eastAsia"/>
              </w:rPr>
              <w:t>界面操作</w:t>
            </w:r>
          </w:p>
        </w:tc>
      </w:tr>
      <w:tr w:rsidR="00106727" w14:paraId="6B28DE44" w14:textId="77777777" w:rsidTr="00212B81">
        <w:tc>
          <w:tcPr>
            <w:tcW w:w="4148" w:type="dxa"/>
            <w:shd w:val="clear" w:color="auto" w:fill="BFBFBF" w:themeFill="background1" w:themeFillShade="BF"/>
          </w:tcPr>
          <w:p w14:paraId="798A1065" w14:textId="77777777" w:rsidR="00106727" w:rsidRDefault="00106727" w:rsidP="00212B81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主成功</w:t>
            </w:r>
            <w:proofErr w:type="gramEnd"/>
            <w:r>
              <w:rPr>
                <w:rFonts w:hint="eastAsia"/>
                <w:b/>
              </w:rPr>
              <w:t>场景：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40A3E8DB" w14:textId="77777777" w:rsidR="00106727" w:rsidRDefault="00106727" w:rsidP="00212B81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106727" w:rsidRPr="00A127D4" w14:paraId="2F23536A" w14:textId="77777777" w:rsidTr="00212B81">
        <w:tc>
          <w:tcPr>
            <w:tcW w:w="4148" w:type="dxa"/>
          </w:tcPr>
          <w:p w14:paraId="19E3C633" w14:textId="32BA6705" w:rsidR="00106727" w:rsidRPr="00A127D4" w:rsidRDefault="00106727" w:rsidP="00212B81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系统显示</w:t>
            </w:r>
            <w:r w:rsidR="005035D1">
              <w:rPr>
                <w:rFonts w:hint="eastAsia"/>
              </w:rPr>
              <w:t>已经启用</w:t>
            </w:r>
            <w:r>
              <w:rPr>
                <w:rFonts w:hint="eastAsia"/>
              </w:rPr>
              <w:t>的支付渠道</w:t>
            </w:r>
          </w:p>
        </w:tc>
        <w:tc>
          <w:tcPr>
            <w:tcW w:w="4148" w:type="dxa"/>
          </w:tcPr>
          <w:p w14:paraId="523750CB" w14:textId="77777777" w:rsidR="00106727" w:rsidRDefault="00106727" w:rsidP="00212B81">
            <w:r>
              <w:rPr>
                <w:rFonts w:hint="eastAsia"/>
              </w:rPr>
              <w:t>支付渠道名称</w:t>
            </w:r>
          </w:p>
        </w:tc>
      </w:tr>
      <w:tr w:rsidR="00106727" w:rsidRPr="00A127D4" w14:paraId="0FB801A7" w14:textId="77777777" w:rsidTr="00212B81">
        <w:tc>
          <w:tcPr>
            <w:tcW w:w="4148" w:type="dxa"/>
          </w:tcPr>
          <w:p w14:paraId="7943D0E9" w14:textId="47B3305B" w:rsidR="00106727" w:rsidRPr="00A127D4" w:rsidRDefault="00106727" w:rsidP="00212B81">
            <w:r>
              <w:t>2</w:t>
            </w:r>
            <w:r w:rsidRPr="00A127D4">
              <w:t xml:space="preserve">. </w:t>
            </w:r>
            <w:r>
              <w:rPr>
                <w:rFonts w:hint="eastAsia"/>
              </w:rPr>
              <w:t>用户选择需暂停的支付渠道，输入暂停起效时间等</w:t>
            </w:r>
          </w:p>
        </w:tc>
        <w:tc>
          <w:tcPr>
            <w:tcW w:w="4148" w:type="dxa"/>
          </w:tcPr>
          <w:p w14:paraId="39B27ED2" w14:textId="682410FD" w:rsidR="00106727" w:rsidRPr="00A127D4" w:rsidRDefault="00106727" w:rsidP="00212B81"/>
        </w:tc>
      </w:tr>
      <w:tr w:rsidR="00106727" w:rsidRPr="00A127D4" w14:paraId="09647F6B" w14:textId="77777777" w:rsidTr="00212B81">
        <w:tc>
          <w:tcPr>
            <w:tcW w:w="4148" w:type="dxa"/>
          </w:tcPr>
          <w:p w14:paraId="21242276" w14:textId="77777777" w:rsidR="00106727" w:rsidRPr="00A127D4" w:rsidRDefault="00106727" w:rsidP="00212B81">
            <w:r w:rsidRPr="002F7EE0">
              <w:rPr>
                <w:rFonts w:hint="eastAsia"/>
              </w:rPr>
              <w:t>3</w:t>
            </w:r>
            <w:r w:rsidRPr="002F7EE0">
              <w:t xml:space="preserve">. </w:t>
            </w:r>
            <w:r w:rsidRPr="002F7EE0">
              <w:rPr>
                <w:rFonts w:hint="eastAsia"/>
              </w:rPr>
              <w:t>系统</w:t>
            </w:r>
            <w:r>
              <w:rPr>
                <w:rFonts w:hint="eastAsia"/>
              </w:rPr>
              <w:t>提</w:t>
            </w:r>
            <w:r w:rsidRPr="002F7EE0">
              <w:rPr>
                <w:rFonts w:hint="eastAsia"/>
              </w:rPr>
              <w:t>示</w:t>
            </w:r>
            <w:r>
              <w:rPr>
                <w:rFonts w:hint="eastAsia"/>
              </w:rPr>
              <w:t>配置</w:t>
            </w:r>
            <w:r w:rsidRPr="002F7EE0">
              <w:rPr>
                <w:rFonts w:hint="eastAsia"/>
              </w:rPr>
              <w:t>成功</w:t>
            </w:r>
          </w:p>
        </w:tc>
        <w:tc>
          <w:tcPr>
            <w:tcW w:w="4148" w:type="dxa"/>
          </w:tcPr>
          <w:p w14:paraId="024AC497" w14:textId="77777777" w:rsidR="00106727" w:rsidRPr="00A127D4" w:rsidRDefault="00106727" w:rsidP="00212B81"/>
        </w:tc>
      </w:tr>
      <w:tr w:rsidR="00106727" w14:paraId="0C1A369F" w14:textId="77777777" w:rsidTr="00212B81">
        <w:tc>
          <w:tcPr>
            <w:tcW w:w="8296" w:type="dxa"/>
            <w:gridSpan w:val="2"/>
          </w:tcPr>
          <w:p w14:paraId="6F78E5F1" w14:textId="3B319E0A" w:rsidR="00106727" w:rsidRDefault="00106727" w:rsidP="00212B81">
            <w:r>
              <w:rPr>
                <w:rFonts w:hint="eastAsia"/>
                <w:b/>
              </w:rPr>
              <w:t>其他：</w:t>
            </w:r>
          </w:p>
        </w:tc>
      </w:tr>
    </w:tbl>
    <w:p w14:paraId="24DBC6B2" w14:textId="2B403F98" w:rsidR="00106727" w:rsidRDefault="00106727" w:rsidP="001B1897"/>
    <w:p w14:paraId="02069663" w14:textId="2A1D5E43" w:rsidR="00E91308" w:rsidRDefault="00E91308" w:rsidP="00E91308">
      <w:pPr>
        <w:pStyle w:val="3"/>
      </w:pPr>
      <w:bookmarkStart w:id="25" w:name="_Toc146084368"/>
      <w:r>
        <w:rPr>
          <w:rFonts w:hint="eastAsia"/>
        </w:rPr>
        <w:t>取消暂停支付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1308" w14:paraId="7F15769E" w14:textId="77777777" w:rsidTr="00F42D7E">
        <w:tc>
          <w:tcPr>
            <w:tcW w:w="4148" w:type="dxa"/>
          </w:tcPr>
          <w:p w14:paraId="51C3F59B" w14:textId="0B73EDC0" w:rsidR="00E91308" w:rsidRDefault="00E91308" w:rsidP="00F42D7E">
            <w:pPr>
              <w:rPr>
                <w:b/>
              </w:rPr>
            </w:pPr>
            <w:r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-00</w:t>
            </w:r>
            <w:r w:rsidR="00E42839">
              <w:rPr>
                <w:b/>
              </w:rPr>
              <w:t>9</w:t>
            </w:r>
          </w:p>
        </w:tc>
        <w:tc>
          <w:tcPr>
            <w:tcW w:w="4148" w:type="dxa"/>
          </w:tcPr>
          <w:p w14:paraId="65B22A81" w14:textId="77777777" w:rsidR="00E91308" w:rsidRDefault="00E91308" w:rsidP="00F42D7E">
            <w:r>
              <w:rPr>
                <w:rFonts w:hint="eastAsia"/>
                <w:b/>
              </w:rPr>
              <w:t>用例名称：暂停</w:t>
            </w:r>
            <w:r>
              <w:rPr>
                <w:rFonts w:hint="eastAsia"/>
              </w:rPr>
              <w:t>支付渠道</w:t>
            </w:r>
          </w:p>
        </w:tc>
      </w:tr>
      <w:tr w:rsidR="00E91308" w:rsidRPr="002A6F7A" w14:paraId="13E59BA4" w14:textId="77777777" w:rsidTr="00F42D7E">
        <w:tc>
          <w:tcPr>
            <w:tcW w:w="8296" w:type="dxa"/>
            <w:gridSpan w:val="2"/>
            <w:shd w:val="clear" w:color="auto" w:fill="B4C6E7" w:themeFill="accent1" w:themeFillTint="66"/>
          </w:tcPr>
          <w:p w14:paraId="757490D8" w14:textId="77777777" w:rsidR="00E91308" w:rsidRPr="00087481" w:rsidRDefault="00E91308" w:rsidP="00F42D7E">
            <w:pPr>
              <w:rPr>
                <w:b/>
              </w:rPr>
            </w:pPr>
            <w:r w:rsidRPr="00087481">
              <w:rPr>
                <w:rFonts w:hint="eastAsia"/>
                <w:b/>
              </w:rPr>
              <w:t>级别：</w:t>
            </w:r>
            <w:r w:rsidRPr="00087481">
              <w:rPr>
                <w:rFonts w:hint="eastAsia"/>
              </w:rPr>
              <w:t>用户目标</w:t>
            </w:r>
            <w:r w:rsidRPr="00087481">
              <w:rPr>
                <w:rFonts w:hint="eastAsia"/>
              </w:rPr>
              <w:t xml:space="preserve"> </w:t>
            </w:r>
            <w:r w:rsidRPr="00087481">
              <w:t xml:space="preserve">                                                              </w:t>
            </w:r>
          </w:p>
        </w:tc>
      </w:tr>
      <w:tr w:rsidR="00E91308" w14:paraId="4B997D90" w14:textId="77777777" w:rsidTr="00F42D7E">
        <w:tc>
          <w:tcPr>
            <w:tcW w:w="8296" w:type="dxa"/>
            <w:gridSpan w:val="2"/>
          </w:tcPr>
          <w:p w14:paraId="6A90AF14" w14:textId="77777777" w:rsidR="00E91308" w:rsidRDefault="00E91308" w:rsidP="00F42D7E">
            <w:r w:rsidRPr="0029418E">
              <w:rPr>
                <w:rFonts w:hint="eastAsia"/>
                <w:b/>
              </w:rPr>
              <w:t>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平台账务</w:t>
            </w:r>
          </w:p>
        </w:tc>
      </w:tr>
      <w:tr w:rsidR="00E91308" w:rsidRPr="008438E0" w14:paraId="0355BD9A" w14:textId="77777777" w:rsidTr="00F42D7E">
        <w:tc>
          <w:tcPr>
            <w:tcW w:w="8296" w:type="dxa"/>
            <w:gridSpan w:val="2"/>
          </w:tcPr>
          <w:p w14:paraId="5A72DB59" w14:textId="77777777" w:rsidR="00E91308" w:rsidRPr="008438E0" w:rsidRDefault="00E91308" w:rsidP="00F42D7E">
            <w:r w:rsidRPr="008438E0">
              <w:rPr>
                <w:rFonts w:hint="eastAsia"/>
              </w:rPr>
              <w:t>参与者：</w:t>
            </w:r>
            <w:r>
              <w:rPr>
                <w:rFonts w:hint="eastAsia"/>
              </w:rPr>
              <w:t>后台管理人员</w:t>
            </w:r>
          </w:p>
        </w:tc>
      </w:tr>
      <w:tr w:rsidR="00E91308" w14:paraId="345872B8" w14:textId="77777777" w:rsidTr="00F42D7E">
        <w:tc>
          <w:tcPr>
            <w:tcW w:w="8296" w:type="dxa"/>
            <w:gridSpan w:val="2"/>
          </w:tcPr>
          <w:p w14:paraId="0B576F60" w14:textId="77777777" w:rsidR="00E91308" w:rsidRDefault="00E91308" w:rsidP="00F42D7E">
            <w:r w:rsidRPr="00100409">
              <w:rPr>
                <w:rFonts w:hint="eastAsia"/>
                <w:b/>
              </w:rPr>
              <w:t>描述：</w:t>
            </w:r>
            <w:r>
              <w:rPr>
                <w:rFonts w:hint="eastAsia"/>
              </w:rPr>
              <w:t>后台管理员暂停支付渠道，暂停后所有的支付无法通过此渠道完成，但原有分账、对账、退款等业务照常</w:t>
            </w:r>
          </w:p>
        </w:tc>
      </w:tr>
      <w:tr w:rsidR="00E91308" w:rsidRPr="00100409" w14:paraId="698E6ADE" w14:textId="77777777" w:rsidTr="00F42D7E">
        <w:tc>
          <w:tcPr>
            <w:tcW w:w="8296" w:type="dxa"/>
            <w:gridSpan w:val="2"/>
          </w:tcPr>
          <w:p w14:paraId="4035C334" w14:textId="77777777" w:rsidR="00E91308" w:rsidRPr="00D1632C" w:rsidRDefault="00E91308" w:rsidP="00F42D7E">
            <w:r>
              <w:rPr>
                <w:rFonts w:hint="eastAsia"/>
                <w:b/>
              </w:rPr>
              <w:t>触发事件：</w:t>
            </w:r>
            <w:r>
              <w:rPr>
                <w:rFonts w:hint="eastAsia"/>
              </w:rPr>
              <w:t>界面操作</w:t>
            </w:r>
          </w:p>
        </w:tc>
      </w:tr>
      <w:tr w:rsidR="00E91308" w14:paraId="0FAE40A2" w14:textId="77777777" w:rsidTr="00F42D7E">
        <w:tc>
          <w:tcPr>
            <w:tcW w:w="4148" w:type="dxa"/>
            <w:shd w:val="clear" w:color="auto" w:fill="BFBFBF" w:themeFill="background1" w:themeFillShade="BF"/>
          </w:tcPr>
          <w:p w14:paraId="17A6C3B5" w14:textId="77777777" w:rsidR="00E91308" w:rsidRDefault="00E91308" w:rsidP="00F42D7E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主成功</w:t>
            </w:r>
            <w:proofErr w:type="gramEnd"/>
            <w:r>
              <w:rPr>
                <w:rFonts w:hint="eastAsia"/>
                <w:b/>
              </w:rPr>
              <w:t>场景：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73AEB04C" w14:textId="77777777" w:rsidR="00E91308" w:rsidRDefault="00E91308" w:rsidP="00F42D7E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E91308" w:rsidRPr="00A127D4" w14:paraId="4C7594A5" w14:textId="77777777" w:rsidTr="00F42D7E">
        <w:tc>
          <w:tcPr>
            <w:tcW w:w="4148" w:type="dxa"/>
          </w:tcPr>
          <w:p w14:paraId="2AF2456B" w14:textId="197EACE7" w:rsidR="00E91308" w:rsidRPr="00A127D4" w:rsidRDefault="00E91308" w:rsidP="00F42D7E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系统显示</w:t>
            </w:r>
            <w:proofErr w:type="gramStart"/>
            <w:r>
              <w:rPr>
                <w:rFonts w:hint="eastAsia"/>
              </w:rPr>
              <w:t>已</w:t>
            </w:r>
            <w:r w:rsidR="00197CAC">
              <w:rPr>
                <w:rFonts w:hint="eastAsia"/>
              </w:rPr>
              <w:t>经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暂停</w:t>
            </w:r>
            <w:r w:rsidR="00197CAC">
              <w:rPr>
                <w:rFonts w:hint="eastAsia"/>
              </w:rPr>
              <w:t>支付渠道</w:t>
            </w:r>
            <w:r>
              <w:rPr>
                <w:rFonts w:hint="eastAsia"/>
              </w:rPr>
              <w:t>配置</w:t>
            </w:r>
          </w:p>
        </w:tc>
        <w:tc>
          <w:tcPr>
            <w:tcW w:w="4148" w:type="dxa"/>
          </w:tcPr>
          <w:p w14:paraId="2B5DE70C" w14:textId="77777777" w:rsidR="00E91308" w:rsidRDefault="00E91308" w:rsidP="00F42D7E">
            <w:r>
              <w:rPr>
                <w:rFonts w:hint="eastAsia"/>
              </w:rPr>
              <w:t>支付渠道名称</w:t>
            </w:r>
          </w:p>
        </w:tc>
      </w:tr>
      <w:tr w:rsidR="00E91308" w:rsidRPr="00A127D4" w14:paraId="56A852EC" w14:textId="77777777" w:rsidTr="00F42D7E">
        <w:tc>
          <w:tcPr>
            <w:tcW w:w="4148" w:type="dxa"/>
          </w:tcPr>
          <w:p w14:paraId="55D45D40" w14:textId="6DC6B49F" w:rsidR="00E91308" w:rsidRPr="00A127D4" w:rsidRDefault="00E91308" w:rsidP="00F42D7E">
            <w:r>
              <w:t>2</w:t>
            </w:r>
            <w:r w:rsidRPr="00A127D4">
              <w:t xml:space="preserve">. </w:t>
            </w:r>
            <w:r>
              <w:rPr>
                <w:rFonts w:hint="eastAsia"/>
              </w:rPr>
              <w:t>用户选择需</w:t>
            </w:r>
            <w:r w:rsidR="00197CAC">
              <w:rPr>
                <w:rFonts w:hint="eastAsia"/>
              </w:rPr>
              <w:t>取消</w:t>
            </w:r>
            <w:r>
              <w:rPr>
                <w:rFonts w:hint="eastAsia"/>
              </w:rPr>
              <w:t>暂停的支付渠道</w:t>
            </w:r>
            <w:r w:rsidR="00801F2E">
              <w:rPr>
                <w:rFonts w:hint="eastAsia"/>
              </w:rPr>
              <w:t xml:space="preserve">, </w:t>
            </w:r>
            <w:r w:rsidR="00801F2E">
              <w:rPr>
                <w:rFonts w:hint="eastAsia"/>
              </w:rPr>
              <w:t>重新启用配置</w:t>
            </w:r>
          </w:p>
        </w:tc>
        <w:tc>
          <w:tcPr>
            <w:tcW w:w="4148" w:type="dxa"/>
          </w:tcPr>
          <w:p w14:paraId="4F0A3BE3" w14:textId="77777777" w:rsidR="00E91308" w:rsidRPr="00A127D4" w:rsidRDefault="00E91308" w:rsidP="00F42D7E"/>
        </w:tc>
      </w:tr>
      <w:tr w:rsidR="00E91308" w:rsidRPr="00A127D4" w14:paraId="5A812D54" w14:textId="77777777" w:rsidTr="00F42D7E">
        <w:tc>
          <w:tcPr>
            <w:tcW w:w="4148" w:type="dxa"/>
          </w:tcPr>
          <w:p w14:paraId="12821150" w14:textId="77777777" w:rsidR="00E91308" w:rsidRPr="00A127D4" w:rsidRDefault="00E91308" w:rsidP="00F42D7E">
            <w:r w:rsidRPr="002F7EE0">
              <w:rPr>
                <w:rFonts w:hint="eastAsia"/>
              </w:rPr>
              <w:t>3</w:t>
            </w:r>
            <w:r w:rsidRPr="002F7EE0">
              <w:t xml:space="preserve">. </w:t>
            </w:r>
            <w:r w:rsidRPr="002F7EE0">
              <w:rPr>
                <w:rFonts w:hint="eastAsia"/>
              </w:rPr>
              <w:t>系统</w:t>
            </w:r>
            <w:r>
              <w:rPr>
                <w:rFonts w:hint="eastAsia"/>
              </w:rPr>
              <w:t>提</w:t>
            </w:r>
            <w:r w:rsidRPr="002F7EE0">
              <w:rPr>
                <w:rFonts w:hint="eastAsia"/>
              </w:rPr>
              <w:t>示</w:t>
            </w:r>
            <w:r>
              <w:rPr>
                <w:rFonts w:hint="eastAsia"/>
              </w:rPr>
              <w:t>配置</w:t>
            </w:r>
            <w:r w:rsidRPr="002F7EE0">
              <w:rPr>
                <w:rFonts w:hint="eastAsia"/>
              </w:rPr>
              <w:t>成功</w:t>
            </w:r>
          </w:p>
        </w:tc>
        <w:tc>
          <w:tcPr>
            <w:tcW w:w="4148" w:type="dxa"/>
          </w:tcPr>
          <w:p w14:paraId="22DEDAEB" w14:textId="77777777" w:rsidR="00E91308" w:rsidRPr="00A127D4" w:rsidRDefault="00E91308" w:rsidP="00F42D7E"/>
        </w:tc>
      </w:tr>
      <w:tr w:rsidR="00E91308" w14:paraId="6AC56B83" w14:textId="77777777" w:rsidTr="00F42D7E">
        <w:tc>
          <w:tcPr>
            <w:tcW w:w="8296" w:type="dxa"/>
            <w:gridSpan w:val="2"/>
          </w:tcPr>
          <w:p w14:paraId="79F29830" w14:textId="77777777" w:rsidR="00E91308" w:rsidRDefault="00E91308" w:rsidP="00F42D7E">
            <w:r>
              <w:rPr>
                <w:rFonts w:hint="eastAsia"/>
                <w:b/>
              </w:rPr>
              <w:t>其他：</w:t>
            </w:r>
          </w:p>
        </w:tc>
      </w:tr>
    </w:tbl>
    <w:p w14:paraId="5AD465EF" w14:textId="77777777" w:rsidR="00E91308" w:rsidRDefault="00E91308" w:rsidP="001B1897"/>
    <w:p w14:paraId="07E2D895" w14:textId="7253C487" w:rsidR="00356629" w:rsidRDefault="0029418E">
      <w:pPr>
        <w:pStyle w:val="3"/>
      </w:pPr>
      <w:bookmarkStart w:id="26" w:name="_Toc146084369"/>
      <w:proofErr w:type="gramStart"/>
      <w:r>
        <w:rPr>
          <w:rFonts w:hint="eastAsia"/>
        </w:rPr>
        <w:t>查</w:t>
      </w:r>
      <w:r w:rsidR="00ED25EE">
        <w:rPr>
          <w:rFonts w:hint="eastAsia"/>
        </w:rPr>
        <w:t>支付</w:t>
      </w:r>
      <w:r>
        <w:rPr>
          <w:rFonts w:hint="eastAsia"/>
        </w:rPr>
        <w:t>单</w:t>
      </w:r>
      <w:bookmarkEnd w:id="26"/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6629" w14:paraId="7321DFBB" w14:textId="77777777">
        <w:tc>
          <w:tcPr>
            <w:tcW w:w="4148" w:type="dxa"/>
          </w:tcPr>
          <w:p w14:paraId="249B8B25" w14:textId="114ABECF" w:rsidR="00356629" w:rsidRDefault="0029418E">
            <w:pPr>
              <w:rPr>
                <w:b/>
              </w:rPr>
            </w:pPr>
            <w:r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</w:t>
            </w:r>
            <w:r w:rsidR="00E42839">
              <w:rPr>
                <w:b/>
              </w:rPr>
              <w:t>10</w:t>
            </w:r>
          </w:p>
        </w:tc>
        <w:tc>
          <w:tcPr>
            <w:tcW w:w="4148" w:type="dxa"/>
          </w:tcPr>
          <w:p w14:paraId="7E35DB10" w14:textId="71BD222C" w:rsidR="00356629" w:rsidRDefault="0029418E">
            <w:r>
              <w:rPr>
                <w:rFonts w:hint="eastAsia"/>
                <w:b/>
              </w:rPr>
              <w:t>用例名称：</w:t>
            </w:r>
            <w:proofErr w:type="gramStart"/>
            <w:r>
              <w:rPr>
                <w:rFonts w:hint="eastAsia"/>
              </w:rPr>
              <w:t>查</w:t>
            </w:r>
            <w:r w:rsidR="006214B5">
              <w:rPr>
                <w:rFonts w:hint="eastAsia"/>
              </w:rPr>
              <w:t>支付</w:t>
            </w:r>
            <w:r>
              <w:rPr>
                <w:rFonts w:hint="eastAsia"/>
              </w:rPr>
              <w:t>单</w:t>
            </w:r>
            <w:proofErr w:type="gramEnd"/>
          </w:p>
        </w:tc>
      </w:tr>
      <w:tr w:rsidR="009F667F" w:rsidRPr="002A6F7A" w14:paraId="43997440" w14:textId="77777777" w:rsidTr="00B57D2E">
        <w:tc>
          <w:tcPr>
            <w:tcW w:w="8296" w:type="dxa"/>
            <w:gridSpan w:val="2"/>
            <w:shd w:val="clear" w:color="auto" w:fill="B4C6E7" w:themeFill="accent1" w:themeFillTint="66"/>
          </w:tcPr>
          <w:p w14:paraId="173411BE" w14:textId="77777777" w:rsidR="009F667F" w:rsidRPr="002A6F7A" w:rsidRDefault="009F667F" w:rsidP="00720DE2">
            <w:pPr>
              <w:rPr>
                <w:b/>
                <w:highlight w:val="cyan"/>
              </w:rPr>
            </w:pPr>
            <w:r w:rsidRPr="00B57D2E">
              <w:rPr>
                <w:rFonts w:hint="eastAsia"/>
                <w:b/>
              </w:rPr>
              <w:t>级别：</w:t>
            </w:r>
            <w:r w:rsidRPr="00B57D2E">
              <w:rPr>
                <w:rFonts w:hint="eastAsia"/>
              </w:rPr>
              <w:t>用户目标</w:t>
            </w:r>
            <w:r w:rsidRPr="00B57D2E">
              <w:rPr>
                <w:rFonts w:hint="eastAsia"/>
              </w:rPr>
              <w:t xml:space="preserve"> </w:t>
            </w:r>
            <w:r w:rsidRPr="00B57D2E">
              <w:t xml:space="preserve">                                                              </w:t>
            </w:r>
          </w:p>
        </w:tc>
      </w:tr>
      <w:tr w:rsidR="009F667F" w14:paraId="2F00FD58" w14:textId="77777777" w:rsidTr="009F667F">
        <w:tc>
          <w:tcPr>
            <w:tcW w:w="8296" w:type="dxa"/>
            <w:gridSpan w:val="2"/>
          </w:tcPr>
          <w:p w14:paraId="710D8700" w14:textId="2F112900" w:rsidR="009F667F" w:rsidRDefault="009F667F" w:rsidP="00720DE2">
            <w:r w:rsidRPr="0029418E">
              <w:rPr>
                <w:rFonts w:hint="eastAsia"/>
                <w:b/>
              </w:rPr>
              <w:t>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026EDC">
              <w:rPr>
                <w:rFonts w:hint="eastAsia"/>
              </w:rPr>
              <w:t>商户</w:t>
            </w:r>
            <w:r>
              <w:rPr>
                <w:rFonts w:hint="eastAsia"/>
              </w:rPr>
              <w:t>账务</w:t>
            </w:r>
          </w:p>
        </w:tc>
      </w:tr>
      <w:tr w:rsidR="009F667F" w:rsidRPr="008438E0" w14:paraId="31DAF6AC" w14:textId="77777777" w:rsidTr="009F667F">
        <w:tc>
          <w:tcPr>
            <w:tcW w:w="8296" w:type="dxa"/>
            <w:gridSpan w:val="2"/>
          </w:tcPr>
          <w:p w14:paraId="5403D3A3" w14:textId="0AF268BC" w:rsidR="009F667F" w:rsidRPr="008438E0" w:rsidRDefault="009F667F" w:rsidP="00720DE2">
            <w:r w:rsidRPr="008438E0">
              <w:rPr>
                <w:rFonts w:hint="eastAsia"/>
              </w:rPr>
              <w:t>参与者：</w:t>
            </w:r>
            <w:r>
              <w:rPr>
                <w:rFonts w:hint="eastAsia"/>
              </w:rPr>
              <w:t>后台管理人员</w:t>
            </w:r>
            <w:r w:rsidR="00ED25EE">
              <w:rPr>
                <w:rFonts w:hint="eastAsia"/>
              </w:rPr>
              <w:t>、商户</w:t>
            </w:r>
          </w:p>
        </w:tc>
      </w:tr>
      <w:tr w:rsidR="009F667F" w14:paraId="088D5D4C" w14:textId="77777777" w:rsidTr="009F667F">
        <w:tc>
          <w:tcPr>
            <w:tcW w:w="8296" w:type="dxa"/>
            <w:gridSpan w:val="2"/>
          </w:tcPr>
          <w:p w14:paraId="3835F1E3" w14:textId="70C9B0A2" w:rsidR="009F667F" w:rsidRDefault="009F667F" w:rsidP="00720DE2">
            <w:r w:rsidRPr="00100409">
              <w:rPr>
                <w:rFonts w:hint="eastAsia"/>
                <w:b/>
              </w:rPr>
              <w:t>描述：</w:t>
            </w:r>
            <w:r w:rsidR="00D0240D">
              <w:rPr>
                <w:rFonts w:hint="eastAsia"/>
              </w:rPr>
              <w:t>用户按照时间，金额，单号等条件查询所有</w:t>
            </w:r>
            <w:r w:rsidR="00887142">
              <w:rPr>
                <w:rFonts w:hint="eastAsia"/>
              </w:rPr>
              <w:t>支付</w:t>
            </w:r>
            <w:r w:rsidR="00D0240D">
              <w:rPr>
                <w:rFonts w:hint="eastAsia"/>
              </w:rPr>
              <w:t>交易</w:t>
            </w:r>
          </w:p>
        </w:tc>
      </w:tr>
      <w:tr w:rsidR="009F667F" w:rsidRPr="00100409" w14:paraId="7CD9098F" w14:textId="77777777" w:rsidTr="009F667F">
        <w:tc>
          <w:tcPr>
            <w:tcW w:w="8296" w:type="dxa"/>
            <w:gridSpan w:val="2"/>
          </w:tcPr>
          <w:p w14:paraId="3240D931" w14:textId="0826FA76" w:rsidR="009F667F" w:rsidRPr="00D1632C" w:rsidRDefault="009F667F" w:rsidP="00720DE2">
            <w:r>
              <w:rPr>
                <w:rFonts w:hint="eastAsia"/>
                <w:b/>
              </w:rPr>
              <w:t>触发事件：</w:t>
            </w:r>
            <w:r w:rsidRPr="00D1632C">
              <w:t xml:space="preserve"> </w:t>
            </w:r>
            <w:r w:rsidR="00ED25EE">
              <w:rPr>
                <w:rFonts w:hint="eastAsia"/>
              </w:rPr>
              <w:t>界面操作</w:t>
            </w:r>
          </w:p>
        </w:tc>
      </w:tr>
      <w:tr w:rsidR="00ED25EE" w14:paraId="0C78F270" w14:textId="77777777" w:rsidTr="008C1F9D">
        <w:tc>
          <w:tcPr>
            <w:tcW w:w="4148" w:type="dxa"/>
            <w:shd w:val="clear" w:color="auto" w:fill="BFBFBF" w:themeFill="background1" w:themeFillShade="BF"/>
          </w:tcPr>
          <w:p w14:paraId="5AD9D496" w14:textId="77777777" w:rsidR="00ED25EE" w:rsidRDefault="00ED25EE" w:rsidP="0098128A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主成功</w:t>
            </w:r>
            <w:proofErr w:type="gramEnd"/>
            <w:r>
              <w:rPr>
                <w:rFonts w:hint="eastAsia"/>
                <w:b/>
              </w:rPr>
              <w:t>场景：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71BD7686" w14:textId="77777777" w:rsidR="00ED25EE" w:rsidRDefault="00ED25EE" w:rsidP="0098128A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ED25EE" w:rsidRPr="00A127D4" w14:paraId="44948C30" w14:textId="77777777" w:rsidTr="0098128A">
        <w:tc>
          <w:tcPr>
            <w:tcW w:w="4148" w:type="dxa"/>
          </w:tcPr>
          <w:p w14:paraId="5192CB45" w14:textId="6EDD37BE" w:rsidR="00ED25EE" w:rsidRPr="00A127D4" w:rsidRDefault="00887142" w:rsidP="0098128A">
            <w:r>
              <w:t>1</w:t>
            </w:r>
            <w:r w:rsidR="00ED25EE" w:rsidRPr="00A127D4">
              <w:t xml:space="preserve">. </w:t>
            </w:r>
            <w:r w:rsidR="00ED25EE">
              <w:rPr>
                <w:rFonts w:hint="eastAsia"/>
              </w:rPr>
              <w:t>用户选择</w:t>
            </w:r>
            <w:r>
              <w:rPr>
                <w:rFonts w:hint="eastAsia"/>
              </w:rPr>
              <w:t>按时间，金额，单号查询</w:t>
            </w:r>
          </w:p>
        </w:tc>
        <w:tc>
          <w:tcPr>
            <w:tcW w:w="4148" w:type="dxa"/>
          </w:tcPr>
          <w:p w14:paraId="078CEE09" w14:textId="086F1E51" w:rsidR="00ED25EE" w:rsidRPr="00A127D4" w:rsidRDefault="00887142" w:rsidP="0098128A">
            <w:r>
              <w:rPr>
                <w:rFonts w:hint="eastAsia"/>
              </w:rPr>
              <w:t>时间，金额，单号</w:t>
            </w:r>
          </w:p>
        </w:tc>
      </w:tr>
      <w:tr w:rsidR="00887142" w:rsidRPr="00A127D4" w14:paraId="0A357AE2" w14:textId="77777777" w:rsidTr="0098128A">
        <w:tc>
          <w:tcPr>
            <w:tcW w:w="4148" w:type="dxa"/>
          </w:tcPr>
          <w:p w14:paraId="11D2DAC4" w14:textId="6CE47D9D" w:rsidR="00887142" w:rsidRPr="00A127D4" w:rsidRDefault="00BD35EB" w:rsidP="00887142">
            <w:r>
              <w:t>2</w:t>
            </w:r>
            <w:r w:rsidR="00887142" w:rsidRPr="00A127D4">
              <w:t xml:space="preserve">. </w:t>
            </w:r>
            <w:r w:rsidR="00887142">
              <w:rPr>
                <w:rFonts w:hint="eastAsia"/>
              </w:rPr>
              <w:t>系统显示所有符合条件的支付单</w:t>
            </w:r>
          </w:p>
        </w:tc>
        <w:tc>
          <w:tcPr>
            <w:tcW w:w="4148" w:type="dxa"/>
          </w:tcPr>
          <w:p w14:paraId="611F560F" w14:textId="1020956A" w:rsidR="00887142" w:rsidRPr="00A127D4" w:rsidRDefault="00887142" w:rsidP="00887142">
            <w:r>
              <w:rPr>
                <w:rFonts w:hint="eastAsia"/>
              </w:rPr>
              <w:t>支付单</w:t>
            </w:r>
          </w:p>
        </w:tc>
      </w:tr>
      <w:tr w:rsidR="00887142" w:rsidRPr="00E3672C" w14:paraId="6A04320A" w14:textId="77777777" w:rsidTr="0098128A">
        <w:tc>
          <w:tcPr>
            <w:tcW w:w="8296" w:type="dxa"/>
            <w:gridSpan w:val="2"/>
          </w:tcPr>
          <w:p w14:paraId="40B7E620" w14:textId="26CAB4C2" w:rsidR="00887142" w:rsidRDefault="00887142" w:rsidP="00887142">
            <w:r>
              <w:rPr>
                <w:rFonts w:hint="eastAsia"/>
                <w:b/>
              </w:rPr>
              <w:t>其他：</w:t>
            </w:r>
            <w:r w:rsidR="00BD35EB">
              <w:t xml:space="preserve"> </w:t>
            </w:r>
            <w:proofErr w:type="gramStart"/>
            <w:r w:rsidR="006214B5">
              <w:rPr>
                <w:rFonts w:hint="eastAsia"/>
              </w:rPr>
              <w:t>单号指</w:t>
            </w:r>
            <w:proofErr w:type="gramEnd"/>
            <w:r w:rsidR="006214B5">
              <w:rPr>
                <w:rFonts w:hint="eastAsia"/>
              </w:rPr>
              <w:t>支付单对应的订单号或售后单号</w:t>
            </w:r>
          </w:p>
        </w:tc>
      </w:tr>
    </w:tbl>
    <w:p w14:paraId="2D50AE35" w14:textId="40346332" w:rsidR="00564A0B" w:rsidRDefault="00564A0B" w:rsidP="00564A0B"/>
    <w:p w14:paraId="6B1B3B20" w14:textId="7640EA7B" w:rsidR="006214B5" w:rsidRDefault="006214B5" w:rsidP="006214B5">
      <w:pPr>
        <w:pStyle w:val="3"/>
      </w:pPr>
      <w:bookmarkStart w:id="27" w:name="_Toc146084370"/>
      <w:r>
        <w:rPr>
          <w:rFonts w:hint="eastAsia"/>
        </w:rPr>
        <w:t>查退款单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14B5" w14:paraId="6673AFE6" w14:textId="77777777" w:rsidTr="00212B81">
        <w:tc>
          <w:tcPr>
            <w:tcW w:w="4148" w:type="dxa"/>
          </w:tcPr>
          <w:p w14:paraId="0EB83237" w14:textId="70C5A6D2" w:rsidR="006214B5" w:rsidRDefault="006214B5" w:rsidP="00212B81">
            <w:pPr>
              <w:rPr>
                <w:b/>
              </w:rPr>
            </w:pPr>
            <w:r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</w:t>
            </w:r>
            <w:r w:rsidR="00E42839">
              <w:rPr>
                <w:b/>
              </w:rPr>
              <w:t>11</w:t>
            </w:r>
          </w:p>
        </w:tc>
        <w:tc>
          <w:tcPr>
            <w:tcW w:w="4148" w:type="dxa"/>
          </w:tcPr>
          <w:p w14:paraId="4B6B178F" w14:textId="0370966B" w:rsidR="006214B5" w:rsidRDefault="006214B5" w:rsidP="00212B81"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查退款单</w:t>
            </w:r>
          </w:p>
        </w:tc>
      </w:tr>
      <w:tr w:rsidR="006214B5" w:rsidRPr="002A6F7A" w14:paraId="6EA6E257" w14:textId="77777777" w:rsidTr="00212B81">
        <w:tc>
          <w:tcPr>
            <w:tcW w:w="8296" w:type="dxa"/>
            <w:gridSpan w:val="2"/>
            <w:shd w:val="clear" w:color="auto" w:fill="B4C6E7" w:themeFill="accent1" w:themeFillTint="66"/>
          </w:tcPr>
          <w:p w14:paraId="7F2FFA6B" w14:textId="77777777" w:rsidR="006214B5" w:rsidRPr="002A6F7A" w:rsidRDefault="006214B5" w:rsidP="00212B81">
            <w:pPr>
              <w:rPr>
                <w:b/>
                <w:highlight w:val="cyan"/>
              </w:rPr>
            </w:pPr>
            <w:bookmarkStart w:id="28" w:name="_Hlk146045694"/>
            <w:r w:rsidRPr="00B57D2E">
              <w:rPr>
                <w:rFonts w:hint="eastAsia"/>
                <w:b/>
              </w:rPr>
              <w:t>级别：</w:t>
            </w:r>
            <w:r w:rsidRPr="00B57D2E">
              <w:rPr>
                <w:rFonts w:hint="eastAsia"/>
              </w:rPr>
              <w:t>用户目标</w:t>
            </w:r>
            <w:r w:rsidRPr="00B57D2E">
              <w:rPr>
                <w:rFonts w:hint="eastAsia"/>
              </w:rPr>
              <w:t xml:space="preserve"> </w:t>
            </w:r>
            <w:r w:rsidRPr="00B57D2E">
              <w:t xml:space="preserve">                                                              </w:t>
            </w:r>
          </w:p>
        </w:tc>
      </w:tr>
      <w:tr w:rsidR="006214B5" w14:paraId="016EB544" w14:textId="77777777" w:rsidTr="00212B81">
        <w:tc>
          <w:tcPr>
            <w:tcW w:w="8296" w:type="dxa"/>
            <w:gridSpan w:val="2"/>
          </w:tcPr>
          <w:p w14:paraId="13460D08" w14:textId="7ADD4C59" w:rsidR="006214B5" w:rsidRDefault="006214B5" w:rsidP="00212B81">
            <w:r w:rsidRPr="0029418E">
              <w:rPr>
                <w:rFonts w:hint="eastAsia"/>
                <w:b/>
              </w:rPr>
              <w:t>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485CB7">
              <w:rPr>
                <w:rFonts w:hint="eastAsia"/>
              </w:rPr>
              <w:t>商户</w:t>
            </w:r>
            <w:r>
              <w:rPr>
                <w:rFonts w:hint="eastAsia"/>
              </w:rPr>
              <w:t>账务</w:t>
            </w:r>
          </w:p>
        </w:tc>
      </w:tr>
      <w:tr w:rsidR="006214B5" w:rsidRPr="008438E0" w14:paraId="3DC9D2E5" w14:textId="77777777" w:rsidTr="00212B81">
        <w:tc>
          <w:tcPr>
            <w:tcW w:w="8296" w:type="dxa"/>
            <w:gridSpan w:val="2"/>
          </w:tcPr>
          <w:p w14:paraId="0F2C9E83" w14:textId="77777777" w:rsidR="006214B5" w:rsidRPr="008438E0" w:rsidRDefault="006214B5" w:rsidP="00212B81">
            <w:r w:rsidRPr="008438E0">
              <w:rPr>
                <w:rFonts w:hint="eastAsia"/>
              </w:rPr>
              <w:t>参与者：</w:t>
            </w:r>
            <w:r>
              <w:rPr>
                <w:rFonts w:hint="eastAsia"/>
              </w:rPr>
              <w:t>后台管理人员、商户</w:t>
            </w:r>
          </w:p>
        </w:tc>
      </w:tr>
      <w:tr w:rsidR="006214B5" w14:paraId="2C33BF91" w14:textId="77777777" w:rsidTr="00212B81">
        <w:tc>
          <w:tcPr>
            <w:tcW w:w="8296" w:type="dxa"/>
            <w:gridSpan w:val="2"/>
          </w:tcPr>
          <w:p w14:paraId="02AC6F3A" w14:textId="77777777" w:rsidR="006214B5" w:rsidRDefault="006214B5" w:rsidP="00212B81">
            <w:r w:rsidRPr="00100409">
              <w:rPr>
                <w:rFonts w:hint="eastAsia"/>
                <w:b/>
              </w:rPr>
              <w:t>描述：</w:t>
            </w:r>
            <w:r>
              <w:rPr>
                <w:rFonts w:hint="eastAsia"/>
              </w:rPr>
              <w:t>用户按照时间，金额，单号等条件查询所有支付交易</w:t>
            </w:r>
          </w:p>
        </w:tc>
      </w:tr>
      <w:tr w:rsidR="006214B5" w:rsidRPr="00100409" w14:paraId="7DD45F19" w14:textId="77777777" w:rsidTr="00212B81">
        <w:tc>
          <w:tcPr>
            <w:tcW w:w="8296" w:type="dxa"/>
            <w:gridSpan w:val="2"/>
          </w:tcPr>
          <w:p w14:paraId="5848D9B2" w14:textId="77777777" w:rsidR="006214B5" w:rsidRPr="00D1632C" w:rsidRDefault="006214B5" w:rsidP="00212B81">
            <w:r>
              <w:rPr>
                <w:rFonts w:hint="eastAsia"/>
                <w:b/>
              </w:rPr>
              <w:t>触发事件：</w:t>
            </w:r>
            <w:r w:rsidRPr="00D1632C">
              <w:t xml:space="preserve"> </w:t>
            </w:r>
            <w:r>
              <w:rPr>
                <w:rFonts w:hint="eastAsia"/>
              </w:rPr>
              <w:t>界面操作</w:t>
            </w:r>
          </w:p>
        </w:tc>
      </w:tr>
      <w:tr w:rsidR="006214B5" w14:paraId="48779698" w14:textId="77777777" w:rsidTr="008C1F9D">
        <w:tc>
          <w:tcPr>
            <w:tcW w:w="4148" w:type="dxa"/>
            <w:shd w:val="clear" w:color="auto" w:fill="BFBFBF" w:themeFill="background1" w:themeFillShade="BF"/>
          </w:tcPr>
          <w:p w14:paraId="57512F54" w14:textId="77777777" w:rsidR="006214B5" w:rsidRDefault="006214B5" w:rsidP="00212B81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主成功</w:t>
            </w:r>
            <w:proofErr w:type="gramEnd"/>
            <w:r>
              <w:rPr>
                <w:rFonts w:hint="eastAsia"/>
                <w:b/>
              </w:rPr>
              <w:t>场景：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60917D0F" w14:textId="77777777" w:rsidR="006214B5" w:rsidRDefault="006214B5" w:rsidP="00212B81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6214B5" w:rsidRPr="00A127D4" w14:paraId="77137DFE" w14:textId="77777777" w:rsidTr="00212B81">
        <w:tc>
          <w:tcPr>
            <w:tcW w:w="4148" w:type="dxa"/>
          </w:tcPr>
          <w:p w14:paraId="2ED91F82" w14:textId="77777777" w:rsidR="006214B5" w:rsidRPr="00A127D4" w:rsidRDefault="006214B5" w:rsidP="00212B81">
            <w:r>
              <w:lastRenderedPageBreak/>
              <w:t>1</w:t>
            </w:r>
            <w:r w:rsidRPr="00A127D4">
              <w:t xml:space="preserve">. </w:t>
            </w:r>
            <w:r>
              <w:rPr>
                <w:rFonts w:hint="eastAsia"/>
              </w:rPr>
              <w:t>用户选择按时间，金额，单号查询</w:t>
            </w:r>
          </w:p>
        </w:tc>
        <w:tc>
          <w:tcPr>
            <w:tcW w:w="4148" w:type="dxa"/>
          </w:tcPr>
          <w:p w14:paraId="5A9A9358" w14:textId="77777777" w:rsidR="006214B5" w:rsidRPr="00A127D4" w:rsidRDefault="006214B5" w:rsidP="00212B81">
            <w:r>
              <w:rPr>
                <w:rFonts w:hint="eastAsia"/>
              </w:rPr>
              <w:t>时间，金额，单号</w:t>
            </w:r>
          </w:p>
        </w:tc>
      </w:tr>
      <w:tr w:rsidR="006214B5" w:rsidRPr="00A127D4" w14:paraId="4CCA0B12" w14:textId="77777777" w:rsidTr="00212B81">
        <w:tc>
          <w:tcPr>
            <w:tcW w:w="4148" w:type="dxa"/>
          </w:tcPr>
          <w:p w14:paraId="41D5701C" w14:textId="77777777" w:rsidR="006214B5" w:rsidRPr="00A127D4" w:rsidRDefault="006214B5" w:rsidP="00212B81">
            <w:r>
              <w:t>2</w:t>
            </w:r>
            <w:r w:rsidRPr="00A127D4">
              <w:t xml:space="preserve">. </w:t>
            </w:r>
            <w:r>
              <w:rPr>
                <w:rFonts w:hint="eastAsia"/>
              </w:rPr>
              <w:t>系统显示所有符合条件的支付单</w:t>
            </w:r>
          </w:p>
        </w:tc>
        <w:tc>
          <w:tcPr>
            <w:tcW w:w="4148" w:type="dxa"/>
          </w:tcPr>
          <w:p w14:paraId="343ABF4F" w14:textId="5E5C36E3" w:rsidR="006214B5" w:rsidRPr="00A127D4" w:rsidRDefault="00B80AD0" w:rsidP="00212B81">
            <w:r>
              <w:rPr>
                <w:rFonts w:hint="eastAsia"/>
              </w:rPr>
              <w:t>退款</w:t>
            </w:r>
            <w:r w:rsidR="006214B5">
              <w:rPr>
                <w:rFonts w:hint="eastAsia"/>
              </w:rPr>
              <w:t>单</w:t>
            </w:r>
          </w:p>
        </w:tc>
      </w:tr>
      <w:tr w:rsidR="006214B5" w:rsidRPr="00E3672C" w14:paraId="69CC0894" w14:textId="77777777" w:rsidTr="00212B81">
        <w:tc>
          <w:tcPr>
            <w:tcW w:w="8296" w:type="dxa"/>
            <w:gridSpan w:val="2"/>
          </w:tcPr>
          <w:p w14:paraId="7E17956A" w14:textId="02587712" w:rsidR="006214B5" w:rsidRDefault="006214B5" w:rsidP="00212B81">
            <w:r>
              <w:rPr>
                <w:rFonts w:hint="eastAsia"/>
                <w:b/>
              </w:rPr>
              <w:t>其他：</w:t>
            </w:r>
            <w:proofErr w:type="gramStart"/>
            <w:r>
              <w:rPr>
                <w:rFonts w:hint="eastAsia"/>
              </w:rPr>
              <w:t>单号指</w:t>
            </w:r>
            <w:proofErr w:type="gramEnd"/>
            <w:r>
              <w:rPr>
                <w:rFonts w:hint="eastAsia"/>
              </w:rPr>
              <w:t>退款单对应的订单号或售后单号</w:t>
            </w:r>
          </w:p>
        </w:tc>
      </w:tr>
      <w:bookmarkEnd w:id="28"/>
    </w:tbl>
    <w:p w14:paraId="34CE5838" w14:textId="77777777" w:rsidR="006214B5" w:rsidRPr="00ED25EE" w:rsidRDefault="006214B5" w:rsidP="00564A0B"/>
    <w:p w14:paraId="0B37F974" w14:textId="77777777" w:rsidR="00356629" w:rsidRDefault="0029418E">
      <w:pPr>
        <w:pStyle w:val="3"/>
      </w:pPr>
      <w:bookmarkStart w:id="29" w:name="_Toc146084371"/>
      <w:r>
        <w:rPr>
          <w:rFonts w:hint="eastAsia"/>
        </w:rPr>
        <w:t>签约账户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6629" w14:paraId="05800C77" w14:textId="77777777">
        <w:tc>
          <w:tcPr>
            <w:tcW w:w="4148" w:type="dxa"/>
          </w:tcPr>
          <w:p w14:paraId="7D699494" w14:textId="662005E8" w:rsidR="00356629" w:rsidRDefault="0029418E">
            <w:pPr>
              <w:rPr>
                <w:b/>
              </w:rPr>
            </w:pPr>
            <w:r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</w:t>
            </w:r>
            <w:r w:rsidR="00E42839">
              <w:rPr>
                <w:b/>
              </w:rPr>
              <w:t>12</w:t>
            </w:r>
          </w:p>
        </w:tc>
        <w:tc>
          <w:tcPr>
            <w:tcW w:w="4148" w:type="dxa"/>
          </w:tcPr>
          <w:p w14:paraId="5675EFDE" w14:textId="77777777" w:rsidR="00356629" w:rsidRDefault="0029418E"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签约账户</w:t>
            </w:r>
          </w:p>
        </w:tc>
      </w:tr>
      <w:tr w:rsidR="00485CB7" w:rsidRPr="002A6F7A" w14:paraId="697FAE41" w14:textId="77777777" w:rsidTr="00212B81">
        <w:tc>
          <w:tcPr>
            <w:tcW w:w="8296" w:type="dxa"/>
            <w:gridSpan w:val="2"/>
            <w:shd w:val="clear" w:color="auto" w:fill="B4C6E7" w:themeFill="accent1" w:themeFillTint="66"/>
          </w:tcPr>
          <w:p w14:paraId="4172BB13" w14:textId="77777777" w:rsidR="00485CB7" w:rsidRPr="002A6F7A" w:rsidRDefault="00485CB7" w:rsidP="00212B81">
            <w:pPr>
              <w:rPr>
                <w:b/>
                <w:highlight w:val="cyan"/>
              </w:rPr>
            </w:pPr>
            <w:r w:rsidRPr="00B57D2E">
              <w:rPr>
                <w:rFonts w:hint="eastAsia"/>
                <w:b/>
              </w:rPr>
              <w:t>级别：</w:t>
            </w:r>
            <w:r w:rsidRPr="00B57D2E">
              <w:rPr>
                <w:rFonts w:hint="eastAsia"/>
              </w:rPr>
              <w:t>用户目标</w:t>
            </w:r>
            <w:r w:rsidRPr="00B57D2E">
              <w:rPr>
                <w:rFonts w:hint="eastAsia"/>
              </w:rPr>
              <w:t xml:space="preserve"> </w:t>
            </w:r>
            <w:r w:rsidRPr="00B57D2E">
              <w:t xml:space="preserve">                                                              </w:t>
            </w:r>
          </w:p>
        </w:tc>
      </w:tr>
      <w:tr w:rsidR="00485CB7" w14:paraId="3824E4CC" w14:textId="77777777" w:rsidTr="00212B81">
        <w:tc>
          <w:tcPr>
            <w:tcW w:w="8296" w:type="dxa"/>
            <w:gridSpan w:val="2"/>
          </w:tcPr>
          <w:p w14:paraId="624CD219" w14:textId="1B276E0E" w:rsidR="00485CB7" w:rsidRDefault="00485CB7" w:rsidP="00212B81">
            <w:r w:rsidRPr="0029418E">
              <w:rPr>
                <w:rFonts w:hint="eastAsia"/>
                <w:b/>
              </w:rPr>
              <w:t>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商户账务</w:t>
            </w:r>
          </w:p>
        </w:tc>
      </w:tr>
      <w:tr w:rsidR="00485CB7" w:rsidRPr="008438E0" w14:paraId="55474B70" w14:textId="77777777" w:rsidTr="00212B81">
        <w:tc>
          <w:tcPr>
            <w:tcW w:w="8296" w:type="dxa"/>
            <w:gridSpan w:val="2"/>
          </w:tcPr>
          <w:p w14:paraId="7A6A262B" w14:textId="79B34750" w:rsidR="00485CB7" w:rsidRPr="008438E0" w:rsidRDefault="00485CB7" w:rsidP="00212B81">
            <w:r w:rsidRPr="008438E0">
              <w:rPr>
                <w:rFonts w:hint="eastAsia"/>
              </w:rPr>
              <w:t>参与者：</w:t>
            </w:r>
            <w:r>
              <w:rPr>
                <w:rFonts w:hint="eastAsia"/>
              </w:rPr>
              <w:t>商户</w:t>
            </w:r>
          </w:p>
        </w:tc>
      </w:tr>
      <w:tr w:rsidR="00485CB7" w14:paraId="66F94D55" w14:textId="77777777" w:rsidTr="00212B81">
        <w:tc>
          <w:tcPr>
            <w:tcW w:w="8296" w:type="dxa"/>
            <w:gridSpan w:val="2"/>
          </w:tcPr>
          <w:p w14:paraId="2B25DF6E" w14:textId="5278AB6F" w:rsidR="00485CB7" w:rsidRDefault="00485CB7" w:rsidP="00212B81">
            <w:r w:rsidRPr="00100409">
              <w:rPr>
                <w:rFonts w:hint="eastAsia"/>
                <w:b/>
              </w:rPr>
              <w:t>描述：</w:t>
            </w:r>
            <w:r w:rsidR="00BB4972">
              <w:rPr>
                <w:rFonts w:hint="eastAsia"/>
              </w:rPr>
              <w:t>用户输入在某个支付渠道下的子账号信息</w:t>
            </w:r>
          </w:p>
        </w:tc>
      </w:tr>
      <w:tr w:rsidR="00485CB7" w:rsidRPr="00D1632C" w14:paraId="20085590" w14:textId="77777777" w:rsidTr="00212B81">
        <w:tc>
          <w:tcPr>
            <w:tcW w:w="8296" w:type="dxa"/>
            <w:gridSpan w:val="2"/>
          </w:tcPr>
          <w:p w14:paraId="0518B5EF" w14:textId="77777777" w:rsidR="00485CB7" w:rsidRPr="00D1632C" w:rsidRDefault="00485CB7" w:rsidP="00212B81">
            <w:r>
              <w:rPr>
                <w:rFonts w:hint="eastAsia"/>
                <w:b/>
              </w:rPr>
              <w:t>触发事件：</w:t>
            </w:r>
            <w:r w:rsidRPr="00D1632C">
              <w:t xml:space="preserve"> </w:t>
            </w:r>
            <w:r>
              <w:rPr>
                <w:rFonts w:hint="eastAsia"/>
              </w:rPr>
              <w:t>界面操作</w:t>
            </w:r>
          </w:p>
        </w:tc>
      </w:tr>
      <w:tr w:rsidR="00485CB7" w14:paraId="72A1BA40" w14:textId="77777777" w:rsidTr="009B25BF">
        <w:tc>
          <w:tcPr>
            <w:tcW w:w="4148" w:type="dxa"/>
            <w:shd w:val="clear" w:color="auto" w:fill="BFBFBF" w:themeFill="background1" w:themeFillShade="BF"/>
          </w:tcPr>
          <w:p w14:paraId="7AC73094" w14:textId="77777777" w:rsidR="00485CB7" w:rsidRDefault="00485CB7" w:rsidP="00212B81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主成功</w:t>
            </w:r>
            <w:proofErr w:type="gramEnd"/>
            <w:r>
              <w:rPr>
                <w:rFonts w:hint="eastAsia"/>
                <w:b/>
              </w:rPr>
              <w:t>场景：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469F919B" w14:textId="77777777" w:rsidR="00485CB7" w:rsidRDefault="00485CB7" w:rsidP="00212B81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485CB7" w:rsidRPr="00A127D4" w14:paraId="3D269E6E" w14:textId="77777777" w:rsidTr="00212B81">
        <w:tc>
          <w:tcPr>
            <w:tcW w:w="4148" w:type="dxa"/>
          </w:tcPr>
          <w:p w14:paraId="41732C60" w14:textId="19E3B8DC" w:rsidR="00485CB7" w:rsidRPr="00A127D4" w:rsidRDefault="00485CB7" w:rsidP="00212B81">
            <w:r>
              <w:t>1</w:t>
            </w:r>
            <w:r w:rsidRPr="00A127D4">
              <w:t xml:space="preserve">. </w:t>
            </w:r>
            <w:r w:rsidR="00BB4972">
              <w:rPr>
                <w:rFonts w:hint="eastAsia"/>
              </w:rPr>
              <w:t>系统显示目前已配置的支付渠道</w:t>
            </w:r>
          </w:p>
        </w:tc>
        <w:tc>
          <w:tcPr>
            <w:tcW w:w="4148" w:type="dxa"/>
          </w:tcPr>
          <w:p w14:paraId="7A7A33EA" w14:textId="3B8B8463" w:rsidR="00485CB7" w:rsidRPr="00A127D4" w:rsidRDefault="00BB4972" w:rsidP="00212B81">
            <w:r>
              <w:rPr>
                <w:rFonts w:hint="eastAsia"/>
              </w:rPr>
              <w:t>支付渠道</w:t>
            </w:r>
          </w:p>
        </w:tc>
      </w:tr>
      <w:tr w:rsidR="00485CB7" w:rsidRPr="00A127D4" w14:paraId="19A53945" w14:textId="77777777" w:rsidTr="00212B81">
        <w:tc>
          <w:tcPr>
            <w:tcW w:w="4148" w:type="dxa"/>
          </w:tcPr>
          <w:p w14:paraId="0D98B6B5" w14:textId="579625C6" w:rsidR="00485CB7" w:rsidRPr="00A127D4" w:rsidRDefault="00485CB7" w:rsidP="00212B81">
            <w:r>
              <w:t>2</w:t>
            </w:r>
            <w:r w:rsidRPr="00A127D4">
              <w:t xml:space="preserve">. </w:t>
            </w:r>
            <w:r w:rsidR="00BB4972">
              <w:rPr>
                <w:rFonts w:hint="eastAsia"/>
              </w:rPr>
              <w:t>用户选择支付渠道，并填入商户的账号信息</w:t>
            </w:r>
          </w:p>
        </w:tc>
        <w:tc>
          <w:tcPr>
            <w:tcW w:w="4148" w:type="dxa"/>
          </w:tcPr>
          <w:p w14:paraId="36A601F1" w14:textId="01B816CF" w:rsidR="00485CB7" w:rsidRPr="00A127D4" w:rsidRDefault="00BB4972" w:rsidP="00212B81">
            <w:r>
              <w:rPr>
                <w:rFonts w:hint="eastAsia"/>
              </w:rPr>
              <w:t>账号信息</w:t>
            </w:r>
          </w:p>
        </w:tc>
      </w:tr>
      <w:tr w:rsidR="00485CB7" w14:paraId="02FBE6F9" w14:textId="77777777" w:rsidTr="00212B81">
        <w:tc>
          <w:tcPr>
            <w:tcW w:w="8296" w:type="dxa"/>
            <w:gridSpan w:val="2"/>
          </w:tcPr>
          <w:p w14:paraId="7292C0D0" w14:textId="4ACEF209" w:rsidR="00485CB7" w:rsidRDefault="00485CB7" w:rsidP="00212B81">
            <w:r>
              <w:rPr>
                <w:rFonts w:hint="eastAsia"/>
                <w:b/>
              </w:rPr>
              <w:t>其他：</w:t>
            </w:r>
            <w:r w:rsidR="009C099D">
              <w:rPr>
                <w:rFonts w:hint="eastAsia"/>
              </w:rPr>
              <w:t>同</w:t>
            </w:r>
            <w:proofErr w:type="gramStart"/>
            <w:r w:rsidR="009C099D">
              <w:rPr>
                <w:rFonts w:hint="eastAsia"/>
              </w:rPr>
              <w:t>一支付</w:t>
            </w:r>
            <w:proofErr w:type="gramEnd"/>
            <w:r w:rsidR="009C099D">
              <w:rPr>
                <w:rFonts w:hint="eastAsia"/>
              </w:rPr>
              <w:t>渠道只支持一个签约子账号</w:t>
            </w:r>
          </w:p>
        </w:tc>
      </w:tr>
    </w:tbl>
    <w:p w14:paraId="50A944ED" w14:textId="77777777" w:rsidR="00356629" w:rsidRDefault="0029418E">
      <w:pPr>
        <w:pStyle w:val="ad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微信签约</w:t>
      </w:r>
      <w:proofErr w:type="gramEnd"/>
      <w:r>
        <w:rPr>
          <w:rFonts w:hint="eastAsia"/>
        </w:rPr>
        <w:t>分账</w:t>
      </w:r>
    </w:p>
    <w:p w14:paraId="08C625DF" w14:textId="77777777" w:rsidR="00356629" w:rsidRDefault="0029418E">
      <w:pPr>
        <w:pStyle w:val="ad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D557032" wp14:editId="21BDD594">
            <wp:extent cx="5274310" cy="1836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316"/>
        <w:gridCol w:w="5625"/>
        <w:gridCol w:w="1355"/>
      </w:tblGrid>
      <w:tr w:rsidR="00356629" w14:paraId="14604BCB" w14:textId="77777777">
        <w:tc>
          <w:tcPr>
            <w:tcW w:w="1316" w:type="dxa"/>
          </w:tcPr>
          <w:p w14:paraId="34A79376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5625" w:type="dxa"/>
          </w:tcPr>
          <w:p w14:paraId="1BD0D93B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1355" w:type="dxa"/>
          </w:tcPr>
          <w:p w14:paraId="362A6B39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356629" w14:paraId="2EB552BC" w14:textId="77777777">
        <w:tc>
          <w:tcPr>
            <w:tcW w:w="1316" w:type="dxa"/>
          </w:tcPr>
          <w:p w14:paraId="4D48554E" w14:textId="77777777" w:rsidR="00356629" w:rsidRDefault="0029418E">
            <w:proofErr w:type="spellStart"/>
            <w:r>
              <w:t>a</w:t>
            </w:r>
            <w:r>
              <w:rPr>
                <w:rFonts w:hint="eastAsia"/>
              </w:rPr>
              <w:t>dd</w:t>
            </w:r>
            <w:r>
              <w:t>_receiver</w:t>
            </w:r>
            <w:proofErr w:type="spellEnd"/>
          </w:p>
        </w:tc>
        <w:tc>
          <w:tcPr>
            <w:tcW w:w="5625" w:type="dxa"/>
          </w:tcPr>
          <w:p w14:paraId="6AFD71C4" w14:textId="77777777" w:rsidR="00356629" w:rsidRDefault="00436350">
            <w:hyperlink r:id="rId36" w:history="1">
              <w:r w:rsidR="0029418E">
                <w:rPr>
                  <w:rStyle w:val="ac"/>
                </w:rPr>
                <w:t>https://pay.weixin.qq.com/wiki/doc/apiv3_partner/apis/chapter8_1_8.shtml</w:t>
              </w:r>
            </w:hyperlink>
          </w:p>
        </w:tc>
        <w:tc>
          <w:tcPr>
            <w:tcW w:w="1355" w:type="dxa"/>
          </w:tcPr>
          <w:p w14:paraId="180263A4" w14:textId="77777777" w:rsidR="00356629" w:rsidRDefault="0029418E">
            <w:r>
              <w:rPr>
                <w:rFonts w:hint="eastAsia"/>
              </w:rPr>
              <w:t>分账关系绑定</w:t>
            </w:r>
          </w:p>
        </w:tc>
      </w:tr>
    </w:tbl>
    <w:p w14:paraId="7D33CD0F" w14:textId="77777777" w:rsidR="00356629" w:rsidRDefault="00356629">
      <w:pPr>
        <w:pStyle w:val="ad"/>
        <w:ind w:left="360" w:firstLineChars="0" w:firstLine="0"/>
      </w:pPr>
    </w:p>
    <w:p w14:paraId="474EC5B0" w14:textId="77777777" w:rsidR="00356629" w:rsidRDefault="0029418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支付宝签约分账</w:t>
      </w:r>
    </w:p>
    <w:p w14:paraId="3402D9EA" w14:textId="77777777" w:rsidR="00356629" w:rsidRDefault="0029418E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0AB75713" wp14:editId="3694323E">
            <wp:extent cx="5274310" cy="1836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6"/>
        <w:gridCol w:w="5322"/>
        <w:gridCol w:w="1638"/>
      </w:tblGrid>
      <w:tr w:rsidR="00356629" w14:paraId="557EBCA5" w14:textId="77777777">
        <w:tc>
          <w:tcPr>
            <w:tcW w:w="1336" w:type="dxa"/>
          </w:tcPr>
          <w:p w14:paraId="6C6EABD7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图中方法名</w:t>
            </w:r>
          </w:p>
        </w:tc>
        <w:tc>
          <w:tcPr>
            <w:tcW w:w="5322" w:type="dxa"/>
          </w:tcPr>
          <w:p w14:paraId="6CC33C08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1638" w:type="dxa"/>
          </w:tcPr>
          <w:p w14:paraId="18E2F286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356629" w14:paraId="1F6A80E4" w14:textId="77777777">
        <w:tc>
          <w:tcPr>
            <w:tcW w:w="1336" w:type="dxa"/>
          </w:tcPr>
          <w:p w14:paraId="7A17E818" w14:textId="77777777" w:rsidR="00356629" w:rsidRDefault="0029418E">
            <w:proofErr w:type="spellStart"/>
            <w:r>
              <w:t>r</w:t>
            </w:r>
            <w:r>
              <w:rPr>
                <w:rFonts w:hint="eastAsia"/>
              </w:rPr>
              <w:t>e</w:t>
            </w:r>
            <w:r>
              <w:t>lation_bind</w:t>
            </w:r>
            <w:proofErr w:type="spellEnd"/>
          </w:p>
        </w:tc>
        <w:tc>
          <w:tcPr>
            <w:tcW w:w="5322" w:type="dxa"/>
          </w:tcPr>
          <w:p w14:paraId="022FDEFA" w14:textId="77777777" w:rsidR="00356629" w:rsidRDefault="00436350">
            <w:hyperlink r:id="rId38" w:history="1">
              <w:r w:rsidR="0029418E">
                <w:rPr>
                  <w:rStyle w:val="ab"/>
                </w:rPr>
                <w:t>https://opendocs.alipay.com/open/02c7hq?ref=api</w:t>
              </w:r>
            </w:hyperlink>
          </w:p>
        </w:tc>
        <w:tc>
          <w:tcPr>
            <w:tcW w:w="1638" w:type="dxa"/>
          </w:tcPr>
          <w:p w14:paraId="0189D2D9" w14:textId="77777777" w:rsidR="00356629" w:rsidRDefault="0029418E">
            <w:r>
              <w:rPr>
                <w:rFonts w:hint="eastAsia"/>
              </w:rPr>
              <w:t>分账关系绑定</w:t>
            </w:r>
          </w:p>
        </w:tc>
      </w:tr>
    </w:tbl>
    <w:p w14:paraId="53DF5BD3" w14:textId="77777777" w:rsidR="00356629" w:rsidRDefault="0029418E">
      <w:pPr>
        <w:pStyle w:val="ad"/>
        <w:ind w:left="360" w:firstLineChars="0" w:firstLine="0"/>
      </w:pPr>
      <w:r>
        <w:t xml:space="preserve">   </w:t>
      </w:r>
      <w:r>
        <w:rPr>
          <w:rFonts w:hint="eastAsia"/>
        </w:rPr>
        <w:t>备注：</w:t>
      </w:r>
    </w:p>
    <w:p w14:paraId="3AD292C5" w14:textId="77777777" w:rsidR="00356629" w:rsidRDefault="0029418E">
      <w:pPr>
        <w:pStyle w:val="ad"/>
        <w:ind w:left="360" w:firstLineChars="0" w:firstLine="0"/>
      </w:pPr>
      <w:r>
        <w:rPr>
          <w:rFonts w:hint="eastAsia"/>
        </w:rPr>
        <w:t>支付</w:t>
      </w:r>
      <w:proofErr w:type="gramStart"/>
      <w:r>
        <w:rPr>
          <w:rFonts w:hint="eastAsia"/>
        </w:rPr>
        <w:t>宝支持</w:t>
      </w:r>
      <w:proofErr w:type="gramEnd"/>
      <w:r>
        <w:rPr>
          <w:rFonts w:hint="eastAsia"/>
        </w:rPr>
        <w:t>2</w:t>
      </w:r>
      <w:r>
        <w:rPr>
          <w:rFonts w:hint="eastAsia"/>
        </w:rPr>
        <w:t>万个分账关系，分账金额不超过</w:t>
      </w:r>
      <w:r>
        <w:rPr>
          <w:rFonts w:hint="eastAsia"/>
        </w:rPr>
        <w:t>3</w:t>
      </w:r>
      <w:r>
        <w:t>0%</w:t>
      </w:r>
    </w:p>
    <w:p w14:paraId="3B555AF2" w14:textId="77777777" w:rsidR="00356629" w:rsidRDefault="0029418E">
      <w:pPr>
        <w:pStyle w:val="3"/>
      </w:pPr>
      <w:bookmarkStart w:id="30" w:name="_Toc146084372"/>
      <w:r>
        <w:rPr>
          <w:rFonts w:hint="eastAsia"/>
        </w:rPr>
        <w:t>解约账户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6629" w14:paraId="7D61137E" w14:textId="77777777">
        <w:tc>
          <w:tcPr>
            <w:tcW w:w="4148" w:type="dxa"/>
          </w:tcPr>
          <w:p w14:paraId="548EC569" w14:textId="1B841FFA" w:rsidR="00356629" w:rsidRDefault="0029418E">
            <w:pPr>
              <w:rPr>
                <w:b/>
              </w:rPr>
            </w:pPr>
            <w:r>
              <w:rPr>
                <w:rFonts w:hint="eastAsia"/>
                <w:b/>
              </w:rPr>
              <w:t>用例编号：</w:t>
            </w:r>
            <w:r>
              <w:rPr>
                <w:rFonts w:hint="eastAsia"/>
                <w:b/>
              </w:rPr>
              <w:t>MALL</w:t>
            </w:r>
            <w:r>
              <w:rPr>
                <w:b/>
              </w:rPr>
              <w:t>-P</w:t>
            </w:r>
            <w:r>
              <w:rPr>
                <w:rFonts w:hint="eastAsia"/>
                <w:b/>
              </w:rPr>
              <w:t>AY</w:t>
            </w:r>
            <w:r>
              <w:rPr>
                <w:b/>
              </w:rPr>
              <w:t>-01</w:t>
            </w:r>
            <w:r w:rsidR="00E42839">
              <w:rPr>
                <w:b/>
              </w:rPr>
              <w:t>3</w:t>
            </w:r>
          </w:p>
        </w:tc>
        <w:tc>
          <w:tcPr>
            <w:tcW w:w="4148" w:type="dxa"/>
          </w:tcPr>
          <w:p w14:paraId="043842A3" w14:textId="77777777" w:rsidR="00356629" w:rsidRDefault="0029418E">
            <w:r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解约账户</w:t>
            </w:r>
          </w:p>
        </w:tc>
      </w:tr>
      <w:tr w:rsidR="009A0D48" w:rsidRPr="002A6F7A" w14:paraId="75E0A132" w14:textId="77777777" w:rsidTr="00212B81">
        <w:tc>
          <w:tcPr>
            <w:tcW w:w="8296" w:type="dxa"/>
            <w:gridSpan w:val="2"/>
            <w:shd w:val="clear" w:color="auto" w:fill="B4C6E7" w:themeFill="accent1" w:themeFillTint="66"/>
          </w:tcPr>
          <w:p w14:paraId="6D5BCD51" w14:textId="77777777" w:rsidR="009A0D48" w:rsidRPr="002A6F7A" w:rsidRDefault="009A0D48" w:rsidP="00212B81">
            <w:pPr>
              <w:rPr>
                <w:b/>
                <w:highlight w:val="cyan"/>
              </w:rPr>
            </w:pPr>
            <w:r w:rsidRPr="00B57D2E">
              <w:rPr>
                <w:rFonts w:hint="eastAsia"/>
                <w:b/>
              </w:rPr>
              <w:t>级别：</w:t>
            </w:r>
            <w:r w:rsidRPr="00B57D2E">
              <w:rPr>
                <w:rFonts w:hint="eastAsia"/>
              </w:rPr>
              <w:t>用户目标</w:t>
            </w:r>
            <w:r w:rsidRPr="00B57D2E">
              <w:rPr>
                <w:rFonts w:hint="eastAsia"/>
              </w:rPr>
              <w:t xml:space="preserve"> </w:t>
            </w:r>
            <w:r w:rsidRPr="00B57D2E">
              <w:t xml:space="preserve">                                                              </w:t>
            </w:r>
          </w:p>
        </w:tc>
      </w:tr>
      <w:tr w:rsidR="009A0D48" w14:paraId="7EB89FB0" w14:textId="77777777" w:rsidTr="00212B81">
        <w:tc>
          <w:tcPr>
            <w:tcW w:w="8296" w:type="dxa"/>
            <w:gridSpan w:val="2"/>
          </w:tcPr>
          <w:p w14:paraId="4594F645" w14:textId="77777777" w:rsidR="009A0D48" w:rsidRDefault="009A0D48" w:rsidP="00212B81">
            <w:r w:rsidRPr="0029418E">
              <w:rPr>
                <w:rFonts w:hint="eastAsia"/>
                <w:b/>
              </w:rPr>
              <w:t>包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商户账务</w:t>
            </w:r>
          </w:p>
        </w:tc>
      </w:tr>
      <w:tr w:rsidR="009A0D48" w:rsidRPr="008438E0" w14:paraId="3AF2B0B0" w14:textId="77777777" w:rsidTr="00212B81">
        <w:tc>
          <w:tcPr>
            <w:tcW w:w="8296" w:type="dxa"/>
            <w:gridSpan w:val="2"/>
          </w:tcPr>
          <w:p w14:paraId="0BD30EFD" w14:textId="179D7A62" w:rsidR="009A0D48" w:rsidRPr="008438E0" w:rsidRDefault="009A0D48" w:rsidP="00212B81">
            <w:r w:rsidRPr="008438E0">
              <w:rPr>
                <w:rFonts w:hint="eastAsia"/>
              </w:rPr>
              <w:t>参与者：</w:t>
            </w:r>
            <w:r>
              <w:rPr>
                <w:rFonts w:hint="eastAsia"/>
              </w:rPr>
              <w:t>商户</w:t>
            </w:r>
          </w:p>
        </w:tc>
      </w:tr>
      <w:tr w:rsidR="009A0D48" w14:paraId="10C9988B" w14:textId="77777777" w:rsidTr="00212B81">
        <w:tc>
          <w:tcPr>
            <w:tcW w:w="8296" w:type="dxa"/>
            <w:gridSpan w:val="2"/>
          </w:tcPr>
          <w:p w14:paraId="0B71334C" w14:textId="300517DD" w:rsidR="009A0D48" w:rsidRDefault="009A0D48" w:rsidP="00212B81">
            <w:r w:rsidRPr="00100409">
              <w:rPr>
                <w:rFonts w:hint="eastAsia"/>
                <w:b/>
              </w:rPr>
              <w:t>描述：</w:t>
            </w:r>
            <w:r>
              <w:rPr>
                <w:rFonts w:hint="eastAsia"/>
              </w:rPr>
              <w:t>用户</w:t>
            </w:r>
            <w:r w:rsidR="00237AF9">
              <w:rPr>
                <w:rFonts w:hint="eastAsia"/>
              </w:rPr>
              <w:t>解约在</w:t>
            </w:r>
            <w:r>
              <w:rPr>
                <w:rFonts w:hint="eastAsia"/>
              </w:rPr>
              <w:t>某个支付渠道下的子账号信息</w:t>
            </w:r>
          </w:p>
        </w:tc>
      </w:tr>
      <w:tr w:rsidR="009A0D48" w:rsidRPr="00D1632C" w14:paraId="5DE74E3D" w14:textId="77777777" w:rsidTr="00212B81">
        <w:tc>
          <w:tcPr>
            <w:tcW w:w="8296" w:type="dxa"/>
            <w:gridSpan w:val="2"/>
          </w:tcPr>
          <w:p w14:paraId="20EDCD3D" w14:textId="77777777" w:rsidR="009A0D48" w:rsidRPr="00D1632C" w:rsidRDefault="009A0D48" w:rsidP="00212B81">
            <w:r>
              <w:rPr>
                <w:rFonts w:hint="eastAsia"/>
                <w:b/>
              </w:rPr>
              <w:t>触发事件：</w:t>
            </w:r>
            <w:r w:rsidRPr="00D1632C">
              <w:t xml:space="preserve"> </w:t>
            </w:r>
            <w:r>
              <w:rPr>
                <w:rFonts w:hint="eastAsia"/>
              </w:rPr>
              <w:t>界面操作</w:t>
            </w:r>
          </w:p>
        </w:tc>
      </w:tr>
      <w:tr w:rsidR="009A0D48" w14:paraId="1380204C" w14:textId="77777777" w:rsidTr="00212B81">
        <w:tc>
          <w:tcPr>
            <w:tcW w:w="4148" w:type="dxa"/>
            <w:shd w:val="clear" w:color="auto" w:fill="BFBFBF" w:themeFill="background1" w:themeFillShade="BF"/>
          </w:tcPr>
          <w:p w14:paraId="0DB15307" w14:textId="77777777" w:rsidR="009A0D48" w:rsidRDefault="009A0D48" w:rsidP="00212B81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主成功</w:t>
            </w:r>
            <w:proofErr w:type="gramEnd"/>
            <w:r>
              <w:rPr>
                <w:rFonts w:hint="eastAsia"/>
                <w:b/>
              </w:rPr>
              <w:t>场景：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66CAF75A" w14:textId="77777777" w:rsidR="009A0D48" w:rsidRDefault="009A0D48" w:rsidP="00212B81">
            <w:pPr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9A0D48" w:rsidRPr="00A127D4" w14:paraId="2F055339" w14:textId="77777777" w:rsidTr="00212B81">
        <w:tc>
          <w:tcPr>
            <w:tcW w:w="4148" w:type="dxa"/>
          </w:tcPr>
          <w:p w14:paraId="3563CCF7" w14:textId="0582F3DA" w:rsidR="009A0D48" w:rsidRPr="00A127D4" w:rsidRDefault="009A0D48" w:rsidP="00212B81">
            <w:r>
              <w:t>1</w:t>
            </w:r>
            <w:r w:rsidRPr="00A127D4">
              <w:t xml:space="preserve">. </w:t>
            </w:r>
            <w:r>
              <w:rPr>
                <w:rFonts w:hint="eastAsia"/>
              </w:rPr>
              <w:t>系统显示目前已</w:t>
            </w:r>
            <w:r w:rsidR="00237AF9">
              <w:rPr>
                <w:rFonts w:hint="eastAsia"/>
              </w:rPr>
              <w:t>商户已</w:t>
            </w:r>
            <w:r>
              <w:rPr>
                <w:rFonts w:hint="eastAsia"/>
              </w:rPr>
              <w:t>配置的支付渠道</w:t>
            </w:r>
          </w:p>
        </w:tc>
        <w:tc>
          <w:tcPr>
            <w:tcW w:w="4148" w:type="dxa"/>
          </w:tcPr>
          <w:p w14:paraId="50BAF2E6" w14:textId="77777777" w:rsidR="009A0D48" w:rsidRPr="00A127D4" w:rsidRDefault="009A0D48" w:rsidP="00212B81">
            <w:r>
              <w:rPr>
                <w:rFonts w:hint="eastAsia"/>
              </w:rPr>
              <w:t>支付渠道</w:t>
            </w:r>
          </w:p>
        </w:tc>
      </w:tr>
      <w:tr w:rsidR="009A0D48" w:rsidRPr="00A127D4" w14:paraId="20B8ED21" w14:textId="77777777" w:rsidTr="00212B81">
        <w:tc>
          <w:tcPr>
            <w:tcW w:w="4148" w:type="dxa"/>
          </w:tcPr>
          <w:p w14:paraId="7A567A3C" w14:textId="060D2FDA" w:rsidR="009A0D48" w:rsidRPr="00A127D4" w:rsidRDefault="009A0D48" w:rsidP="00212B81">
            <w:r>
              <w:t>2</w:t>
            </w:r>
            <w:r w:rsidRPr="00A127D4">
              <w:t xml:space="preserve">. </w:t>
            </w:r>
            <w:r>
              <w:rPr>
                <w:rFonts w:hint="eastAsia"/>
              </w:rPr>
              <w:t>用户选择</w:t>
            </w:r>
            <w:r w:rsidR="00237AF9">
              <w:rPr>
                <w:rFonts w:hint="eastAsia"/>
              </w:rPr>
              <w:t>解约</w:t>
            </w:r>
            <w:r>
              <w:rPr>
                <w:rFonts w:hint="eastAsia"/>
              </w:rPr>
              <w:t>支付渠道，</w:t>
            </w:r>
            <w:r w:rsidR="00237AF9" w:rsidRPr="00A127D4">
              <w:t xml:space="preserve"> </w:t>
            </w:r>
          </w:p>
        </w:tc>
        <w:tc>
          <w:tcPr>
            <w:tcW w:w="4148" w:type="dxa"/>
          </w:tcPr>
          <w:p w14:paraId="629C4967" w14:textId="77777777" w:rsidR="009A0D48" w:rsidRPr="00A127D4" w:rsidRDefault="009A0D48" w:rsidP="00212B81">
            <w:r>
              <w:rPr>
                <w:rFonts w:hint="eastAsia"/>
              </w:rPr>
              <w:t>账号信息</w:t>
            </w:r>
          </w:p>
        </w:tc>
      </w:tr>
      <w:tr w:rsidR="00356629" w14:paraId="356EEFFF" w14:textId="77777777">
        <w:tc>
          <w:tcPr>
            <w:tcW w:w="8296" w:type="dxa"/>
            <w:gridSpan w:val="2"/>
          </w:tcPr>
          <w:p w14:paraId="353460B6" w14:textId="61B4BCC9" w:rsidR="00356629" w:rsidRDefault="0029418E" w:rsidP="00237AF9">
            <w:r>
              <w:rPr>
                <w:rFonts w:hint="eastAsia"/>
                <w:b/>
              </w:rPr>
              <w:t>其他：</w:t>
            </w:r>
            <w:r w:rsidR="00237AF9" w:rsidRPr="00237AF9">
              <w:rPr>
                <w:rFonts w:hint="eastAsia"/>
                <w:bCs/>
              </w:rPr>
              <w:t>当</w:t>
            </w:r>
            <w:r w:rsidR="00612EA1">
              <w:rPr>
                <w:rFonts w:hint="eastAsia"/>
                <w:bCs/>
              </w:rPr>
              <w:t>所有</w:t>
            </w:r>
            <w:r>
              <w:rPr>
                <w:rFonts w:hint="eastAsia"/>
              </w:rPr>
              <w:t>款项</w:t>
            </w:r>
            <w:r w:rsidR="00612EA1">
              <w:rPr>
                <w:rFonts w:hint="eastAsia"/>
              </w:rPr>
              <w:t>完成分账</w:t>
            </w:r>
            <w:r w:rsidR="00237AF9">
              <w:rPr>
                <w:rFonts w:hint="eastAsia"/>
              </w:rPr>
              <w:t>时</w:t>
            </w:r>
            <w:r w:rsidR="00612EA1">
              <w:rPr>
                <w:rFonts w:hint="eastAsia"/>
              </w:rPr>
              <w:t>才向第三方支付平台</w:t>
            </w:r>
            <w:r w:rsidR="00237AF9">
              <w:rPr>
                <w:rFonts w:hint="eastAsia"/>
              </w:rPr>
              <w:t>解约</w:t>
            </w:r>
          </w:p>
        </w:tc>
      </w:tr>
    </w:tbl>
    <w:p w14:paraId="7BF9E738" w14:textId="77777777" w:rsidR="00356629" w:rsidRDefault="0029418E">
      <w:pPr>
        <w:pStyle w:val="ad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微信解约</w:t>
      </w:r>
      <w:proofErr w:type="gramEnd"/>
    </w:p>
    <w:p w14:paraId="3D284A87" w14:textId="77777777" w:rsidR="00356629" w:rsidRDefault="0029418E">
      <w:pPr>
        <w:pStyle w:val="ad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E585328" wp14:editId="4D7B0F2E">
            <wp:extent cx="5274310" cy="16656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77"/>
        <w:gridCol w:w="6300"/>
        <w:gridCol w:w="419"/>
      </w:tblGrid>
      <w:tr w:rsidR="00356629" w14:paraId="61A63645" w14:textId="77777777">
        <w:tc>
          <w:tcPr>
            <w:tcW w:w="1577" w:type="dxa"/>
          </w:tcPr>
          <w:p w14:paraId="4DBFE832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4372" w:type="dxa"/>
          </w:tcPr>
          <w:p w14:paraId="563BA71F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2347" w:type="dxa"/>
          </w:tcPr>
          <w:p w14:paraId="49872BC0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356629" w14:paraId="22DEC705" w14:textId="77777777">
        <w:tc>
          <w:tcPr>
            <w:tcW w:w="1577" w:type="dxa"/>
          </w:tcPr>
          <w:p w14:paraId="407CE6E2" w14:textId="77777777" w:rsidR="00356629" w:rsidRDefault="0029418E">
            <w:proofErr w:type="spellStart"/>
            <w:r>
              <w:t>remove_receiver</w:t>
            </w:r>
            <w:proofErr w:type="spellEnd"/>
          </w:p>
        </w:tc>
        <w:tc>
          <w:tcPr>
            <w:tcW w:w="4372" w:type="dxa"/>
          </w:tcPr>
          <w:p w14:paraId="12B24292" w14:textId="77777777" w:rsidR="00356629" w:rsidRDefault="00436350">
            <w:hyperlink r:id="rId40" w:history="1">
              <w:r w:rsidR="0029418E">
                <w:rPr>
                  <w:rStyle w:val="ac"/>
                </w:rPr>
                <w:t>https://pay.weixin.qq.com/wiki/doc/apiv3_partner/apis/chapter8_1_9.shtml</w:t>
              </w:r>
            </w:hyperlink>
          </w:p>
        </w:tc>
        <w:tc>
          <w:tcPr>
            <w:tcW w:w="2347" w:type="dxa"/>
          </w:tcPr>
          <w:p w14:paraId="5BB0A60A" w14:textId="77777777" w:rsidR="00356629" w:rsidRDefault="0029418E">
            <w:r>
              <w:rPr>
                <w:rFonts w:hint="eastAsia"/>
              </w:rPr>
              <w:t>删除</w:t>
            </w:r>
            <w:proofErr w:type="gramStart"/>
            <w:r>
              <w:rPr>
                <w:rFonts w:hint="eastAsia"/>
              </w:rPr>
              <w:t>分帐</w:t>
            </w:r>
            <w:proofErr w:type="gramEnd"/>
          </w:p>
        </w:tc>
      </w:tr>
    </w:tbl>
    <w:p w14:paraId="5785C82E" w14:textId="77777777" w:rsidR="00356629" w:rsidRDefault="00356629">
      <w:pPr>
        <w:pStyle w:val="ad"/>
        <w:ind w:left="360" w:firstLineChars="0" w:firstLine="0"/>
      </w:pPr>
    </w:p>
    <w:p w14:paraId="425D83D9" w14:textId="77777777" w:rsidR="00356629" w:rsidRDefault="0029418E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支付宝解约</w:t>
      </w:r>
    </w:p>
    <w:p w14:paraId="1897EE55" w14:textId="77777777" w:rsidR="00356629" w:rsidRDefault="0029418E">
      <w:pPr>
        <w:pStyle w:val="ad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502360D" wp14:editId="40E03823">
            <wp:extent cx="5274310" cy="18364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6"/>
        <w:gridCol w:w="5180"/>
        <w:gridCol w:w="1780"/>
      </w:tblGrid>
      <w:tr w:rsidR="00356629" w14:paraId="7A29A1F4" w14:textId="77777777">
        <w:tc>
          <w:tcPr>
            <w:tcW w:w="1336" w:type="dxa"/>
          </w:tcPr>
          <w:p w14:paraId="179EE5D5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图中方法名</w:t>
            </w:r>
          </w:p>
        </w:tc>
        <w:tc>
          <w:tcPr>
            <w:tcW w:w="5180" w:type="dxa"/>
          </w:tcPr>
          <w:p w14:paraId="45E3E3A3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调用说明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1780" w:type="dxa"/>
          </w:tcPr>
          <w:p w14:paraId="52A0B416" w14:textId="77777777" w:rsidR="00356629" w:rsidRDefault="002941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356629" w14:paraId="06216D6A" w14:textId="77777777">
        <w:tc>
          <w:tcPr>
            <w:tcW w:w="1336" w:type="dxa"/>
          </w:tcPr>
          <w:p w14:paraId="2A371869" w14:textId="77777777" w:rsidR="00356629" w:rsidRDefault="0029418E">
            <w:proofErr w:type="spellStart"/>
            <w:r>
              <w:t>r</w:t>
            </w:r>
            <w:r>
              <w:rPr>
                <w:rFonts w:hint="eastAsia"/>
              </w:rPr>
              <w:t>e</w:t>
            </w:r>
            <w:r>
              <w:t>lation_bind</w:t>
            </w:r>
            <w:proofErr w:type="spellEnd"/>
          </w:p>
        </w:tc>
        <w:tc>
          <w:tcPr>
            <w:tcW w:w="5180" w:type="dxa"/>
          </w:tcPr>
          <w:p w14:paraId="1EB036E8" w14:textId="77777777" w:rsidR="00356629" w:rsidRDefault="00436350">
            <w:hyperlink r:id="rId42" w:history="1">
              <w:r w:rsidR="0029418E">
                <w:rPr>
                  <w:rStyle w:val="ac"/>
                </w:rPr>
                <w:t>https://opendocs.alipay.com/open/02c7hr?ref=api</w:t>
              </w:r>
            </w:hyperlink>
          </w:p>
        </w:tc>
        <w:tc>
          <w:tcPr>
            <w:tcW w:w="1780" w:type="dxa"/>
          </w:tcPr>
          <w:p w14:paraId="6937360D" w14:textId="77777777" w:rsidR="00356629" w:rsidRDefault="0029418E">
            <w:r>
              <w:rPr>
                <w:rFonts w:hint="eastAsia"/>
              </w:rPr>
              <w:t>删除</w:t>
            </w:r>
            <w:proofErr w:type="gramStart"/>
            <w:r>
              <w:rPr>
                <w:rFonts w:hint="eastAsia"/>
              </w:rPr>
              <w:t>分帐</w:t>
            </w:r>
            <w:proofErr w:type="gramEnd"/>
          </w:p>
        </w:tc>
      </w:tr>
    </w:tbl>
    <w:p w14:paraId="6BB49462" w14:textId="77777777" w:rsidR="00356629" w:rsidRDefault="00356629"/>
    <w:p w14:paraId="521E134D" w14:textId="77777777" w:rsidR="00356629" w:rsidRDefault="0029418E">
      <w:pPr>
        <w:pStyle w:val="2"/>
      </w:pPr>
      <w:bookmarkStart w:id="31" w:name="_Toc146084373"/>
      <w:r>
        <w:rPr>
          <w:rFonts w:hint="eastAsia"/>
        </w:rPr>
        <w:t>业务流程</w:t>
      </w:r>
      <w:bookmarkEnd w:id="31"/>
    </w:p>
    <w:p w14:paraId="66D745F0" w14:textId="77777777" w:rsidR="00356629" w:rsidRDefault="0029418E">
      <w:pPr>
        <w:pStyle w:val="3"/>
      </w:pPr>
      <w:bookmarkStart w:id="32" w:name="_Toc146084374"/>
      <w:r>
        <w:rPr>
          <w:rFonts w:hint="eastAsia"/>
        </w:rPr>
        <w:t>总体流程</w:t>
      </w:r>
      <w:bookmarkEnd w:id="32"/>
    </w:p>
    <w:p w14:paraId="6BA307A3" w14:textId="39CE1063" w:rsidR="00356629" w:rsidRDefault="002C10C2">
      <w:r>
        <w:rPr>
          <w:noProof/>
        </w:rPr>
        <w:drawing>
          <wp:inline distT="0" distB="0" distL="0" distR="0" wp14:anchorId="315772C4" wp14:editId="69A72758">
            <wp:extent cx="5274310" cy="46405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F74B" w14:textId="77777777" w:rsidR="00356629" w:rsidRDefault="00356629"/>
    <w:p w14:paraId="1DE3D47C" w14:textId="77777777" w:rsidR="00356629" w:rsidRDefault="0029418E">
      <w:pPr>
        <w:pStyle w:val="1"/>
      </w:pPr>
      <w:bookmarkStart w:id="33" w:name="_Toc146084375"/>
      <w:r>
        <w:rPr>
          <w:rFonts w:hint="eastAsia"/>
        </w:rPr>
        <w:lastRenderedPageBreak/>
        <w:t>性能需求</w:t>
      </w:r>
      <w:bookmarkEnd w:id="33"/>
    </w:p>
    <w:p w14:paraId="485B6387" w14:textId="77777777" w:rsidR="00356629" w:rsidRDefault="0029418E">
      <w:pPr>
        <w:pStyle w:val="2"/>
      </w:pPr>
      <w:bookmarkStart w:id="34" w:name="_Toc146084376"/>
      <w:r>
        <w:rPr>
          <w:rFonts w:hint="eastAsia"/>
        </w:rPr>
        <w:t>数据精确度</w:t>
      </w:r>
      <w:bookmarkEnd w:id="34"/>
    </w:p>
    <w:p w14:paraId="7505FAA5" w14:textId="77777777" w:rsidR="00356629" w:rsidRDefault="0029418E">
      <w:r>
        <w:rPr>
          <w:rFonts w:hint="eastAsia"/>
        </w:rPr>
        <w:t>要求保证支付的准确性和一致性，底线是确保不会产生多退款，实际收款应大于等于应收款项。</w:t>
      </w:r>
    </w:p>
    <w:p w14:paraId="016D8C86" w14:textId="77777777" w:rsidR="00356629" w:rsidRDefault="0029418E">
      <w:pPr>
        <w:pStyle w:val="2"/>
      </w:pPr>
      <w:bookmarkStart w:id="35" w:name="_Toc146084377"/>
      <w:r>
        <w:rPr>
          <w:rFonts w:hint="eastAsia"/>
        </w:rPr>
        <w:t>时间特性</w:t>
      </w:r>
      <w:bookmarkEnd w:id="35"/>
    </w:p>
    <w:p w14:paraId="62B49877" w14:textId="77777777" w:rsidR="00356629" w:rsidRDefault="0029418E">
      <w:r>
        <w:rPr>
          <w:rFonts w:hint="eastAsia"/>
        </w:rPr>
        <w:t>【如响应时间、更新处理时间、数据转换与传输时间、运行时间等。】</w:t>
      </w:r>
    </w:p>
    <w:p w14:paraId="4549F861" w14:textId="77777777" w:rsidR="00356629" w:rsidRDefault="0029418E">
      <w:pPr>
        <w:pStyle w:val="2"/>
      </w:pPr>
      <w:bookmarkStart w:id="36" w:name="_Toc146084378"/>
      <w:r>
        <w:rPr>
          <w:rFonts w:hint="eastAsia"/>
        </w:rPr>
        <w:t>适应性</w:t>
      </w:r>
      <w:bookmarkEnd w:id="36"/>
    </w:p>
    <w:p w14:paraId="41CA7CCD" w14:textId="77777777" w:rsidR="00356629" w:rsidRDefault="0029418E">
      <w:r>
        <w:rPr>
          <w:rFonts w:hint="eastAsia"/>
        </w:rPr>
        <w:t>【在操作方式、运行环境、与其它软件的接口以及开发计划等发生变化时，应具有的适应能力。】</w:t>
      </w:r>
    </w:p>
    <w:p w14:paraId="10229CF7" w14:textId="77777777" w:rsidR="00356629" w:rsidRDefault="0029418E">
      <w:pPr>
        <w:pStyle w:val="1"/>
      </w:pPr>
      <w:bookmarkStart w:id="37" w:name="_Toc146084379"/>
      <w:r>
        <w:rPr>
          <w:rFonts w:hint="eastAsia"/>
        </w:rPr>
        <w:t>运行需求</w:t>
      </w:r>
      <w:bookmarkEnd w:id="37"/>
    </w:p>
    <w:p w14:paraId="1AEC7711" w14:textId="77777777" w:rsidR="00356629" w:rsidRDefault="0029418E">
      <w:pPr>
        <w:pStyle w:val="2"/>
      </w:pPr>
      <w:bookmarkStart w:id="38" w:name="_Toc146084380"/>
      <w:r>
        <w:rPr>
          <w:rFonts w:hint="eastAsia"/>
        </w:rPr>
        <w:t>软件接口</w:t>
      </w:r>
      <w:bookmarkEnd w:id="38"/>
    </w:p>
    <w:p w14:paraId="7CA077A7" w14:textId="77777777" w:rsidR="00356629" w:rsidRDefault="00356629"/>
    <w:p w14:paraId="331B2F84" w14:textId="77777777" w:rsidR="00356629" w:rsidRDefault="0029418E">
      <w:pPr>
        <w:pStyle w:val="2"/>
      </w:pPr>
      <w:bookmarkStart w:id="39" w:name="_Toc146084381"/>
      <w:r>
        <w:rPr>
          <w:rFonts w:hint="eastAsia"/>
        </w:rPr>
        <w:t>故障处理</w:t>
      </w:r>
      <w:bookmarkEnd w:id="39"/>
    </w:p>
    <w:p w14:paraId="34FA9985" w14:textId="77777777" w:rsidR="00356629" w:rsidRDefault="0029418E">
      <w:r>
        <w:rPr>
          <w:rFonts w:hint="eastAsia"/>
        </w:rPr>
        <w:t>系统设计上具备高可用性，包括具备</w:t>
      </w:r>
      <w:proofErr w:type="gramStart"/>
      <w:r>
        <w:rPr>
          <w:rFonts w:hint="eastAsia"/>
        </w:rPr>
        <w:t>容灾性设计</w:t>
      </w:r>
      <w:proofErr w:type="gramEnd"/>
    </w:p>
    <w:p w14:paraId="0CE0507F" w14:textId="77777777" w:rsidR="00356629" w:rsidRDefault="0029418E">
      <w:pPr>
        <w:pStyle w:val="1"/>
      </w:pPr>
      <w:bookmarkStart w:id="40" w:name="_Toc146084382"/>
      <w:r>
        <w:rPr>
          <w:rFonts w:hint="eastAsia"/>
        </w:rPr>
        <w:t>其它需求</w:t>
      </w:r>
      <w:bookmarkEnd w:id="40"/>
    </w:p>
    <w:p w14:paraId="147CCF10" w14:textId="77777777" w:rsidR="00356629" w:rsidRDefault="0029418E">
      <w:r>
        <w:rPr>
          <w:rFonts w:hint="eastAsia"/>
        </w:rPr>
        <w:t>【如可使用性、安全保密、可维护性、可移植性等。】</w:t>
      </w:r>
    </w:p>
    <w:p w14:paraId="132051C3" w14:textId="77777777" w:rsidR="00356629" w:rsidRDefault="00356629"/>
    <w:p w14:paraId="59ED5B1D" w14:textId="77777777" w:rsidR="00356629" w:rsidRDefault="00356629"/>
    <w:sectPr w:rsidR="00356629">
      <w:headerReference w:type="default" r:id="rId44"/>
      <w:footerReference w:type="default" r:id="rId4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5F262" w14:textId="77777777" w:rsidR="00436350" w:rsidRDefault="00436350">
      <w:r>
        <w:separator/>
      </w:r>
    </w:p>
  </w:endnote>
  <w:endnote w:type="continuationSeparator" w:id="0">
    <w:p w14:paraId="51D837F2" w14:textId="77777777" w:rsidR="00436350" w:rsidRDefault="0043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070876"/>
      <w:docPartObj>
        <w:docPartGallery w:val="AutoText"/>
      </w:docPartObj>
    </w:sdtPr>
    <w:sdtEndPr/>
    <w:sdtContent>
      <w:p w14:paraId="0099D107" w14:textId="77777777" w:rsidR="00720DE2" w:rsidRDefault="00720D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7F49C89" w14:textId="77777777" w:rsidR="00720DE2" w:rsidRDefault="00720D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330AE" w14:textId="77777777" w:rsidR="00436350" w:rsidRDefault="00436350">
      <w:r>
        <w:separator/>
      </w:r>
    </w:p>
  </w:footnote>
  <w:footnote w:type="continuationSeparator" w:id="0">
    <w:p w14:paraId="2C88E362" w14:textId="77777777" w:rsidR="00436350" w:rsidRDefault="00436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552F0" w14:textId="73F44489" w:rsidR="00720DE2" w:rsidRDefault="00720DE2">
    <w:pPr>
      <w:pStyle w:val="a9"/>
    </w:pPr>
    <w:r>
      <w:rPr>
        <w:rFonts w:hint="eastAsia"/>
      </w:rPr>
      <w:t>支付</w:t>
    </w:r>
    <w:r w:rsidR="00192338">
      <w:rPr>
        <w:rFonts w:hint="eastAsia"/>
      </w:rPr>
      <w:t>模块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8F7250D"/>
    <w:multiLevelType w:val="multilevel"/>
    <w:tmpl w:val="08F7250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C40B84"/>
    <w:multiLevelType w:val="multilevel"/>
    <w:tmpl w:val="0FC40B8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33296"/>
    <w:multiLevelType w:val="multilevel"/>
    <w:tmpl w:val="2543329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FD1C00"/>
    <w:multiLevelType w:val="multilevel"/>
    <w:tmpl w:val="2CFD1C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7F67D8"/>
    <w:multiLevelType w:val="multilevel"/>
    <w:tmpl w:val="367F67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4C65FE"/>
    <w:multiLevelType w:val="multilevel"/>
    <w:tmpl w:val="4F4C65FE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343C55"/>
    <w:multiLevelType w:val="multilevel"/>
    <w:tmpl w:val="5E343C55"/>
    <w:lvl w:ilvl="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B751CA"/>
    <w:multiLevelType w:val="multilevel"/>
    <w:tmpl w:val="62B751CA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E5NjgxNzUxZmMzMzk0NTU3YTA2NjZkZDNlMDZjM2YifQ=="/>
  </w:docVars>
  <w:rsids>
    <w:rsidRoot w:val="004F3D66"/>
    <w:rsid w:val="00022582"/>
    <w:rsid w:val="00023C7A"/>
    <w:rsid w:val="00026EDC"/>
    <w:rsid w:val="00027F31"/>
    <w:rsid w:val="000319FC"/>
    <w:rsid w:val="0003380D"/>
    <w:rsid w:val="00034A66"/>
    <w:rsid w:val="000367E8"/>
    <w:rsid w:val="000378C7"/>
    <w:rsid w:val="000407D7"/>
    <w:rsid w:val="00044683"/>
    <w:rsid w:val="00046EB6"/>
    <w:rsid w:val="00065197"/>
    <w:rsid w:val="00074C49"/>
    <w:rsid w:val="00075BCC"/>
    <w:rsid w:val="00082381"/>
    <w:rsid w:val="000831F9"/>
    <w:rsid w:val="0008743B"/>
    <w:rsid w:val="00087481"/>
    <w:rsid w:val="0009534E"/>
    <w:rsid w:val="00095AD8"/>
    <w:rsid w:val="000A0992"/>
    <w:rsid w:val="000A44FA"/>
    <w:rsid w:val="000A60BF"/>
    <w:rsid w:val="000B0D3A"/>
    <w:rsid w:val="000B0FD2"/>
    <w:rsid w:val="000C3E56"/>
    <w:rsid w:val="000C63EA"/>
    <w:rsid w:val="000D3FD0"/>
    <w:rsid w:val="000E0127"/>
    <w:rsid w:val="000F5851"/>
    <w:rsid w:val="00100409"/>
    <w:rsid w:val="00102A23"/>
    <w:rsid w:val="00102DD9"/>
    <w:rsid w:val="00104A92"/>
    <w:rsid w:val="00106727"/>
    <w:rsid w:val="001171CE"/>
    <w:rsid w:val="00120ACB"/>
    <w:rsid w:val="001221A6"/>
    <w:rsid w:val="00123984"/>
    <w:rsid w:val="00132434"/>
    <w:rsid w:val="001402F6"/>
    <w:rsid w:val="00144637"/>
    <w:rsid w:val="00153A47"/>
    <w:rsid w:val="00154147"/>
    <w:rsid w:val="00154AA3"/>
    <w:rsid w:val="001725FD"/>
    <w:rsid w:val="00173B83"/>
    <w:rsid w:val="00174408"/>
    <w:rsid w:val="001810B7"/>
    <w:rsid w:val="00192338"/>
    <w:rsid w:val="00197CAC"/>
    <w:rsid w:val="001A1B02"/>
    <w:rsid w:val="001A44D4"/>
    <w:rsid w:val="001A78FC"/>
    <w:rsid w:val="001B036A"/>
    <w:rsid w:val="001B1897"/>
    <w:rsid w:val="001B57D6"/>
    <w:rsid w:val="001E0794"/>
    <w:rsid w:val="001E6716"/>
    <w:rsid w:val="001F1A58"/>
    <w:rsid w:val="001F1C57"/>
    <w:rsid w:val="001F7F5B"/>
    <w:rsid w:val="002106E4"/>
    <w:rsid w:val="002145A0"/>
    <w:rsid w:val="00217D91"/>
    <w:rsid w:val="0022204C"/>
    <w:rsid w:val="002315BB"/>
    <w:rsid w:val="00231D32"/>
    <w:rsid w:val="002326FD"/>
    <w:rsid w:val="002346E0"/>
    <w:rsid w:val="00236D5F"/>
    <w:rsid w:val="00237AF9"/>
    <w:rsid w:val="0024376D"/>
    <w:rsid w:val="0025654A"/>
    <w:rsid w:val="00267146"/>
    <w:rsid w:val="00272F4B"/>
    <w:rsid w:val="00283F67"/>
    <w:rsid w:val="00286DEF"/>
    <w:rsid w:val="0029418E"/>
    <w:rsid w:val="002A4B2B"/>
    <w:rsid w:val="002B3703"/>
    <w:rsid w:val="002B47E7"/>
    <w:rsid w:val="002C10C2"/>
    <w:rsid w:val="002C1C7B"/>
    <w:rsid w:val="002C5AE9"/>
    <w:rsid w:val="002C7882"/>
    <w:rsid w:val="002C7C3E"/>
    <w:rsid w:val="002D7146"/>
    <w:rsid w:val="002F341D"/>
    <w:rsid w:val="002F46EC"/>
    <w:rsid w:val="002F7EE0"/>
    <w:rsid w:val="003000D1"/>
    <w:rsid w:val="00301E5B"/>
    <w:rsid w:val="00306259"/>
    <w:rsid w:val="003141E8"/>
    <w:rsid w:val="00314741"/>
    <w:rsid w:val="003212D7"/>
    <w:rsid w:val="0033565F"/>
    <w:rsid w:val="00346B31"/>
    <w:rsid w:val="003556AD"/>
    <w:rsid w:val="00356629"/>
    <w:rsid w:val="0036530D"/>
    <w:rsid w:val="0037463F"/>
    <w:rsid w:val="003811A2"/>
    <w:rsid w:val="00381607"/>
    <w:rsid w:val="0038638C"/>
    <w:rsid w:val="0039122D"/>
    <w:rsid w:val="003B3CE0"/>
    <w:rsid w:val="003C275E"/>
    <w:rsid w:val="003C2777"/>
    <w:rsid w:val="003C4628"/>
    <w:rsid w:val="003D28A0"/>
    <w:rsid w:val="003E1E89"/>
    <w:rsid w:val="003E23EE"/>
    <w:rsid w:val="003F4C38"/>
    <w:rsid w:val="00401235"/>
    <w:rsid w:val="00403ABB"/>
    <w:rsid w:val="00411024"/>
    <w:rsid w:val="00412E85"/>
    <w:rsid w:val="00420384"/>
    <w:rsid w:val="0042177E"/>
    <w:rsid w:val="0042476D"/>
    <w:rsid w:val="00425DE8"/>
    <w:rsid w:val="00431362"/>
    <w:rsid w:val="00431DED"/>
    <w:rsid w:val="00436350"/>
    <w:rsid w:val="004421A6"/>
    <w:rsid w:val="00442275"/>
    <w:rsid w:val="0044687F"/>
    <w:rsid w:val="004540B2"/>
    <w:rsid w:val="004574D4"/>
    <w:rsid w:val="00463755"/>
    <w:rsid w:val="004776E9"/>
    <w:rsid w:val="00483D97"/>
    <w:rsid w:val="0048445D"/>
    <w:rsid w:val="00485CB7"/>
    <w:rsid w:val="004970A2"/>
    <w:rsid w:val="004A5B19"/>
    <w:rsid w:val="004C4082"/>
    <w:rsid w:val="004C4463"/>
    <w:rsid w:val="004E36E8"/>
    <w:rsid w:val="004F3D66"/>
    <w:rsid w:val="004F57D5"/>
    <w:rsid w:val="004F6AFE"/>
    <w:rsid w:val="004F771E"/>
    <w:rsid w:val="00500B00"/>
    <w:rsid w:val="005035D1"/>
    <w:rsid w:val="00506859"/>
    <w:rsid w:val="005068AC"/>
    <w:rsid w:val="00517B48"/>
    <w:rsid w:val="00525402"/>
    <w:rsid w:val="00530954"/>
    <w:rsid w:val="005339A4"/>
    <w:rsid w:val="00536E24"/>
    <w:rsid w:val="005426A3"/>
    <w:rsid w:val="00544868"/>
    <w:rsid w:val="00545D43"/>
    <w:rsid w:val="00551624"/>
    <w:rsid w:val="00564A0B"/>
    <w:rsid w:val="00570D8D"/>
    <w:rsid w:val="005729A1"/>
    <w:rsid w:val="00581C9D"/>
    <w:rsid w:val="00591842"/>
    <w:rsid w:val="00595686"/>
    <w:rsid w:val="005A5206"/>
    <w:rsid w:val="005B3225"/>
    <w:rsid w:val="005C2DBB"/>
    <w:rsid w:val="005C3CCF"/>
    <w:rsid w:val="005C4DF6"/>
    <w:rsid w:val="005D6A8B"/>
    <w:rsid w:val="005F094C"/>
    <w:rsid w:val="005F68AC"/>
    <w:rsid w:val="00600242"/>
    <w:rsid w:val="00606260"/>
    <w:rsid w:val="00612B69"/>
    <w:rsid w:val="00612EA1"/>
    <w:rsid w:val="006144FF"/>
    <w:rsid w:val="006214B5"/>
    <w:rsid w:val="00621D85"/>
    <w:rsid w:val="006223BE"/>
    <w:rsid w:val="00625C31"/>
    <w:rsid w:val="006324D8"/>
    <w:rsid w:val="006409CB"/>
    <w:rsid w:val="00643B9F"/>
    <w:rsid w:val="00655547"/>
    <w:rsid w:val="00661C2B"/>
    <w:rsid w:val="0066548C"/>
    <w:rsid w:val="00665759"/>
    <w:rsid w:val="00681547"/>
    <w:rsid w:val="00682573"/>
    <w:rsid w:val="00685862"/>
    <w:rsid w:val="00694DA3"/>
    <w:rsid w:val="006A2526"/>
    <w:rsid w:val="006A3EFB"/>
    <w:rsid w:val="006A62BA"/>
    <w:rsid w:val="006D0510"/>
    <w:rsid w:val="006E4892"/>
    <w:rsid w:val="006E6B59"/>
    <w:rsid w:val="006F234B"/>
    <w:rsid w:val="006F351C"/>
    <w:rsid w:val="007044FE"/>
    <w:rsid w:val="00720DE2"/>
    <w:rsid w:val="007569DD"/>
    <w:rsid w:val="00792BCE"/>
    <w:rsid w:val="007A20B9"/>
    <w:rsid w:val="007A45C1"/>
    <w:rsid w:val="007A6B45"/>
    <w:rsid w:val="007B03B2"/>
    <w:rsid w:val="007B66F5"/>
    <w:rsid w:val="007C465D"/>
    <w:rsid w:val="007C601A"/>
    <w:rsid w:val="007D45DA"/>
    <w:rsid w:val="007D7052"/>
    <w:rsid w:val="007E4897"/>
    <w:rsid w:val="007E6D2B"/>
    <w:rsid w:val="007F09D4"/>
    <w:rsid w:val="007F0C82"/>
    <w:rsid w:val="007F2788"/>
    <w:rsid w:val="00801F2E"/>
    <w:rsid w:val="00803B91"/>
    <w:rsid w:val="0080647A"/>
    <w:rsid w:val="00825930"/>
    <w:rsid w:val="00832558"/>
    <w:rsid w:val="00833D1D"/>
    <w:rsid w:val="0083576B"/>
    <w:rsid w:val="00840DA9"/>
    <w:rsid w:val="00841CC2"/>
    <w:rsid w:val="008438E0"/>
    <w:rsid w:val="00847A0D"/>
    <w:rsid w:val="008505DD"/>
    <w:rsid w:val="00851C16"/>
    <w:rsid w:val="008520FD"/>
    <w:rsid w:val="008564EB"/>
    <w:rsid w:val="00871F81"/>
    <w:rsid w:val="00875287"/>
    <w:rsid w:val="00877E45"/>
    <w:rsid w:val="0088251B"/>
    <w:rsid w:val="00887142"/>
    <w:rsid w:val="008963DD"/>
    <w:rsid w:val="00897568"/>
    <w:rsid w:val="008A724C"/>
    <w:rsid w:val="008B091D"/>
    <w:rsid w:val="008B0DAB"/>
    <w:rsid w:val="008B1255"/>
    <w:rsid w:val="008B3377"/>
    <w:rsid w:val="008B7FC8"/>
    <w:rsid w:val="008C0C33"/>
    <w:rsid w:val="008C1F9D"/>
    <w:rsid w:val="008C32B1"/>
    <w:rsid w:val="008C398B"/>
    <w:rsid w:val="008D1B3F"/>
    <w:rsid w:val="008D582F"/>
    <w:rsid w:val="008D5CB1"/>
    <w:rsid w:val="008F21EE"/>
    <w:rsid w:val="008F6254"/>
    <w:rsid w:val="008F6D8B"/>
    <w:rsid w:val="00902B83"/>
    <w:rsid w:val="0091258B"/>
    <w:rsid w:val="0092073E"/>
    <w:rsid w:val="00952EB3"/>
    <w:rsid w:val="00957167"/>
    <w:rsid w:val="00974734"/>
    <w:rsid w:val="00976A62"/>
    <w:rsid w:val="00977103"/>
    <w:rsid w:val="00992D25"/>
    <w:rsid w:val="00995D52"/>
    <w:rsid w:val="009A0D48"/>
    <w:rsid w:val="009A189A"/>
    <w:rsid w:val="009A431D"/>
    <w:rsid w:val="009A77DC"/>
    <w:rsid w:val="009B25BF"/>
    <w:rsid w:val="009B6DBB"/>
    <w:rsid w:val="009C099D"/>
    <w:rsid w:val="009D24A4"/>
    <w:rsid w:val="009E0FAE"/>
    <w:rsid w:val="009E2869"/>
    <w:rsid w:val="009E388C"/>
    <w:rsid w:val="009E3DCB"/>
    <w:rsid w:val="009E4B67"/>
    <w:rsid w:val="009E5189"/>
    <w:rsid w:val="009E76C1"/>
    <w:rsid w:val="009F0709"/>
    <w:rsid w:val="009F3B00"/>
    <w:rsid w:val="009F667F"/>
    <w:rsid w:val="009F6A76"/>
    <w:rsid w:val="00A07258"/>
    <w:rsid w:val="00A127D4"/>
    <w:rsid w:val="00A12A16"/>
    <w:rsid w:val="00A26620"/>
    <w:rsid w:val="00A276AE"/>
    <w:rsid w:val="00A27C72"/>
    <w:rsid w:val="00A31B74"/>
    <w:rsid w:val="00A3613C"/>
    <w:rsid w:val="00A40A79"/>
    <w:rsid w:val="00A43D43"/>
    <w:rsid w:val="00A44F92"/>
    <w:rsid w:val="00A4564E"/>
    <w:rsid w:val="00A52044"/>
    <w:rsid w:val="00A52626"/>
    <w:rsid w:val="00A5554C"/>
    <w:rsid w:val="00A565FE"/>
    <w:rsid w:val="00A740EB"/>
    <w:rsid w:val="00A9661B"/>
    <w:rsid w:val="00AA7472"/>
    <w:rsid w:val="00AB0F33"/>
    <w:rsid w:val="00AB12B5"/>
    <w:rsid w:val="00AB2A8E"/>
    <w:rsid w:val="00AB3268"/>
    <w:rsid w:val="00AD5AB7"/>
    <w:rsid w:val="00AF2182"/>
    <w:rsid w:val="00AF3B45"/>
    <w:rsid w:val="00B0728E"/>
    <w:rsid w:val="00B07F0D"/>
    <w:rsid w:val="00B1174C"/>
    <w:rsid w:val="00B12358"/>
    <w:rsid w:val="00B14437"/>
    <w:rsid w:val="00B14F5A"/>
    <w:rsid w:val="00B17453"/>
    <w:rsid w:val="00B209D3"/>
    <w:rsid w:val="00B249E6"/>
    <w:rsid w:val="00B35413"/>
    <w:rsid w:val="00B375DE"/>
    <w:rsid w:val="00B435AE"/>
    <w:rsid w:val="00B46448"/>
    <w:rsid w:val="00B57D2E"/>
    <w:rsid w:val="00B602DB"/>
    <w:rsid w:val="00B61958"/>
    <w:rsid w:val="00B701D3"/>
    <w:rsid w:val="00B72188"/>
    <w:rsid w:val="00B7461C"/>
    <w:rsid w:val="00B758CC"/>
    <w:rsid w:val="00B80AD0"/>
    <w:rsid w:val="00B86B32"/>
    <w:rsid w:val="00B91A97"/>
    <w:rsid w:val="00B9334E"/>
    <w:rsid w:val="00BA16F4"/>
    <w:rsid w:val="00BA23D6"/>
    <w:rsid w:val="00BB0992"/>
    <w:rsid w:val="00BB4972"/>
    <w:rsid w:val="00BC7F6E"/>
    <w:rsid w:val="00BD1EDF"/>
    <w:rsid w:val="00BD2834"/>
    <w:rsid w:val="00BD35EB"/>
    <w:rsid w:val="00BE14CC"/>
    <w:rsid w:val="00BE2945"/>
    <w:rsid w:val="00BE43B2"/>
    <w:rsid w:val="00BF351B"/>
    <w:rsid w:val="00C117E1"/>
    <w:rsid w:val="00C11C69"/>
    <w:rsid w:val="00C268E4"/>
    <w:rsid w:val="00C408FF"/>
    <w:rsid w:val="00C44D22"/>
    <w:rsid w:val="00C46B21"/>
    <w:rsid w:val="00C55617"/>
    <w:rsid w:val="00C57419"/>
    <w:rsid w:val="00C62D56"/>
    <w:rsid w:val="00C67427"/>
    <w:rsid w:val="00C71FA7"/>
    <w:rsid w:val="00C7452A"/>
    <w:rsid w:val="00C81E1E"/>
    <w:rsid w:val="00C91889"/>
    <w:rsid w:val="00CB73E4"/>
    <w:rsid w:val="00CB7CC4"/>
    <w:rsid w:val="00CC50B0"/>
    <w:rsid w:val="00CC6E1C"/>
    <w:rsid w:val="00CD4172"/>
    <w:rsid w:val="00CE0666"/>
    <w:rsid w:val="00CE6394"/>
    <w:rsid w:val="00CF067E"/>
    <w:rsid w:val="00D0240D"/>
    <w:rsid w:val="00D049B1"/>
    <w:rsid w:val="00D101AA"/>
    <w:rsid w:val="00D1632C"/>
    <w:rsid w:val="00D171AC"/>
    <w:rsid w:val="00D22A4B"/>
    <w:rsid w:val="00D23C8A"/>
    <w:rsid w:val="00D24319"/>
    <w:rsid w:val="00D32E00"/>
    <w:rsid w:val="00D34ABB"/>
    <w:rsid w:val="00D36C7C"/>
    <w:rsid w:val="00D41EF0"/>
    <w:rsid w:val="00D42AC1"/>
    <w:rsid w:val="00D466CE"/>
    <w:rsid w:val="00D5482C"/>
    <w:rsid w:val="00D5673D"/>
    <w:rsid w:val="00D5706B"/>
    <w:rsid w:val="00D62D2F"/>
    <w:rsid w:val="00D64332"/>
    <w:rsid w:val="00D644B6"/>
    <w:rsid w:val="00D734EF"/>
    <w:rsid w:val="00D75683"/>
    <w:rsid w:val="00D84518"/>
    <w:rsid w:val="00D86465"/>
    <w:rsid w:val="00D873A7"/>
    <w:rsid w:val="00D952EE"/>
    <w:rsid w:val="00D9614C"/>
    <w:rsid w:val="00D96876"/>
    <w:rsid w:val="00DA2299"/>
    <w:rsid w:val="00DA2C73"/>
    <w:rsid w:val="00DA6B0C"/>
    <w:rsid w:val="00DC1F02"/>
    <w:rsid w:val="00DC3787"/>
    <w:rsid w:val="00DC74D9"/>
    <w:rsid w:val="00DD2F03"/>
    <w:rsid w:val="00DD6DD2"/>
    <w:rsid w:val="00DE33D4"/>
    <w:rsid w:val="00E13647"/>
    <w:rsid w:val="00E157BC"/>
    <w:rsid w:val="00E21997"/>
    <w:rsid w:val="00E22427"/>
    <w:rsid w:val="00E24AB6"/>
    <w:rsid w:val="00E319E0"/>
    <w:rsid w:val="00E3672C"/>
    <w:rsid w:val="00E40A98"/>
    <w:rsid w:val="00E42839"/>
    <w:rsid w:val="00E42E3E"/>
    <w:rsid w:val="00E507A4"/>
    <w:rsid w:val="00E573AF"/>
    <w:rsid w:val="00E67019"/>
    <w:rsid w:val="00E72F38"/>
    <w:rsid w:val="00E86547"/>
    <w:rsid w:val="00E91308"/>
    <w:rsid w:val="00EA19AC"/>
    <w:rsid w:val="00EA35EC"/>
    <w:rsid w:val="00EA6425"/>
    <w:rsid w:val="00EA775B"/>
    <w:rsid w:val="00EB706F"/>
    <w:rsid w:val="00EB7223"/>
    <w:rsid w:val="00EC22AC"/>
    <w:rsid w:val="00ED25EE"/>
    <w:rsid w:val="00ED404C"/>
    <w:rsid w:val="00ED54B9"/>
    <w:rsid w:val="00ED745B"/>
    <w:rsid w:val="00ED74E7"/>
    <w:rsid w:val="00EE1510"/>
    <w:rsid w:val="00EE2635"/>
    <w:rsid w:val="00EE3065"/>
    <w:rsid w:val="00EE376F"/>
    <w:rsid w:val="00EF64B9"/>
    <w:rsid w:val="00F02AA2"/>
    <w:rsid w:val="00F1177D"/>
    <w:rsid w:val="00F13E90"/>
    <w:rsid w:val="00F24C8D"/>
    <w:rsid w:val="00F321CF"/>
    <w:rsid w:val="00F42781"/>
    <w:rsid w:val="00F42A3A"/>
    <w:rsid w:val="00F45C2D"/>
    <w:rsid w:val="00F50E90"/>
    <w:rsid w:val="00F56A9F"/>
    <w:rsid w:val="00F71409"/>
    <w:rsid w:val="00F715EF"/>
    <w:rsid w:val="00F900D4"/>
    <w:rsid w:val="00F901EA"/>
    <w:rsid w:val="00F905C7"/>
    <w:rsid w:val="00F91901"/>
    <w:rsid w:val="00F92BCA"/>
    <w:rsid w:val="00F960D3"/>
    <w:rsid w:val="00F96DC9"/>
    <w:rsid w:val="00FB3D3B"/>
    <w:rsid w:val="00FB6CB4"/>
    <w:rsid w:val="00FB7E58"/>
    <w:rsid w:val="00FC08A0"/>
    <w:rsid w:val="00FF4C1C"/>
    <w:rsid w:val="00FF7CCE"/>
    <w:rsid w:val="7A4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D64BA0"/>
  <w15:docId w15:val="{A95B8399-F3B0-4A5B-9575-9291FE9C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Chars="1200" w:left="2520"/>
    </w:pPr>
  </w:style>
  <w:style w:type="paragraph" w:styleId="a3">
    <w:name w:val="Body Text"/>
    <w:basedOn w:val="a"/>
    <w:semiHidden/>
    <w:rPr>
      <w:color w:val="FF0000"/>
    </w:rPr>
  </w:style>
  <w:style w:type="paragraph" w:styleId="a4">
    <w:name w:val="Body Text Indent"/>
    <w:basedOn w:val="a"/>
    <w:semiHidden/>
    <w:pPr>
      <w:ind w:leftChars="372" w:left="781" w:firstLineChars="200" w:firstLine="420"/>
    </w:pPr>
  </w:style>
  <w:style w:type="paragraph" w:styleId="TOC5">
    <w:name w:val="toc 5"/>
    <w:basedOn w:val="a"/>
    <w:next w:val="a"/>
    <w:semiHidden/>
    <w:pPr>
      <w:ind w:leftChars="800" w:left="16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8">
    <w:name w:val="toc 8"/>
    <w:basedOn w:val="a"/>
    <w:next w:val="a"/>
    <w:semiHidden/>
    <w:pPr>
      <w:ind w:leftChars="1400" w:left="29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4">
    <w:name w:val="toc 4"/>
    <w:basedOn w:val="a"/>
    <w:next w:val="a"/>
    <w:semiHidden/>
    <w:pPr>
      <w:ind w:leftChars="600" w:left="1260"/>
    </w:pPr>
  </w:style>
  <w:style w:type="paragraph" w:styleId="TOC6">
    <w:name w:val="toc 6"/>
    <w:basedOn w:val="a"/>
    <w:next w:val="a"/>
    <w:semiHidden/>
    <w:pPr>
      <w:ind w:leftChars="1000" w:left="210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9">
    <w:name w:val="toc 9"/>
    <w:basedOn w:val="a"/>
    <w:next w:val="a"/>
    <w:semiHidden/>
    <w:pPr>
      <w:ind w:leftChars="1600" w:left="3360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character" w:customStyle="1" w:styleId="a8">
    <w:name w:val="页脚 字符"/>
    <w:basedOn w:val="a0"/>
    <w:link w:val="a7"/>
    <w:uiPriority w:val="99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rPr>
      <w:kern w:val="2"/>
      <w:sz w:val="18"/>
      <w:szCs w:val="18"/>
    </w:rPr>
  </w:style>
  <w:style w:type="paragraph" w:styleId="ae">
    <w:name w:val="Date"/>
    <w:basedOn w:val="a"/>
    <w:next w:val="a"/>
    <w:link w:val="af"/>
    <w:uiPriority w:val="99"/>
    <w:semiHidden/>
    <w:unhideWhenUsed/>
    <w:rsid w:val="00BB0992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BB099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hyperlink" Target="https://opendocs.alipay.com/support/01rfw9?ant_source=opendoc_recommend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7.png"/><Relationship Id="rId34" Type="http://schemas.openxmlformats.org/officeDocument/2006/relationships/hyperlink" Target="https://opendocs.alipay.com/open/02irgt" TargetMode="External"/><Relationship Id="rId42" Type="http://schemas.openxmlformats.org/officeDocument/2006/relationships/hyperlink" Target="https://opendocs.alipay.com/open/02c7hr?ref=api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ay.weixin.qq.com/wiki/doc/apiv3_partner/apis/chapter4_1_2.shtml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hyperlink" Target="https://pay.weixin.qq.com/wiki/doc/apiv3_partner/apis/chapter4_1_7.shtml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s://pay.weixin.qq.com/wiki/doc/apiv3_partner/apis/chapter8_1_9.shtml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ay.weixin.qq.com/wiki/doc/apiv3_partner/apis/chapter4_1_5.shtml" TargetMode="External"/><Relationship Id="rId23" Type="http://schemas.openxmlformats.org/officeDocument/2006/relationships/hyperlink" Target="https://pay.weixin.qq.com/wiki/doc/apiv3_partner/apis/chapter4_1_9.shtml" TargetMode="External"/><Relationship Id="rId28" Type="http://schemas.openxmlformats.org/officeDocument/2006/relationships/hyperlink" Target="https://pay.weixin.qq.com/wiki/doc/apiv3_partner/apis/chapter8_1_1.shtml" TargetMode="External"/><Relationship Id="rId36" Type="http://schemas.openxmlformats.org/officeDocument/2006/relationships/hyperlink" Target="https://pay.weixin.qq.com/wiki/doc/apiv3_partner/apis/chapter8_1_8.s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opendocs.alipay.com/open/028xr6" TargetMode="External"/><Relationship Id="rId31" Type="http://schemas.openxmlformats.org/officeDocument/2006/relationships/hyperlink" Target="https://pay.weixin.qq.com/wiki/doc/apiv3_partner/apis/chapter8_1_11.shtml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ay.weixin.qq.com/wiki/doc/apiv3_partner/apis/chapter4_1_1.shtml" TargetMode="External"/><Relationship Id="rId22" Type="http://schemas.openxmlformats.org/officeDocument/2006/relationships/hyperlink" Target="https://pay.weixin.qq.com/wiki/doc/apiv3_partner/apis/chapter8_1_3.shtml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opendocs.alipay.com/open/02j2bt?ref=api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5.png"/><Relationship Id="rId8" Type="http://schemas.openxmlformats.org/officeDocument/2006/relationships/hyperlink" Target="https://pay.weixin.qq.com/wiki/doc/apiv3/apis/chapter8_1_1.s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pay.weixin.qq.com/wiki/doc/apiv3_partner/apis/chapter4_1_3.shtml" TargetMode="External"/><Relationship Id="rId25" Type="http://schemas.openxmlformats.org/officeDocument/2006/relationships/hyperlink" Target="https://opendocs.alipay.com/open/028xqx" TargetMode="External"/><Relationship Id="rId33" Type="http://schemas.openxmlformats.org/officeDocument/2006/relationships/hyperlink" Target="https://pay.weixin.qq.com/wiki/doc/apiv3_partner/apis/chapter4_1_12.shtml" TargetMode="External"/><Relationship Id="rId38" Type="http://schemas.openxmlformats.org/officeDocument/2006/relationships/hyperlink" Target="https://opendocs.alipay.com/open/02c7hq?ref=api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opendocs.alipay.com/open/02irgs" TargetMode="External"/><Relationship Id="rId4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%20Qiu\Documents\WeChat%20Files\wxid_e288kb59b4je22\FileStorage\File\2022-09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1BB209-619B-4610-A994-39BCAA4AB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</Template>
  <TotalTime>267</TotalTime>
  <Pages>20</Pages>
  <Words>1904</Words>
  <Characters>10853</Characters>
  <Application>Microsoft Office Word</Application>
  <DocSecurity>0</DocSecurity>
  <Lines>90</Lines>
  <Paragraphs>25</Paragraphs>
  <ScaleCrop>false</ScaleCrop>
  <Company>北京北大天正科技发展有限公司</Company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Ming Qiu</dc:creator>
  <cp:lastModifiedBy>qiu ming</cp:lastModifiedBy>
  <cp:revision>77</cp:revision>
  <cp:lastPrinted>2022-09-26T01:52:00Z</cp:lastPrinted>
  <dcterms:created xsi:type="dcterms:W3CDTF">2023-09-07T14:30:00Z</dcterms:created>
  <dcterms:modified xsi:type="dcterms:W3CDTF">2023-09-20T15:26:00Z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08A1779DDD274B64B98E9F2B3B4A8359</vt:lpwstr>
  </property>
</Properties>
</file>